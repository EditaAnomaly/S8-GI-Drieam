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213B" w14:textId="5E218057" w:rsidR="00F277D3" w:rsidRDefault="00653D00" w:rsidP="00653D00">
      <w:pPr>
        <w:pStyle w:val="Title"/>
      </w:pPr>
      <w:r>
        <w:t xml:space="preserve">GRADUATION </w:t>
      </w:r>
      <w:r w:rsidRPr="008E574F">
        <w:t>INTERNSHIP REPORT</w:t>
      </w:r>
    </w:p>
    <w:p w14:paraId="464574E7" w14:textId="77777777" w:rsidR="00653D00" w:rsidRPr="00653D00" w:rsidRDefault="00653D00" w:rsidP="00653D00">
      <w:pPr>
        <w:pStyle w:val="Title"/>
        <w:rPr>
          <w:sz w:val="20"/>
          <w:szCs w:val="20"/>
        </w:rPr>
      </w:pPr>
    </w:p>
    <w:p w14:paraId="68E3C257" w14:textId="6885B743" w:rsidR="005D3CE1" w:rsidRDefault="009F0201" w:rsidP="00653D00">
      <w:pPr>
        <w:pStyle w:val="Title"/>
        <w:spacing w:before="360" w:after="360"/>
        <w:jc w:val="left"/>
        <w:rPr>
          <w:rFonts w:cs="Calibri"/>
          <w:szCs w:val="48"/>
        </w:rPr>
      </w:pPr>
      <w:r>
        <w:rPr>
          <w:rFonts w:cs="Calibri"/>
          <w:noProof/>
          <w:szCs w:val="48"/>
        </w:rPr>
        <w:drawing>
          <wp:inline distT="0" distB="0" distL="0" distR="0" wp14:anchorId="09958101" wp14:editId="5E9D10D7">
            <wp:extent cx="5943600" cy="3415665"/>
            <wp:effectExtent l="0" t="0" r="0" b="0"/>
            <wp:docPr id="35" name="Picture 35" descr="Person using laptop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Person using laptop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inline>
        </w:drawing>
      </w:r>
    </w:p>
    <w:p w14:paraId="6CD46C84" w14:textId="77777777" w:rsidR="00653D00" w:rsidRPr="00653D00" w:rsidRDefault="00653D00" w:rsidP="00653D00">
      <w:pPr>
        <w:pStyle w:val="Title"/>
        <w:spacing w:before="360" w:after="360"/>
        <w:jc w:val="left"/>
        <w:rPr>
          <w:rFonts w:cs="Calibri"/>
          <w:sz w:val="20"/>
          <w:szCs w:val="20"/>
        </w:rPr>
      </w:pPr>
    </w:p>
    <w:p w14:paraId="29D2A3D7" w14:textId="7FE28AA1" w:rsidR="00E81978" w:rsidRPr="008E574F" w:rsidRDefault="00275FCF" w:rsidP="00C562EC">
      <w:pPr>
        <w:pStyle w:val="Title"/>
        <w:spacing w:before="360" w:after="360"/>
        <w:rPr>
          <w:noProof/>
        </w:rPr>
      </w:pPr>
      <w:r w:rsidRPr="00275FCF">
        <w:rPr>
          <w:noProof/>
        </w:rPr>
        <w:t xml:space="preserve">Aggregated </w:t>
      </w:r>
      <w:r>
        <w:rPr>
          <w:noProof/>
        </w:rPr>
        <w:t>D</w:t>
      </w:r>
      <w:r w:rsidRPr="00275FCF">
        <w:rPr>
          <w:noProof/>
        </w:rPr>
        <w:t xml:space="preserve">ata </w:t>
      </w:r>
      <w:r>
        <w:rPr>
          <w:noProof/>
        </w:rPr>
        <w:t>M</w:t>
      </w:r>
      <w:r w:rsidRPr="00275FCF">
        <w:rPr>
          <w:noProof/>
        </w:rPr>
        <w:t xml:space="preserve">anagement in </w:t>
      </w:r>
      <w:r>
        <w:rPr>
          <w:noProof/>
        </w:rPr>
        <w:t>a D</w:t>
      </w:r>
      <w:r w:rsidRPr="00275FCF">
        <w:rPr>
          <w:noProof/>
        </w:rPr>
        <w:t xml:space="preserve">igital </w:t>
      </w:r>
      <w:r>
        <w:rPr>
          <w:noProof/>
        </w:rPr>
        <w:t>P</w:t>
      </w:r>
      <w:r w:rsidRPr="00275FCF">
        <w:rPr>
          <w:noProof/>
        </w:rPr>
        <w:t>ortfolio</w:t>
      </w:r>
    </w:p>
    <w:tbl>
      <w:tblPr>
        <w:tblStyle w:val="GridTable1Light-Accent6"/>
        <w:tblW w:w="0" w:type="auto"/>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Look w:val="04A0" w:firstRow="1" w:lastRow="0" w:firstColumn="1" w:lastColumn="0" w:noHBand="0" w:noVBand="1"/>
      </w:tblPr>
      <w:tblGrid>
        <w:gridCol w:w="4606"/>
        <w:gridCol w:w="4606"/>
      </w:tblGrid>
      <w:tr w:rsidR="00BD6866" w:rsidRPr="008E574F" w14:paraId="5920A9B7" w14:textId="77777777" w:rsidTr="0096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Borders>
              <w:bottom w:val="none" w:sz="0" w:space="0" w:color="auto"/>
            </w:tcBorders>
            <w:shd w:val="clear" w:color="auto" w:fill="ECDFF5"/>
          </w:tcPr>
          <w:p w14:paraId="29FFE5D3" w14:textId="218A214B" w:rsidR="005D3CE1" w:rsidRPr="008E574F" w:rsidRDefault="00BD6866" w:rsidP="00C562EC">
            <w:pPr>
              <w:rPr>
                <w:rFonts w:cs="Calibri"/>
                <w:b w:val="0"/>
                <w:bCs w:val="0"/>
              </w:rPr>
            </w:pPr>
            <w:bookmarkStart w:id="0" w:name="_Hlk86832318"/>
            <w:r w:rsidRPr="008E574F">
              <w:rPr>
                <w:rFonts w:cs="Calibri"/>
              </w:rPr>
              <w:t>Data student:</w:t>
            </w:r>
          </w:p>
        </w:tc>
      </w:tr>
      <w:tr w:rsidR="00BD6866" w:rsidRPr="008E574F" w14:paraId="3CF9EBA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1BB80E" w14:textId="7DCA73C5" w:rsidR="00BD6866" w:rsidRPr="008E574F" w:rsidRDefault="00BD6866" w:rsidP="00C562EC">
            <w:pPr>
              <w:rPr>
                <w:rFonts w:cs="Calibri"/>
                <w:b w:val="0"/>
              </w:rPr>
            </w:pPr>
            <w:r w:rsidRPr="008E574F">
              <w:rPr>
                <w:rFonts w:cs="Calibri"/>
              </w:rPr>
              <w:t>Full name:</w:t>
            </w:r>
          </w:p>
        </w:tc>
        <w:tc>
          <w:tcPr>
            <w:tcW w:w="4606" w:type="dxa"/>
          </w:tcPr>
          <w:p w14:paraId="2370E47A" w14:textId="18BF2502" w:rsidR="00BD6866" w:rsidRPr="008E574F" w:rsidRDefault="00BD6866" w:rsidP="00C562EC">
            <w:pPr>
              <w:cnfStyle w:val="000000000000" w:firstRow="0" w:lastRow="0" w:firstColumn="0" w:lastColumn="0" w:oddVBand="0" w:evenVBand="0" w:oddHBand="0" w:evenHBand="0" w:firstRowFirstColumn="0" w:firstRowLastColumn="0" w:lastRowFirstColumn="0" w:lastRowLastColumn="0"/>
              <w:rPr>
                <w:rFonts w:cs="Calibri"/>
              </w:rPr>
            </w:pPr>
            <w:r w:rsidRPr="008E574F">
              <w:rPr>
                <w:rFonts w:cs="Calibri"/>
              </w:rPr>
              <w:t>Edita Pronckute</w:t>
            </w:r>
          </w:p>
        </w:tc>
      </w:tr>
      <w:tr w:rsidR="00BD6866" w:rsidRPr="008E574F" w14:paraId="516E360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AD2E6AC" w14:textId="77777777" w:rsidR="00BD6866" w:rsidRPr="008E574F" w:rsidRDefault="00BD6866" w:rsidP="00C562EC">
            <w:pPr>
              <w:rPr>
                <w:rFonts w:cs="Calibri"/>
              </w:rPr>
            </w:pPr>
            <w:r w:rsidRPr="008E574F">
              <w:rPr>
                <w:rFonts w:cs="Calibri"/>
              </w:rPr>
              <w:t>Student number:</w:t>
            </w:r>
          </w:p>
        </w:tc>
        <w:tc>
          <w:tcPr>
            <w:tcW w:w="4606" w:type="dxa"/>
          </w:tcPr>
          <w:p w14:paraId="67E82F5F" w14:textId="2DBE8364" w:rsidR="00BD6866" w:rsidRPr="008E574F" w:rsidRDefault="003D3FE6" w:rsidP="00C562EC">
            <w:pPr>
              <w:cnfStyle w:val="000000000000" w:firstRow="0" w:lastRow="0" w:firstColumn="0" w:lastColumn="0" w:oddVBand="0" w:evenVBand="0" w:oddHBand="0" w:evenHBand="0" w:firstRowFirstColumn="0" w:firstRowLastColumn="0" w:lastRowFirstColumn="0" w:lastRowLastColumn="0"/>
              <w:rPr>
                <w:rFonts w:cs="Calibri"/>
              </w:rPr>
            </w:pPr>
            <w:r w:rsidRPr="008E574F">
              <w:rPr>
                <w:rFonts w:cs="Calibri"/>
              </w:rPr>
              <w:t>3907872</w:t>
            </w:r>
          </w:p>
        </w:tc>
      </w:tr>
      <w:tr w:rsidR="00BD6866" w:rsidRPr="008E574F" w14:paraId="78314C9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C1AFD84" w14:textId="5B55FAF2" w:rsidR="00BD6866" w:rsidRPr="008E574F" w:rsidRDefault="00BD6866" w:rsidP="00C562EC">
            <w:pPr>
              <w:rPr>
                <w:rFonts w:cs="Calibri"/>
                <w:b w:val="0"/>
              </w:rPr>
            </w:pPr>
            <w:r w:rsidRPr="008E574F">
              <w:rPr>
                <w:rFonts w:cs="Calibri"/>
              </w:rPr>
              <w:t>Assignment period:</w:t>
            </w:r>
          </w:p>
        </w:tc>
        <w:tc>
          <w:tcPr>
            <w:tcW w:w="4606" w:type="dxa"/>
          </w:tcPr>
          <w:p w14:paraId="027C5E10" w14:textId="17B5F34C"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color w:val="0D0D0D" w:themeColor="text1" w:themeTint="F2"/>
              </w:rPr>
              <w:t>06</w:t>
            </w:r>
            <w:r w:rsidR="00BD6866" w:rsidRPr="008E574F">
              <w:rPr>
                <w:rFonts w:cs="Calibri"/>
                <w:color w:val="0D0D0D" w:themeColor="text1" w:themeTint="F2"/>
              </w:rPr>
              <w:t>.0</w:t>
            </w:r>
            <w:r>
              <w:rPr>
                <w:rFonts w:cs="Calibri"/>
                <w:color w:val="0D0D0D" w:themeColor="text1" w:themeTint="F2"/>
              </w:rPr>
              <w:t>2</w:t>
            </w:r>
            <w:r w:rsidR="00BD6866" w:rsidRPr="008E574F">
              <w:rPr>
                <w:rFonts w:cs="Calibri"/>
                <w:color w:val="0D0D0D" w:themeColor="text1" w:themeTint="F2"/>
              </w:rPr>
              <w:t>.202</w:t>
            </w:r>
            <w:r>
              <w:rPr>
                <w:rFonts w:cs="Calibri"/>
                <w:color w:val="0D0D0D" w:themeColor="text1" w:themeTint="F2"/>
              </w:rPr>
              <w:t>3</w:t>
            </w:r>
            <w:r w:rsidR="00BD6866" w:rsidRPr="008E574F">
              <w:rPr>
                <w:rFonts w:cs="Calibri"/>
                <w:noProof/>
              </w:rPr>
              <w:t xml:space="preserve"> – </w:t>
            </w:r>
            <w:r>
              <w:rPr>
                <w:rFonts w:cs="Calibri"/>
                <w:noProof/>
              </w:rPr>
              <w:t>30</w:t>
            </w:r>
            <w:r w:rsidR="00BD6866" w:rsidRPr="008E574F">
              <w:rPr>
                <w:rFonts w:cs="Calibri"/>
                <w:color w:val="0D0D0D" w:themeColor="text1" w:themeTint="F2"/>
              </w:rPr>
              <w:t>.0</w:t>
            </w:r>
            <w:r>
              <w:rPr>
                <w:rFonts w:cs="Calibri"/>
                <w:color w:val="0D0D0D" w:themeColor="text1" w:themeTint="F2"/>
              </w:rPr>
              <w:t>6</w:t>
            </w:r>
            <w:r w:rsidR="00BD6866" w:rsidRPr="008E574F">
              <w:rPr>
                <w:rFonts w:cs="Calibri"/>
                <w:color w:val="0D0D0D" w:themeColor="text1" w:themeTint="F2"/>
              </w:rPr>
              <w:t>.202</w:t>
            </w:r>
            <w:r>
              <w:rPr>
                <w:rFonts w:cs="Calibri"/>
                <w:color w:val="0D0D0D" w:themeColor="text1" w:themeTint="F2"/>
              </w:rPr>
              <w:t>3</w:t>
            </w:r>
          </w:p>
        </w:tc>
      </w:tr>
      <w:tr w:rsidR="00BD6866" w:rsidRPr="008E574F" w14:paraId="67649797"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655748A" w14:textId="7FCBDD1D" w:rsidR="00BD6866" w:rsidRPr="008E574F" w:rsidRDefault="00BD6866" w:rsidP="00C562EC">
            <w:pPr>
              <w:rPr>
                <w:rFonts w:cs="Calibri"/>
              </w:rPr>
            </w:pPr>
            <w:r w:rsidRPr="008E574F">
              <w:rPr>
                <w:rFonts w:cs="Calibri"/>
              </w:rPr>
              <w:t>Data company:</w:t>
            </w:r>
          </w:p>
        </w:tc>
      </w:tr>
      <w:tr w:rsidR="00BD6866" w:rsidRPr="008E574F" w14:paraId="6AA4E84F"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1918644F" w14:textId="2B3B9BB9" w:rsidR="00BD6866" w:rsidRPr="008E574F" w:rsidRDefault="00BD6866" w:rsidP="00C562EC">
            <w:pPr>
              <w:rPr>
                <w:rFonts w:cs="Calibri"/>
              </w:rPr>
            </w:pPr>
            <w:r w:rsidRPr="008E574F">
              <w:rPr>
                <w:rFonts w:cs="Calibri"/>
              </w:rPr>
              <w:t>Name company/institution:</w:t>
            </w:r>
          </w:p>
        </w:tc>
        <w:tc>
          <w:tcPr>
            <w:tcW w:w="4606" w:type="dxa"/>
          </w:tcPr>
          <w:p w14:paraId="57CCE61E" w14:textId="10D1CFE7"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color w:val="0D0D0D" w:themeColor="text1" w:themeTint="F2"/>
              </w:rPr>
              <w:t>Drieam</w:t>
            </w:r>
          </w:p>
        </w:tc>
      </w:tr>
      <w:tr w:rsidR="00BD6866" w:rsidRPr="008E574F" w14:paraId="0EB2F98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3710F9E" w14:textId="77777777" w:rsidR="00BD6866" w:rsidRPr="008E574F" w:rsidRDefault="00BD6866" w:rsidP="00C562EC">
            <w:pPr>
              <w:rPr>
                <w:rFonts w:cs="Calibri"/>
              </w:rPr>
            </w:pPr>
            <w:r w:rsidRPr="008E574F">
              <w:rPr>
                <w:rFonts w:cs="Calibri"/>
              </w:rPr>
              <w:t>Department:</w:t>
            </w:r>
          </w:p>
        </w:tc>
        <w:tc>
          <w:tcPr>
            <w:tcW w:w="4606" w:type="dxa"/>
          </w:tcPr>
          <w:p w14:paraId="3370EFF9" w14:textId="252FEECA" w:rsidR="00BD6866" w:rsidRPr="008E574F" w:rsidRDefault="009F0201"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Product </w:t>
            </w:r>
            <w:r w:rsidR="00DA1F9D">
              <w:rPr>
                <w:rFonts w:cs="Calibri"/>
              </w:rPr>
              <w:t xml:space="preserve">&amp; </w:t>
            </w:r>
            <w:r>
              <w:rPr>
                <w:rFonts w:cs="Calibri"/>
              </w:rPr>
              <w:t>Development</w:t>
            </w:r>
          </w:p>
        </w:tc>
      </w:tr>
      <w:tr w:rsidR="00BD6866" w:rsidRPr="008E574F" w14:paraId="264BE3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1C64C0" w14:textId="74589AB9" w:rsidR="00BD6866" w:rsidRPr="008E574F" w:rsidRDefault="00BD6866" w:rsidP="00C562EC">
            <w:pPr>
              <w:rPr>
                <w:rFonts w:cs="Calibri"/>
              </w:rPr>
            </w:pPr>
            <w:r w:rsidRPr="008E574F">
              <w:rPr>
                <w:rFonts w:cs="Calibri"/>
              </w:rPr>
              <w:t>Address:</w:t>
            </w:r>
          </w:p>
        </w:tc>
        <w:tc>
          <w:tcPr>
            <w:tcW w:w="4606" w:type="dxa"/>
          </w:tcPr>
          <w:p w14:paraId="7351DB02" w14:textId="74713A39"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sidRPr="00653D00">
              <w:rPr>
                <w:rFonts w:cs="Calibri"/>
              </w:rPr>
              <w:t xml:space="preserve">Don </w:t>
            </w:r>
            <w:proofErr w:type="spellStart"/>
            <w:r w:rsidRPr="00653D00">
              <w:rPr>
                <w:rFonts w:cs="Calibri"/>
              </w:rPr>
              <w:t>Boscostraat</w:t>
            </w:r>
            <w:proofErr w:type="spellEnd"/>
            <w:r w:rsidRPr="00653D00">
              <w:rPr>
                <w:rFonts w:cs="Calibri"/>
              </w:rPr>
              <w:t xml:space="preserve"> 4, 5611 KW Eindhoven</w:t>
            </w:r>
          </w:p>
        </w:tc>
      </w:tr>
      <w:tr w:rsidR="00BD6866" w:rsidRPr="008E574F" w14:paraId="40388B36"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4874B45F" w14:textId="60D57B5E" w:rsidR="00BD6866" w:rsidRPr="008E574F" w:rsidRDefault="00BD6866" w:rsidP="00C562EC">
            <w:pPr>
              <w:rPr>
                <w:rFonts w:cs="Calibri"/>
              </w:rPr>
            </w:pPr>
            <w:r w:rsidRPr="008E574F">
              <w:rPr>
                <w:rFonts w:cs="Calibri"/>
              </w:rPr>
              <w:t>Company tutor:</w:t>
            </w:r>
          </w:p>
        </w:tc>
      </w:tr>
      <w:tr w:rsidR="00BD6866" w:rsidRPr="008E574F" w14:paraId="2D1E6CFB"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4416345" w14:textId="77777777" w:rsidR="00BD6866" w:rsidRPr="008E574F" w:rsidRDefault="00BD6866" w:rsidP="00C562EC">
            <w:pPr>
              <w:rPr>
                <w:rFonts w:cs="Calibri"/>
              </w:rPr>
            </w:pPr>
            <w:r w:rsidRPr="008E574F">
              <w:rPr>
                <w:rFonts w:cs="Calibri"/>
              </w:rPr>
              <w:t>Family name, initials:</w:t>
            </w:r>
          </w:p>
        </w:tc>
        <w:tc>
          <w:tcPr>
            <w:tcW w:w="4606" w:type="dxa"/>
          </w:tcPr>
          <w:p w14:paraId="6B8A20EF" w14:textId="39BA8CCC"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sidRPr="00653D00">
              <w:rPr>
                <w:rFonts w:cs="Calibri"/>
              </w:rPr>
              <w:t>Coline van Leeuwen</w:t>
            </w:r>
          </w:p>
        </w:tc>
      </w:tr>
      <w:tr w:rsidR="00BD6866" w:rsidRPr="008E574F" w14:paraId="390567AE"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347B247" w14:textId="495158F6" w:rsidR="00BD6866" w:rsidRPr="008E574F" w:rsidRDefault="00BD6866" w:rsidP="00C562EC">
            <w:pPr>
              <w:rPr>
                <w:rFonts w:cs="Calibri"/>
              </w:rPr>
            </w:pPr>
            <w:r w:rsidRPr="008E574F">
              <w:rPr>
                <w:rFonts w:cs="Calibri"/>
              </w:rPr>
              <w:t>Position:</w:t>
            </w:r>
          </w:p>
        </w:tc>
        <w:tc>
          <w:tcPr>
            <w:tcW w:w="4606" w:type="dxa"/>
          </w:tcPr>
          <w:p w14:paraId="708F0024" w14:textId="6136F536"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Software Developer</w:t>
            </w:r>
          </w:p>
        </w:tc>
      </w:tr>
      <w:tr w:rsidR="0013510E" w:rsidRPr="008E574F" w14:paraId="20B65245"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7C6E96A" w14:textId="160B432C" w:rsidR="0013510E" w:rsidRPr="008E574F" w:rsidRDefault="0013510E" w:rsidP="00C562EC">
            <w:pPr>
              <w:rPr>
                <w:rFonts w:cs="Calibri"/>
              </w:rPr>
            </w:pPr>
            <w:r w:rsidRPr="008E574F">
              <w:rPr>
                <w:rFonts w:cs="Calibri"/>
              </w:rPr>
              <w:t>Signature:</w:t>
            </w:r>
          </w:p>
        </w:tc>
        <w:tc>
          <w:tcPr>
            <w:tcW w:w="4606" w:type="dxa"/>
            <w:vAlign w:val="center"/>
          </w:tcPr>
          <w:p w14:paraId="14F54720" w14:textId="3F95A388" w:rsidR="0076280C" w:rsidRPr="008E574F" w:rsidRDefault="0076280C" w:rsidP="0076280C">
            <w:pPr>
              <w:cnfStyle w:val="000000000000" w:firstRow="0" w:lastRow="0" w:firstColumn="0" w:lastColumn="0" w:oddVBand="0" w:evenVBand="0" w:oddHBand="0" w:evenHBand="0" w:firstRowFirstColumn="0" w:firstRowLastColumn="0" w:lastRowFirstColumn="0" w:lastRowLastColumn="0"/>
              <w:rPr>
                <w:rFonts w:cs="Calibri"/>
              </w:rPr>
            </w:pPr>
          </w:p>
        </w:tc>
      </w:tr>
      <w:tr w:rsidR="00BD6866" w:rsidRPr="008E574F" w14:paraId="5BCEEF34"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1F675FB2" w14:textId="046F23F5" w:rsidR="00BD6866" w:rsidRPr="008E574F" w:rsidRDefault="00BD6866" w:rsidP="00C562EC">
            <w:pPr>
              <w:rPr>
                <w:rFonts w:cs="Calibri"/>
                <w:b w:val="0"/>
              </w:rPr>
            </w:pPr>
            <w:r w:rsidRPr="008E574F">
              <w:rPr>
                <w:rFonts w:cs="Calibri"/>
              </w:rPr>
              <w:t>University tutor:</w:t>
            </w:r>
          </w:p>
        </w:tc>
      </w:tr>
      <w:tr w:rsidR="00BD6866" w:rsidRPr="008E574F" w14:paraId="3C563BF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2CBB78EE" w14:textId="1CD3A064" w:rsidR="00BD6866" w:rsidRPr="008E574F" w:rsidRDefault="00BD6866" w:rsidP="00C562EC">
            <w:pPr>
              <w:rPr>
                <w:rFonts w:cs="Calibri"/>
              </w:rPr>
            </w:pPr>
            <w:r w:rsidRPr="008E574F">
              <w:rPr>
                <w:rFonts w:cs="Calibri"/>
              </w:rPr>
              <w:t>Full name:</w:t>
            </w:r>
          </w:p>
        </w:tc>
        <w:tc>
          <w:tcPr>
            <w:tcW w:w="4606" w:type="dxa"/>
          </w:tcPr>
          <w:p w14:paraId="2F1B108A" w14:textId="78BA7D14"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Jo-An Kamp</w:t>
            </w:r>
          </w:p>
        </w:tc>
      </w:tr>
      <w:tr w:rsidR="00BD6866" w:rsidRPr="008E574F" w14:paraId="597AC145" w14:textId="77777777" w:rsidTr="00967470">
        <w:tc>
          <w:tcPr>
            <w:cnfStyle w:val="001000000000" w:firstRow="0" w:lastRow="0" w:firstColumn="1" w:lastColumn="0" w:oddVBand="0" w:evenVBand="0" w:oddHBand="0" w:evenHBand="0" w:firstRowFirstColumn="0" w:firstRowLastColumn="0" w:lastRowFirstColumn="0" w:lastRowLastColumn="0"/>
            <w:tcW w:w="9212" w:type="dxa"/>
            <w:gridSpan w:val="2"/>
            <w:shd w:val="clear" w:color="auto" w:fill="ECDFF5"/>
          </w:tcPr>
          <w:p w14:paraId="5346AD7F" w14:textId="5301FDFC" w:rsidR="00BD6866" w:rsidRPr="008E574F" w:rsidRDefault="00BD6866" w:rsidP="00C562EC">
            <w:pPr>
              <w:rPr>
                <w:rFonts w:cs="Calibri"/>
              </w:rPr>
            </w:pPr>
            <w:r w:rsidRPr="008E574F">
              <w:rPr>
                <w:rFonts w:cs="Calibri"/>
              </w:rPr>
              <w:t>Final report:</w:t>
            </w:r>
          </w:p>
        </w:tc>
      </w:tr>
      <w:tr w:rsidR="00BD6866" w:rsidRPr="008E574F" w14:paraId="60BE8383"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55554FA1" w14:textId="77777777" w:rsidR="00BD6866" w:rsidRPr="008E574F" w:rsidRDefault="00BD6866" w:rsidP="00C562EC">
            <w:pPr>
              <w:rPr>
                <w:rFonts w:cs="Calibri"/>
              </w:rPr>
            </w:pPr>
            <w:r w:rsidRPr="008E574F">
              <w:rPr>
                <w:rFonts w:cs="Calibri"/>
              </w:rPr>
              <w:t>Title:</w:t>
            </w:r>
          </w:p>
        </w:tc>
        <w:tc>
          <w:tcPr>
            <w:tcW w:w="4606" w:type="dxa"/>
          </w:tcPr>
          <w:p w14:paraId="44DCABFB" w14:textId="36512906"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sidRPr="00653D00">
              <w:rPr>
                <w:rFonts w:cs="Calibri"/>
              </w:rPr>
              <w:t>Improving Usability of Portflow Evidence Section</w:t>
            </w:r>
          </w:p>
        </w:tc>
      </w:tr>
      <w:tr w:rsidR="00654A1E" w:rsidRPr="008E574F" w14:paraId="51846060"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4D85D8FB" w14:textId="02319815" w:rsidR="00654A1E" w:rsidRPr="008E574F" w:rsidRDefault="001C486D" w:rsidP="00C562EC">
            <w:pPr>
              <w:rPr>
                <w:rFonts w:cs="Calibri"/>
              </w:rPr>
            </w:pPr>
            <w:r>
              <w:rPr>
                <w:rFonts w:cs="Calibri"/>
              </w:rPr>
              <w:t>Portfolio repository:</w:t>
            </w:r>
          </w:p>
        </w:tc>
        <w:tc>
          <w:tcPr>
            <w:tcW w:w="4606" w:type="dxa"/>
          </w:tcPr>
          <w:p w14:paraId="22E1F518" w14:textId="23FFB0D0" w:rsidR="00653D00" w:rsidRPr="00967470" w:rsidRDefault="00972FF3" w:rsidP="00C562EC">
            <w:pPr>
              <w:cnfStyle w:val="000000000000" w:firstRow="0" w:lastRow="0" w:firstColumn="0" w:lastColumn="0" w:oddVBand="0" w:evenVBand="0" w:oddHBand="0" w:evenHBand="0" w:firstRowFirstColumn="0" w:firstRowLastColumn="0" w:lastRowFirstColumn="0" w:lastRowLastColumn="0"/>
              <w:rPr>
                <w:rFonts w:cs="Calibri"/>
                <w:color w:val="4C216D"/>
              </w:rPr>
            </w:pPr>
            <w:r w:rsidRPr="00967470">
              <w:rPr>
                <w:rFonts w:cs="Calibri"/>
                <w:color w:val="4C216D"/>
              </w:rPr>
              <w:t>https://github.com/EditaAnomaly/S8-GI-Drieam/wiki</w:t>
            </w:r>
          </w:p>
        </w:tc>
      </w:tr>
      <w:tr w:rsidR="00BD6866" w:rsidRPr="008E574F" w14:paraId="5F6B77A2" w14:textId="77777777" w:rsidTr="00967470">
        <w:tc>
          <w:tcPr>
            <w:cnfStyle w:val="001000000000" w:firstRow="0" w:lastRow="0" w:firstColumn="1" w:lastColumn="0" w:oddVBand="0" w:evenVBand="0" w:oddHBand="0" w:evenHBand="0" w:firstRowFirstColumn="0" w:firstRowLastColumn="0" w:lastRowFirstColumn="0" w:lastRowLastColumn="0"/>
            <w:tcW w:w="4606" w:type="dxa"/>
          </w:tcPr>
          <w:p w14:paraId="07C835CC" w14:textId="7171B357" w:rsidR="00BD6866" w:rsidRPr="008E574F" w:rsidRDefault="00BD6866" w:rsidP="00C562EC">
            <w:pPr>
              <w:rPr>
                <w:rFonts w:cs="Calibri"/>
              </w:rPr>
            </w:pPr>
            <w:r w:rsidRPr="008E574F">
              <w:rPr>
                <w:rFonts w:cs="Calibri"/>
              </w:rPr>
              <w:t>Date:</w:t>
            </w:r>
          </w:p>
        </w:tc>
        <w:tc>
          <w:tcPr>
            <w:tcW w:w="4606" w:type="dxa"/>
          </w:tcPr>
          <w:p w14:paraId="26C49A98" w14:textId="65C1AB40" w:rsidR="00BD6866" w:rsidRPr="008E574F" w:rsidRDefault="00653D00" w:rsidP="00C562E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06</w:t>
            </w:r>
            <w:r w:rsidR="00D334F5" w:rsidRPr="008E574F">
              <w:rPr>
                <w:rFonts w:cs="Calibri"/>
              </w:rPr>
              <w:t>.0</w:t>
            </w:r>
            <w:r>
              <w:rPr>
                <w:rFonts w:cs="Calibri"/>
              </w:rPr>
              <w:t>4</w:t>
            </w:r>
            <w:r w:rsidR="00D334F5" w:rsidRPr="008E574F">
              <w:rPr>
                <w:rFonts w:cs="Calibri"/>
              </w:rPr>
              <w:t>.202</w:t>
            </w:r>
            <w:r>
              <w:rPr>
                <w:rFonts w:cs="Calibri"/>
              </w:rPr>
              <w:t>3</w:t>
            </w:r>
          </w:p>
        </w:tc>
      </w:tr>
    </w:tbl>
    <w:bookmarkEnd w:id="0"/>
    <w:p w14:paraId="0AC4F1F6" w14:textId="17B0E289" w:rsidR="00EC2D26" w:rsidRPr="00F2721C" w:rsidRDefault="002A45AA" w:rsidP="00314A91">
      <w:pPr>
        <w:jc w:val="center"/>
        <w:rPr>
          <w:rFonts w:cs="Calibri"/>
          <w:color w:val="7030A0"/>
          <w:sz w:val="32"/>
          <w:szCs w:val="32"/>
        </w:rPr>
      </w:pPr>
      <w:r w:rsidRPr="00F2721C">
        <w:rPr>
          <w:rFonts w:cs="Calibri"/>
          <w:color w:val="7030A0"/>
          <w:sz w:val="32"/>
          <w:szCs w:val="32"/>
        </w:rPr>
        <w:lastRenderedPageBreak/>
        <w:t>Foreword</w:t>
      </w:r>
    </w:p>
    <w:p w14:paraId="7FF28FB5" w14:textId="4A2CEB3E" w:rsidR="00EC2D26" w:rsidRPr="008E574F" w:rsidRDefault="003301BC" w:rsidP="00A76927">
      <w:pPr>
        <w:spacing w:line="360" w:lineRule="auto"/>
        <w:jc w:val="both"/>
        <w:rPr>
          <w:rFonts w:cs="Calibri"/>
        </w:rPr>
      </w:pPr>
      <w:r w:rsidRPr="008E574F">
        <w:rPr>
          <w:rFonts w:cs="Calibri"/>
        </w:rPr>
        <w:t>Th</w:t>
      </w:r>
      <w:r w:rsidR="005B2867" w:rsidRPr="008E574F">
        <w:rPr>
          <w:rFonts w:cs="Calibri"/>
        </w:rPr>
        <w:t>is</w:t>
      </w:r>
      <w:r w:rsidRPr="008E574F">
        <w:rPr>
          <w:rFonts w:cs="Calibri"/>
        </w:rPr>
        <w:t xml:space="preserve"> </w:t>
      </w:r>
      <w:r w:rsidR="00EC2D26" w:rsidRPr="008E574F">
        <w:rPr>
          <w:rFonts w:cs="Calibri"/>
        </w:rPr>
        <w:t xml:space="preserve">report is </w:t>
      </w:r>
      <w:r w:rsidR="005B2867" w:rsidRPr="008E574F">
        <w:rPr>
          <w:rFonts w:cs="Calibri"/>
        </w:rPr>
        <w:t>an</w:t>
      </w:r>
      <w:r w:rsidR="00EC2D26" w:rsidRPr="008E574F">
        <w:rPr>
          <w:rFonts w:cs="Calibri"/>
        </w:rPr>
        <w:t xml:space="preserve"> overview of the </w:t>
      </w:r>
      <w:r w:rsidR="00926023">
        <w:rPr>
          <w:rFonts w:cs="Calibri"/>
        </w:rPr>
        <w:t xml:space="preserve">Graduation </w:t>
      </w:r>
      <w:r w:rsidR="00EC2D26" w:rsidRPr="008E574F">
        <w:rPr>
          <w:rFonts w:cs="Calibri"/>
        </w:rPr>
        <w:t>Internship program of the Fontys University of Applied Science</w:t>
      </w:r>
      <w:r w:rsidR="005B2867" w:rsidRPr="008E574F">
        <w:rPr>
          <w:rFonts w:cs="Calibri"/>
        </w:rPr>
        <w:t>s</w:t>
      </w:r>
      <w:r w:rsidR="00EC2D26" w:rsidRPr="008E574F">
        <w:rPr>
          <w:rFonts w:cs="Calibri"/>
        </w:rPr>
        <w:t xml:space="preserve"> carried out at the </w:t>
      </w:r>
      <w:r w:rsidR="00926023">
        <w:rPr>
          <w:rFonts w:cs="Calibri"/>
        </w:rPr>
        <w:t>Drieam</w:t>
      </w:r>
      <w:r w:rsidR="00EC2D26" w:rsidRPr="008E574F">
        <w:rPr>
          <w:rFonts w:cs="Calibri"/>
        </w:rPr>
        <w:t xml:space="preserve"> </w:t>
      </w:r>
      <w:r w:rsidR="00926023">
        <w:rPr>
          <w:rFonts w:cs="Calibri"/>
        </w:rPr>
        <w:t xml:space="preserve">ed-tech </w:t>
      </w:r>
      <w:r w:rsidR="00EC2D26" w:rsidRPr="008E574F">
        <w:rPr>
          <w:rFonts w:cs="Calibri"/>
        </w:rPr>
        <w:t>company. It is written using APA style format following the provided Internship Report Guidelines Template.</w:t>
      </w:r>
    </w:p>
    <w:p w14:paraId="3ADE365E" w14:textId="46995183" w:rsidR="0039614D" w:rsidRPr="008E574F" w:rsidRDefault="0039614D" w:rsidP="00A76927">
      <w:pPr>
        <w:spacing w:line="360" w:lineRule="auto"/>
        <w:jc w:val="both"/>
        <w:rPr>
          <w:rFonts w:cs="Calibri"/>
        </w:rPr>
      </w:pPr>
      <w:r w:rsidRPr="008E574F">
        <w:rPr>
          <w:rFonts w:cs="Calibri"/>
        </w:rPr>
        <w:t xml:space="preserve">The aim of the internship was to </w:t>
      </w:r>
      <w:r w:rsidR="00926023">
        <w:rPr>
          <w:rFonts w:cs="Calibri"/>
        </w:rPr>
        <w:t xml:space="preserve">improve the usability of a part of the Drieam’s product. The product is a digital portfolio called Portflow and the focus was on improving the aggregated data management within the portfolio for students. </w:t>
      </w:r>
    </w:p>
    <w:p w14:paraId="03031AB0" w14:textId="63A95454" w:rsidR="00EC2D26" w:rsidRPr="008E574F" w:rsidRDefault="00EC2D26" w:rsidP="00A76927">
      <w:pPr>
        <w:spacing w:line="360" w:lineRule="auto"/>
        <w:jc w:val="both"/>
        <w:rPr>
          <w:rFonts w:cs="Calibri"/>
        </w:rPr>
      </w:pPr>
      <w:r w:rsidRPr="008E574F">
        <w:rPr>
          <w:rFonts w:cs="Calibri"/>
        </w:rPr>
        <w:t>During this internship I was a part of a</w:t>
      </w:r>
      <w:r w:rsidR="00926023">
        <w:rPr>
          <w:rFonts w:cs="Calibri"/>
        </w:rPr>
        <w:t xml:space="preserve"> development</w:t>
      </w:r>
      <w:r w:rsidRPr="008E574F">
        <w:rPr>
          <w:rFonts w:cs="Calibri"/>
        </w:rPr>
        <w:t xml:space="preserve"> team </w:t>
      </w:r>
      <w:r w:rsidR="00926023">
        <w:rPr>
          <w:rFonts w:cs="Calibri"/>
        </w:rPr>
        <w:t>working on improving and maintaining the Portflow.</w:t>
      </w:r>
      <w:r w:rsidRPr="008E574F">
        <w:rPr>
          <w:rFonts w:cs="Calibri"/>
        </w:rPr>
        <w:t xml:space="preserve"> </w:t>
      </w:r>
      <w:r w:rsidR="006D1B72" w:rsidRPr="008E574F">
        <w:rPr>
          <w:rFonts w:cs="Calibri"/>
        </w:rPr>
        <w:t>The team consisted of</w:t>
      </w:r>
      <w:r w:rsidR="00926023">
        <w:rPr>
          <w:rFonts w:cs="Calibri"/>
        </w:rPr>
        <w:t xml:space="preserve"> several full-stack developers with years of experience in the field</w:t>
      </w:r>
      <w:r w:rsidR="006D1B72" w:rsidRPr="008E574F">
        <w:rPr>
          <w:rFonts w:cs="Calibri"/>
        </w:rPr>
        <w:t xml:space="preserve">. I was the </w:t>
      </w:r>
      <w:r w:rsidR="00926023">
        <w:rPr>
          <w:rFonts w:cs="Calibri"/>
        </w:rPr>
        <w:t xml:space="preserve">member responsible </w:t>
      </w:r>
      <w:r w:rsidR="006D1B72" w:rsidRPr="008E574F">
        <w:rPr>
          <w:rFonts w:cs="Calibri"/>
        </w:rPr>
        <w:t>for the research</w:t>
      </w:r>
      <w:r w:rsidR="00926023">
        <w:rPr>
          <w:rFonts w:cs="Calibri"/>
        </w:rPr>
        <w:t>, design and</w:t>
      </w:r>
      <w:r w:rsidR="006D1B72" w:rsidRPr="008E574F">
        <w:rPr>
          <w:rFonts w:cs="Calibri"/>
        </w:rPr>
        <w:t xml:space="preserve"> the development of the </w:t>
      </w:r>
      <w:r w:rsidR="00926023">
        <w:rPr>
          <w:rFonts w:cs="Calibri"/>
        </w:rPr>
        <w:t xml:space="preserve">My Evidence section of the product. It is the section that enables users to manage all their aggregated data (evidence). </w:t>
      </w:r>
      <w:r w:rsidRPr="008E574F">
        <w:rPr>
          <w:rFonts w:cs="Calibri"/>
        </w:rPr>
        <w:t xml:space="preserve">This paper </w:t>
      </w:r>
      <w:r w:rsidR="00926023">
        <w:rPr>
          <w:rFonts w:cs="Calibri"/>
        </w:rPr>
        <w:t>is an overview of my efforts, mostly focused on the process and results of</w:t>
      </w:r>
      <w:r w:rsidRPr="008E574F">
        <w:rPr>
          <w:rFonts w:cs="Calibri"/>
        </w:rPr>
        <w:t xml:space="preserve"> the completed work</w:t>
      </w:r>
      <w:r w:rsidR="00926023">
        <w:rPr>
          <w:rFonts w:cs="Calibri"/>
        </w:rPr>
        <w:t>.</w:t>
      </w:r>
    </w:p>
    <w:p w14:paraId="52FE576C" w14:textId="1B9194C5" w:rsidR="00314A91" w:rsidRPr="008E574F" w:rsidRDefault="0039614D" w:rsidP="00A76927">
      <w:pPr>
        <w:spacing w:line="360" w:lineRule="auto"/>
        <w:jc w:val="both"/>
        <w:rPr>
          <w:rFonts w:cs="Calibri"/>
        </w:rPr>
        <w:sectPr w:rsidR="00314A91" w:rsidRPr="008E574F" w:rsidSect="000451E2">
          <w:headerReference w:type="default" r:id="rId10"/>
          <w:headerReference w:type="first" r:id="rId11"/>
          <w:footnotePr>
            <w:pos w:val="beneathText"/>
          </w:footnotePr>
          <w:pgSz w:w="12240" w:h="15840"/>
          <w:pgMar w:top="1440" w:right="1440" w:bottom="1440" w:left="1440" w:header="720" w:footer="720" w:gutter="0"/>
          <w:pgNumType w:start="1"/>
          <w:cols w:space="720"/>
          <w:docGrid w:linePitch="360"/>
          <w15:footnoteColumns w:val="1"/>
        </w:sectPr>
      </w:pPr>
      <w:r w:rsidRPr="008E574F">
        <w:rPr>
          <w:rFonts w:cs="Calibri"/>
        </w:rPr>
        <w:t xml:space="preserve">I have </w:t>
      </w:r>
      <w:r w:rsidR="00926023">
        <w:rPr>
          <w:rFonts w:cs="Calibri"/>
        </w:rPr>
        <w:t>grown</w:t>
      </w:r>
      <w:r w:rsidR="004E7AB7" w:rsidRPr="008E574F">
        <w:rPr>
          <w:rFonts w:cs="Calibri"/>
        </w:rPr>
        <w:t xml:space="preserve"> </w:t>
      </w:r>
      <w:r w:rsidRPr="008E574F">
        <w:rPr>
          <w:rFonts w:cs="Calibri"/>
        </w:rPr>
        <w:t>a lot during these last 5 months</w:t>
      </w:r>
      <w:r w:rsidR="00926023">
        <w:rPr>
          <w:rFonts w:cs="Calibri"/>
        </w:rPr>
        <w:t>, both professionally and personally</w:t>
      </w:r>
      <w:r w:rsidRPr="008E574F">
        <w:rPr>
          <w:rFonts w:cs="Calibri"/>
        </w:rPr>
        <w:t xml:space="preserve">. </w:t>
      </w:r>
      <w:r w:rsidR="002A45AA" w:rsidRPr="008E574F">
        <w:rPr>
          <w:rFonts w:cs="Calibri"/>
        </w:rPr>
        <w:t xml:space="preserve">The guidance received during this </w:t>
      </w:r>
      <w:r w:rsidR="00EC2D26" w:rsidRPr="008E574F">
        <w:rPr>
          <w:rFonts w:cs="Calibri"/>
        </w:rPr>
        <w:t>internship was greatly appreciated, the support from my tutor and mentor</w:t>
      </w:r>
      <w:r w:rsidR="00926023">
        <w:rPr>
          <w:rFonts w:cs="Calibri"/>
        </w:rPr>
        <w:t>s</w:t>
      </w:r>
      <w:r w:rsidR="00EC2D26" w:rsidRPr="008E574F">
        <w:rPr>
          <w:rFonts w:cs="Calibri"/>
        </w:rPr>
        <w:t xml:space="preserve"> helped me face my challenges and </w:t>
      </w:r>
      <w:r w:rsidR="00926023">
        <w:rPr>
          <w:rFonts w:cs="Calibri"/>
        </w:rPr>
        <w:t>become</w:t>
      </w:r>
      <w:r w:rsidR="00EC2D26" w:rsidRPr="008E574F">
        <w:rPr>
          <w:rFonts w:cs="Calibri"/>
        </w:rPr>
        <w:t xml:space="preserve"> a </w:t>
      </w:r>
      <w:r w:rsidR="00926023">
        <w:rPr>
          <w:rFonts w:cs="Calibri"/>
        </w:rPr>
        <w:t>better developer</w:t>
      </w:r>
      <w:r w:rsidR="00EC2D26" w:rsidRPr="008E574F">
        <w:rPr>
          <w:rFonts w:cs="Calibri"/>
        </w:rPr>
        <w:t>.</w:t>
      </w:r>
    </w:p>
    <w:bookmarkStart w:id="1" w:name="_Toc87001776" w:displacedByCustomXml="next"/>
    <w:sdt>
      <w:sdtPr>
        <w:rPr>
          <w:rFonts w:asciiTheme="minorHAnsi" w:eastAsiaTheme="minorEastAsia" w:hAnsiTheme="minorHAnsi" w:cstheme="minorBidi"/>
          <w:b w:val="0"/>
          <w:color w:val="auto"/>
          <w:sz w:val="24"/>
          <w:szCs w:val="24"/>
        </w:rPr>
        <w:id w:val="-454794813"/>
        <w:docPartObj>
          <w:docPartGallery w:val="Table of Contents"/>
          <w:docPartUnique/>
        </w:docPartObj>
      </w:sdtPr>
      <w:sdtEndPr>
        <w:rPr>
          <w:rFonts w:ascii="Calibri" w:hAnsi="Calibri"/>
          <w:bCs/>
          <w:noProof/>
        </w:rPr>
      </w:sdtEndPr>
      <w:sdtContent>
        <w:p w14:paraId="0DD5CDD2" w14:textId="6AB9BC1D" w:rsidR="00314A91" w:rsidRPr="008E574F" w:rsidRDefault="00314A91" w:rsidP="00E806DF">
          <w:pPr>
            <w:pStyle w:val="TOCHeading"/>
            <w:spacing w:line="360" w:lineRule="auto"/>
          </w:pPr>
          <w:r w:rsidRPr="008E574F">
            <w:t>Contents</w:t>
          </w:r>
        </w:p>
        <w:p w14:paraId="27C30B1D" w14:textId="36B52218" w:rsidR="00D82826" w:rsidRDefault="00314A91">
          <w:pPr>
            <w:pStyle w:val="TOC1"/>
            <w:tabs>
              <w:tab w:val="right" w:leader="dot" w:pos="9350"/>
            </w:tabs>
            <w:rPr>
              <w:rFonts w:asciiTheme="minorHAnsi" w:hAnsiTheme="minorHAnsi"/>
              <w:noProof/>
              <w:kern w:val="0"/>
              <w:sz w:val="22"/>
              <w:szCs w:val="22"/>
              <w:lang w:eastAsia="en-GB"/>
            </w:rPr>
          </w:pPr>
          <w:r w:rsidRPr="008E574F">
            <w:fldChar w:fldCharType="begin"/>
          </w:r>
          <w:r w:rsidRPr="008E574F">
            <w:instrText xml:space="preserve"> TOC \o "1-3" \h \z \u </w:instrText>
          </w:r>
          <w:r w:rsidRPr="008E574F">
            <w:fldChar w:fldCharType="separate"/>
          </w:r>
          <w:hyperlink w:anchor="_Toc131694545" w:history="1">
            <w:r w:rsidR="00D82826" w:rsidRPr="00415B65">
              <w:rPr>
                <w:rStyle w:val="Hyperlink"/>
                <w:rFonts w:cs="Calibri"/>
                <w:noProof/>
              </w:rPr>
              <w:t>Summary</w:t>
            </w:r>
            <w:r w:rsidR="00D82826">
              <w:rPr>
                <w:noProof/>
                <w:webHidden/>
              </w:rPr>
              <w:tab/>
            </w:r>
            <w:r w:rsidR="00D82826">
              <w:rPr>
                <w:noProof/>
                <w:webHidden/>
              </w:rPr>
              <w:fldChar w:fldCharType="begin"/>
            </w:r>
            <w:r w:rsidR="00D82826">
              <w:rPr>
                <w:noProof/>
                <w:webHidden/>
              </w:rPr>
              <w:instrText xml:space="preserve"> PAGEREF _Toc131694545 \h </w:instrText>
            </w:r>
            <w:r w:rsidR="00D82826">
              <w:rPr>
                <w:noProof/>
                <w:webHidden/>
              </w:rPr>
            </w:r>
            <w:r w:rsidR="00D82826">
              <w:rPr>
                <w:noProof/>
                <w:webHidden/>
              </w:rPr>
              <w:fldChar w:fldCharType="separate"/>
            </w:r>
            <w:r w:rsidR="00D82826">
              <w:rPr>
                <w:noProof/>
                <w:webHidden/>
              </w:rPr>
              <w:t>1</w:t>
            </w:r>
            <w:r w:rsidR="00D82826">
              <w:rPr>
                <w:noProof/>
                <w:webHidden/>
              </w:rPr>
              <w:fldChar w:fldCharType="end"/>
            </w:r>
          </w:hyperlink>
        </w:p>
        <w:p w14:paraId="008E2278" w14:textId="7ABB9371" w:rsidR="00D82826" w:rsidRDefault="00000000">
          <w:pPr>
            <w:pStyle w:val="TOC1"/>
            <w:tabs>
              <w:tab w:val="right" w:leader="dot" w:pos="9350"/>
            </w:tabs>
            <w:rPr>
              <w:rFonts w:asciiTheme="minorHAnsi" w:hAnsiTheme="minorHAnsi"/>
              <w:noProof/>
              <w:kern w:val="0"/>
              <w:sz w:val="22"/>
              <w:szCs w:val="22"/>
              <w:lang w:eastAsia="en-GB"/>
            </w:rPr>
          </w:pPr>
          <w:hyperlink w:anchor="_Toc131694546" w:history="1">
            <w:r w:rsidR="00D82826" w:rsidRPr="00415B65">
              <w:rPr>
                <w:rStyle w:val="Hyperlink"/>
                <w:noProof/>
              </w:rPr>
              <w:t>Glossary</w:t>
            </w:r>
            <w:r w:rsidR="00D82826">
              <w:rPr>
                <w:noProof/>
                <w:webHidden/>
              </w:rPr>
              <w:tab/>
            </w:r>
            <w:r w:rsidR="00D82826">
              <w:rPr>
                <w:noProof/>
                <w:webHidden/>
              </w:rPr>
              <w:fldChar w:fldCharType="begin"/>
            </w:r>
            <w:r w:rsidR="00D82826">
              <w:rPr>
                <w:noProof/>
                <w:webHidden/>
              </w:rPr>
              <w:instrText xml:space="preserve"> PAGEREF _Toc131694546 \h </w:instrText>
            </w:r>
            <w:r w:rsidR="00D82826">
              <w:rPr>
                <w:noProof/>
                <w:webHidden/>
              </w:rPr>
            </w:r>
            <w:r w:rsidR="00D82826">
              <w:rPr>
                <w:noProof/>
                <w:webHidden/>
              </w:rPr>
              <w:fldChar w:fldCharType="separate"/>
            </w:r>
            <w:r w:rsidR="00D82826">
              <w:rPr>
                <w:noProof/>
                <w:webHidden/>
              </w:rPr>
              <w:t>2</w:t>
            </w:r>
            <w:r w:rsidR="00D82826">
              <w:rPr>
                <w:noProof/>
                <w:webHidden/>
              </w:rPr>
              <w:fldChar w:fldCharType="end"/>
            </w:r>
          </w:hyperlink>
        </w:p>
        <w:p w14:paraId="67CCFB48" w14:textId="4F480237" w:rsidR="00D82826" w:rsidRDefault="00000000">
          <w:pPr>
            <w:pStyle w:val="TOC1"/>
            <w:tabs>
              <w:tab w:val="right" w:leader="dot" w:pos="9350"/>
            </w:tabs>
            <w:rPr>
              <w:rFonts w:asciiTheme="minorHAnsi" w:hAnsiTheme="minorHAnsi"/>
              <w:noProof/>
              <w:kern w:val="0"/>
              <w:sz w:val="22"/>
              <w:szCs w:val="22"/>
              <w:lang w:eastAsia="en-GB"/>
            </w:rPr>
          </w:pPr>
          <w:hyperlink w:anchor="_Toc131694547" w:history="1">
            <w:r w:rsidR="00D82826" w:rsidRPr="00415B65">
              <w:rPr>
                <w:rStyle w:val="Hyperlink"/>
                <w:rFonts w:cs="Calibri"/>
                <w:noProof/>
              </w:rPr>
              <w:t>Chapter 1: Introduction</w:t>
            </w:r>
            <w:r w:rsidR="00D82826">
              <w:rPr>
                <w:noProof/>
                <w:webHidden/>
              </w:rPr>
              <w:tab/>
            </w:r>
            <w:r w:rsidR="00D82826">
              <w:rPr>
                <w:noProof/>
                <w:webHidden/>
              </w:rPr>
              <w:fldChar w:fldCharType="begin"/>
            </w:r>
            <w:r w:rsidR="00D82826">
              <w:rPr>
                <w:noProof/>
                <w:webHidden/>
              </w:rPr>
              <w:instrText xml:space="preserve"> PAGEREF _Toc131694547 \h </w:instrText>
            </w:r>
            <w:r w:rsidR="00D82826">
              <w:rPr>
                <w:noProof/>
                <w:webHidden/>
              </w:rPr>
            </w:r>
            <w:r w:rsidR="00D82826">
              <w:rPr>
                <w:noProof/>
                <w:webHidden/>
              </w:rPr>
              <w:fldChar w:fldCharType="separate"/>
            </w:r>
            <w:r w:rsidR="00D82826">
              <w:rPr>
                <w:noProof/>
                <w:webHidden/>
              </w:rPr>
              <w:t>3</w:t>
            </w:r>
            <w:r w:rsidR="00D82826">
              <w:rPr>
                <w:noProof/>
                <w:webHidden/>
              </w:rPr>
              <w:fldChar w:fldCharType="end"/>
            </w:r>
          </w:hyperlink>
        </w:p>
        <w:p w14:paraId="3DD0E102" w14:textId="7DB970B0" w:rsidR="00D82826" w:rsidRDefault="00000000">
          <w:pPr>
            <w:pStyle w:val="TOC1"/>
            <w:tabs>
              <w:tab w:val="right" w:leader="dot" w:pos="9350"/>
            </w:tabs>
            <w:rPr>
              <w:rFonts w:asciiTheme="minorHAnsi" w:hAnsiTheme="minorHAnsi"/>
              <w:noProof/>
              <w:kern w:val="0"/>
              <w:sz w:val="22"/>
              <w:szCs w:val="22"/>
              <w:lang w:eastAsia="en-GB"/>
            </w:rPr>
          </w:pPr>
          <w:hyperlink w:anchor="_Toc131694548" w:history="1">
            <w:r w:rsidR="00D82826" w:rsidRPr="00415B65">
              <w:rPr>
                <w:rStyle w:val="Hyperlink"/>
                <w:rFonts w:cs="Calibri"/>
                <w:noProof/>
              </w:rPr>
              <w:t>Chapter 2: Assignment Overview</w:t>
            </w:r>
            <w:r w:rsidR="00D82826">
              <w:rPr>
                <w:noProof/>
                <w:webHidden/>
              </w:rPr>
              <w:tab/>
            </w:r>
            <w:r w:rsidR="00D82826">
              <w:rPr>
                <w:noProof/>
                <w:webHidden/>
              </w:rPr>
              <w:fldChar w:fldCharType="begin"/>
            </w:r>
            <w:r w:rsidR="00D82826">
              <w:rPr>
                <w:noProof/>
                <w:webHidden/>
              </w:rPr>
              <w:instrText xml:space="preserve"> PAGEREF _Toc131694548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1154E598" w14:textId="7BD0D6BE" w:rsidR="00D82826" w:rsidRDefault="00000000">
          <w:pPr>
            <w:pStyle w:val="TOC2"/>
            <w:tabs>
              <w:tab w:val="right" w:leader="dot" w:pos="9350"/>
            </w:tabs>
            <w:rPr>
              <w:rFonts w:asciiTheme="minorHAnsi" w:hAnsiTheme="minorHAnsi"/>
              <w:noProof/>
              <w:kern w:val="0"/>
              <w:sz w:val="22"/>
              <w:szCs w:val="22"/>
              <w:lang w:eastAsia="en-GB"/>
            </w:rPr>
          </w:pPr>
          <w:hyperlink w:anchor="_Toc131694549" w:history="1">
            <w:r w:rsidR="00D82826" w:rsidRPr="00415B65">
              <w:rPr>
                <w:rStyle w:val="Hyperlink"/>
                <w:noProof/>
              </w:rPr>
              <w:t>3.1 Opportunit</w:t>
            </w:r>
            <w:r w:rsidR="0055011D">
              <w:rPr>
                <w:rStyle w:val="Hyperlink"/>
                <w:noProof/>
              </w:rPr>
              <w:t>ies</w:t>
            </w:r>
            <w:r w:rsidR="00D82826">
              <w:rPr>
                <w:noProof/>
                <w:webHidden/>
              </w:rPr>
              <w:tab/>
            </w:r>
            <w:r w:rsidR="00D82826">
              <w:rPr>
                <w:noProof/>
                <w:webHidden/>
              </w:rPr>
              <w:fldChar w:fldCharType="begin"/>
            </w:r>
            <w:r w:rsidR="00D82826">
              <w:rPr>
                <w:noProof/>
                <w:webHidden/>
              </w:rPr>
              <w:instrText xml:space="preserve"> PAGEREF _Toc131694549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00F89FDC" w14:textId="768BAFF0" w:rsidR="00D82826" w:rsidRDefault="00000000">
          <w:pPr>
            <w:pStyle w:val="TOC2"/>
            <w:tabs>
              <w:tab w:val="right" w:leader="dot" w:pos="9350"/>
            </w:tabs>
            <w:rPr>
              <w:rFonts w:asciiTheme="minorHAnsi" w:hAnsiTheme="minorHAnsi"/>
              <w:noProof/>
              <w:kern w:val="0"/>
              <w:sz w:val="22"/>
              <w:szCs w:val="22"/>
              <w:lang w:eastAsia="en-GB"/>
            </w:rPr>
          </w:pPr>
          <w:hyperlink w:anchor="_Toc131694550" w:history="1">
            <w:r w:rsidR="00D82826" w:rsidRPr="00415B65">
              <w:rPr>
                <w:rStyle w:val="Hyperlink"/>
                <w:noProof/>
              </w:rPr>
              <w:t>3.2. Goal</w:t>
            </w:r>
            <w:r w:rsidR="0055011D">
              <w:rPr>
                <w:rStyle w:val="Hyperlink"/>
                <w:noProof/>
              </w:rPr>
              <w:t>s</w:t>
            </w:r>
            <w:r w:rsidR="00D82826">
              <w:rPr>
                <w:noProof/>
                <w:webHidden/>
              </w:rPr>
              <w:tab/>
            </w:r>
            <w:r w:rsidR="00D82826">
              <w:rPr>
                <w:noProof/>
                <w:webHidden/>
              </w:rPr>
              <w:fldChar w:fldCharType="begin"/>
            </w:r>
            <w:r w:rsidR="00D82826">
              <w:rPr>
                <w:noProof/>
                <w:webHidden/>
              </w:rPr>
              <w:instrText xml:space="preserve"> PAGEREF _Toc131694550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5D1971C5" w14:textId="10862633" w:rsidR="00D82826" w:rsidRDefault="00000000">
          <w:pPr>
            <w:pStyle w:val="TOC2"/>
            <w:tabs>
              <w:tab w:val="right" w:leader="dot" w:pos="9350"/>
            </w:tabs>
            <w:rPr>
              <w:rFonts w:asciiTheme="minorHAnsi" w:hAnsiTheme="minorHAnsi"/>
              <w:noProof/>
              <w:kern w:val="0"/>
              <w:sz w:val="22"/>
              <w:szCs w:val="22"/>
              <w:lang w:eastAsia="en-GB"/>
            </w:rPr>
          </w:pPr>
          <w:hyperlink w:anchor="_Toc131694551" w:history="1">
            <w:r w:rsidR="00D82826" w:rsidRPr="00415B65">
              <w:rPr>
                <w:rStyle w:val="Hyperlink"/>
                <w:noProof/>
              </w:rPr>
              <w:t>3.3. The Approach</w:t>
            </w:r>
            <w:r w:rsidR="00D82826">
              <w:rPr>
                <w:noProof/>
                <w:webHidden/>
              </w:rPr>
              <w:tab/>
            </w:r>
            <w:r w:rsidR="00D82826">
              <w:rPr>
                <w:noProof/>
                <w:webHidden/>
              </w:rPr>
              <w:fldChar w:fldCharType="begin"/>
            </w:r>
            <w:r w:rsidR="00D82826">
              <w:rPr>
                <w:noProof/>
                <w:webHidden/>
              </w:rPr>
              <w:instrText xml:space="preserve"> PAGEREF _Toc131694551 \h </w:instrText>
            </w:r>
            <w:r w:rsidR="00D82826">
              <w:rPr>
                <w:noProof/>
                <w:webHidden/>
              </w:rPr>
            </w:r>
            <w:r w:rsidR="00D82826">
              <w:rPr>
                <w:noProof/>
                <w:webHidden/>
              </w:rPr>
              <w:fldChar w:fldCharType="separate"/>
            </w:r>
            <w:r w:rsidR="00D82826">
              <w:rPr>
                <w:noProof/>
                <w:webHidden/>
              </w:rPr>
              <w:t>4</w:t>
            </w:r>
            <w:r w:rsidR="00D82826">
              <w:rPr>
                <w:noProof/>
                <w:webHidden/>
              </w:rPr>
              <w:fldChar w:fldCharType="end"/>
            </w:r>
          </w:hyperlink>
        </w:p>
        <w:p w14:paraId="342E6AE9" w14:textId="76CEAB1D" w:rsidR="00D82826" w:rsidRDefault="00000000">
          <w:pPr>
            <w:pStyle w:val="TOC1"/>
            <w:tabs>
              <w:tab w:val="right" w:leader="dot" w:pos="9350"/>
            </w:tabs>
            <w:rPr>
              <w:rFonts w:asciiTheme="minorHAnsi" w:hAnsiTheme="minorHAnsi"/>
              <w:noProof/>
              <w:kern w:val="0"/>
              <w:sz w:val="22"/>
              <w:szCs w:val="22"/>
              <w:lang w:eastAsia="en-GB"/>
            </w:rPr>
          </w:pPr>
          <w:hyperlink w:anchor="_Toc131694552" w:history="1">
            <w:r w:rsidR="00D82826" w:rsidRPr="00415B65">
              <w:rPr>
                <w:rStyle w:val="Hyperlink"/>
                <w:rFonts w:cs="Calibri"/>
                <w:noProof/>
              </w:rPr>
              <w:t>Chapter 4: Process and Results</w:t>
            </w:r>
            <w:r w:rsidR="00D82826">
              <w:rPr>
                <w:noProof/>
                <w:webHidden/>
              </w:rPr>
              <w:tab/>
            </w:r>
            <w:r w:rsidR="00D82826">
              <w:rPr>
                <w:noProof/>
                <w:webHidden/>
              </w:rPr>
              <w:fldChar w:fldCharType="begin"/>
            </w:r>
            <w:r w:rsidR="00D82826">
              <w:rPr>
                <w:noProof/>
                <w:webHidden/>
              </w:rPr>
              <w:instrText xml:space="preserve"> PAGEREF _Toc131694552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73C83180" w14:textId="4F0CC86B" w:rsidR="00D82826" w:rsidRDefault="00000000">
          <w:pPr>
            <w:pStyle w:val="TOC2"/>
            <w:tabs>
              <w:tab w:val="right" w:leader="dot" w:pos="9350"/>
            </w:tabs>
            <w:rPr>
              <w:rFonts w:asciiTheme="minorHAnsi" w:hAnsiTheme="minorHAnsi"/>
              <w:noProof/>
              <w:kern w:val="0"/>
              <w:sz w:val="22"/>
              <w:szCs w:val="22"/>
              <w:lang w:eastAsia="en-GB"/>
            </w:rPr>
          </w:pPr>
          <w:hyperlink w:anchor="_Toc131694553" w:history="1">
            <w:r w:rsidR="00D82826" w:rsidRPr="00415B65">
              <w:rPr>
                <w:rStyle w:val="Hyperlink"/>
                <w:noProof/>
              </w:rPr>
              <w:t>4.1 The Research</w:t>
            </w:r>
            <w:r w:rsidR="00D82826">
              <w:rPr>
                <w:noProof/>
                <w:webHidden/>
              </w:rPr>
              <w:tab/>
            </w:r>
            <w:r w:rsidR="00D82826">
              <w:rPr>
                <w:noProof/>
                <w:webHidden/>
              </w:rPr>
              <w:fldChar w:fldCharType="begin"/>
            </w:r>
            <w:r w:rsidR="00D82826">
              <w:rPr>
                <w:noProof/>
                <w:webHidden/>
              </w:rPr>
              <w:instrText xml:space="preserve"> PAGEREF _Toc131694553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621FF8EE" w14:textId="3ABE0491" w:rsidR="00D82826" w:rsidRDefault="00000000">
          <w:pPr>
            <w:pStyle w:val="TOC2"/>
            <w:tabs>
              <w:tab w:val="right" w:leader="dot" w:pos="9350"/>
            </w:tabs>
            <w:rPr>
              <w:rFonts w:asciiTheme="minorHAnsi" w:hAnsiTheme="minorHAnsi"/>
              <w:noProof/>
              <w:kern w:val="0"/>
              <w:sz w:val="22"/>
              <w:szCs w:val="22"/>
              <w:lang w:eastAsia="en-GB"/>
            </w:rPr>
          </w:pPr>
          <w:hyperlink w:anchor="_Toc131694554" w:history="1">
            <w:r w:rsidR="00D82826" w:rsidRPr="00415B65">
              <w:rPr>
                <w:rStyle w:val="Hyperlink"/>
                <w:noProof/>
              </w:rPr>
              <w:t>4.2 The Design</w:t>
            </w:r>
            <w:r w:rsidR="00D82826">
              <w:rPr>
                <w:noProof/>
                <w:webHidden/>
              </w:rPr>
              <w:tab/>
            </w:r>
            <w:r w:rsidR="00D82826">
              <w:rPr>
                <w:noProof/>
                <w:webHidden/>
              </w:rPr>
              <w:fldChar w:fldCharType="begin"/>
            </w:r>
            <w:r w:rsidR="00D82826">
              <w:rPr>
                <w:noProof/>
                <w:webHidden/>
              </w:rPr>
              <w:instrText xml:space="preserve"> PAGEREF _Toc131694554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7F9D9EFE" w14:textId="7CF19942" w:rsidR="00D82826" w:rsidRDefault="00000000">
          <w:pPr>
            <w:pStyle w:val="TOC2"/>
            <w:tabs>
              <w:tab w:val="right" w:leader="dot" w:pos="9350"/>
            </w:tabs>
            <w:rPr>
              <w:rFonts w:asciiTheme="minorHAnsi" w:hAnsiTheme="minorHAnsi"/>
              <w:noProof/>
              <w:kern w:val="0"/>
              <w:sz w:val="22"/>
              <w:szCs w:val="22"/>
              <w:lang w:eastAsia="en-GB"/>
            </w:rPr>
          </w:pPr>
          <w:hyperlink w:anchor="_Toc131694555" w:history="1">
            <w:r w:rsidR="00D82826" w:rsidRPr="00415B65">
              <w:rPr>
                <w:rStyle w:val="Hyperlink"/>
                <w:noProof/>
              </w:rPr>
              <w:t>4.3 The Realization</w:t>
            </w:r>
            <w:r w:rsidR="00D82826">
              <w:rPr>
                <w:noProof/>
                <w:webHidden/>
              </w:rPr>
              <w:tab/>
            </w:r>
            <w:r w:rsidR="00D82826">
              <w:rPr>
                <w:noProof/>
                <w:webHidden/>
              </w:rPr>
              <w:fldChar w:fldCharType="begin"/>
            </w:r>
            <w:r w:rsidR="00D82826">
              <w:rPr>
                <w:noProof/>
                <w:webHidden/>
              </w:rPr>
              <w:instrText xml:space="preserve"> PAGEREF _Toc131694555 \h </w:instrText>
            </w:r>
            <w:r w:rsidR="00D82826">
              <w:rPr>
                <w:noProof/>
                <w:webHidden/>
              </w:rPr>
            </w:r>
            <w:r w:rsidR="00D82826">
              <w:rPr>
                <w:noProof/>
                <w:webHidden/>
              </w:rPr>
              <w:fldChar w:fldCharType="separate"/>
            </w:r>
            <w:r w:rsidR="00D82826">
              <w:rPr>
                <w:noProof/>
                <w:webHidden/>
              </w:rPr>
              <w:t>5</w:t>
            </w:r>
            <w:r w:rsidR="00D82826">
              <w:rPr>
                <w:noProof/>
                <w:webHidden/>
              </w:rPr>
              <w:fldChar w:fldCharType="end"/>
            </w:r>
          </w:hyperlink>
        </w:p>
        <w:p w14:paraId="5CE982FD" w14:textId="594B2874" w:rsidR="00D82826" w:rsidRDefault="00000000">
          <w:pPr>
            <w:pStyle w:val="TOC1"/>
            <w:tabs>
              <w:tab w:val="right" w:leader="dot" w:pos="9350"/>
            </w:tabs>
            <w:rPr>
              <w:rFonts w:asciiTheme="minorHAnsi" w:hAnsiTheme="minorHAnsi"/>
              <w:noProof/>
              <w:kern w:val="0"/>
              <w:sz w:val="22"/>
              <w:szCs w:val="22"/>
              <w:lang w:eastAsia="en-GB"/>
            </w:rPr>
          </w:pPr>
          <w:hyperlink w:anchor="_Toc131694556" w:history="1">
            <w:r w:rsidR="00D82826" w:rsidRPr="00415B65">
              <w:rPr>
                <w:rStyle w:val="Hyperlink"/>
                <w:rFonts w:cs="Calibri"/>
                <w:noProof/>
              </w:rPr>
              <w:t>Chapter 5: Conclusions and Recommendations</w:t>
            </w:r>
            <w:r w:rsidR="00D82826">
              <w:rPr>
                <w:noProof/>
                <w:webHidden/>
              </w:rPr>
              <w:tab/>
            </w:r>
            <w:r w:rsidR="00D82826">
              <w:rPr>
                <w:noProof/>
                <w:webHidden/>
              </w:rPr>
              <w:fldChar w:fldCharType="begin"/>
            </w:r>
            <w:r w:rsidR="00D82826">
              <w:rPr>
                <w:noProof/>
                <w:webHidden/>
              </w:rPr>
              <w:instrText xml:space="preserve"> PAGEREF _Toc131694556 \h </w:instrText>
            </w:r>
            <w:r w:rsidR="00D82826">
              <w:rPr>
                <w:noProof/>
                <w:webHidden/>
              </w:rPr>
            </w:r>
            <w:r w:rsidR="00D82826">
              <w:rPr>
                <w:noProof/>
                <w:webHidden/>
              </w:rPr>
              <w:fldChar w:fldCharType="separate"/>
            </w:r>
            <w:r w:rsidR="00D82826">
              <w:rPr>
                <w:noProof/>
                <w:webHidden/>
              </w:rPr>
              <w:t>6</w:t>
            </w:r>
            <w:r w:rsidR="00D82826">
              <w:rPr>
                <w:noProof/>
                <w:webHidden/>
              </w:rPr>
              <w:fldChar w:fldCharType="end"/>
            </w:r>
          </w:hyperlink>
        </w:p>
        <w:p w14:paraId="0553028C" w14:textId="2924C9E4" w:rsidR="00D82826" w:rsidRDefault="00000000">
          <w:pPr>
            <w:pStyle w:val="TOC2"/>
            <w:tabs>
              <w:tab w:val="right" w:leader="dot" w:pos="9350"/>
            </w:tabs>
            <w:rPr>
              <w:rFonts w:asciiTheme="minorHAnsi" w:hAnsiTheme="minorHAnsi"/>
              <w:noProof/>
              <w:kern w:val="0"/>
              <w:sz w:val="22"/>
              <w:szCs w:val="22"/>
              <w:lang w:eastAsia="en-GB"/>
            </w:rPr>
          </w:pPr>
          <w:hyperlink w:anchor="_Toc131694557" w:history="1">
            <w:r w:rsidR="00D82826" w:rsidRPr="00415B65">
              <w:rPr>
                <w:rStyle w:val="Hyperlink"/>
                <w:noProof/>
              </w:rPr>
              <w:t>5.1 Advice</w:t>
            </w:r>
            <w:r w:rsidR="00D82826">
              <w:rPr>
                <w:noProof/>
                <w:webHidden/>
              </w:rPr>
              <w:tab/>
            </w:r>
            <w:r w:rsidR="00D82826">
              <w:rPr>
                <w:noProof/>
                <w:webHidden/>
              </w:rPr>
              <w:fldChar w:fldCharType="begin"/>
            </w:r>
            <w:r w:rsidR="00D82826">
              <w:rPr>
                <w:noProof/>
                <w:webHidden/>
              </w:rPr>
              <w:instrText xml:space="preserve"> PAGEREF _Toc131694557 \h </w:instrText>
            </w:r>
            <w:r w:rsidR="00D82826">
              <w:rPr>
                <w:noProof/>
                <w:webHidden/>
              </w:rPr>
            </w:r>
            <w:r w:rsidR="00D82826">
              <w:rPr>
                <w:noProof/>
                <w:webHidden/>
              </w:rPr>
              <w:fldChar w:fldCharType="separate"/>
            </w:r>
            <w:r w:rsidR="00D82826">
              <w:rPr>
                <w:noProof/>
                <w:webHidden/>
              </w:rPr>
              <w:t>6</w:t>
            </w:r>
            <w:r w:rsidR="00D82826">
              <w:rPr>
                <w:noProof/>
                <w:webHidden/>
              </w:rPr>
              <w:fldChar w:fldCharType="end"/>
            </w:r>
          </w:hyperlink>
        </w:p>
        <w:p w14:paraId="5C957825" w14:textId="4196C3C5" w:rsidR="00D82826" w:rsidRDefault="00000000">
          <w:pPr>
            <w:pStyle w:val="TOC2"/>
            <w:tabs>
              <w:tab w:val="right" w:leader="dot" w:pos="9350"/>
            </w:tabs>
            <w:rPr>
              <w:rFonts w:asciiTheme="minorHAnsi" w:hAnsiTheme="minorHAnsi"/>
              <w:noProof/>
              <w:kern w:val="0"/>
              <w:sz w:val="22"/>
              <w:szCs w:val="22"/>
              <w:lang w:eastAsia="en-GB"/>
            </w:rPr>
          </w:pPr>
          <w:hyperlink w:anchor="_Toc131694558" w:history="1">
            <w:r w:rsidR="00D82826" w:rsidRPr="00415B65">
              <w:rPr>
                <w:rStyle w:val="Hyperlink"/>
                <w:noProof/>
              </w:rPr>
              <w:t>5.2 Management</w:t>
            </w:r>
            <w:r w:rsidR="00D82826">
              <w:rPr>
                <w:noProof/>
                <w:webHidden/>
              </w:rPr>
              <w:tab/>
            </w:r>
            <w:r w:rsidR="00D82826">
              <w:rPr>
                <w:noProof/>
                <w:webHidden/>
              </w:rPr>
              <w:fldChar w:fldCharType="begin"/>
            </w:r>
            <w:r w:rsidR="00D82826">
              <w:rPr>
                <w:noProof/>
                <w:webHidden/>
              </w:rPr>
              <w:instrText xml:space="preserve"> PAGEREF _Toc131694558 \h </w:instrText>
            </w:r>
            <w:r w:rsidR="00D82826">
              <w:rPr>
                <w:noProof/>
                <w:webHidden/>
              </w:rPr>
            </w:r>
            <w:r w:rsidR="00D82826">
              <w:rPr>
                <w:noProof/>
                <w:webHidden/>
              </w:rPr>
              <w:fldChar w:fldCharType="separate"/>
            </w:r>
            <w:r w:rsidR="00D82826">
              <w:rPr>
                <w:noProof/>
                <w:webHidden/>
              </w:rPr>
              <w:t>6</w:t>
            </w:r>
            <w:r w:rsidR="00D82826">
              <w:rPr>
                <w:noProof/>
                <w:webHidden/>
              </w:rPr>
              <w:fldChar w:fldCharType="end"/>
            </w:r>
          </w:hyperlink>
        </w:p>
        <w:p w14:paraId="6D2F01A0" w14:textId="70C262AD" w:rsidR="00D82826" w:rsidRDefault="00000000">
          <w:pPr>
            <w:pStyle w:val="TOC1"/>
            <w:tabs>
              <w:tab w:val="right" w:leader="dot" w:pos="9350"/>
            </w:tabs>
            <w:rPr>
              <w:rFonts w:asciiTheme="minorHAnsi" w:hAnsiTheme="minorHAnsi"/>
              <w:noProof/>
              <w:kern w:val="0"/>
              <w:sz w:val="22"/>
              <w:szCs w:val="22"/>
              <w:lang w:eastAsia="en-GB"/>
            </w:rPr>
          </w:pPr>
          <w:hyperlink w:anchor="_Toc131694559" w:history="1">
            <w:r w:rsidR="00D82826" w:rsidRPr="00415B65">
              <w:rPr>
                <w:rStyle w:val="Hyperlink"/>
                <w:rFonts w:cs="Calibri"/>
                <w:noProof/>
              </w:rPr>
              <w:t>Personal Reflection</w:t>
            </w:r>
            <w:r w:rsidR="00D82826">
              <w:rPr>
                <w:noProof/>
                <w:webHidden/>
              </w:rPr>
              <w:tab/>
            </w:r>
            <w:r w:rsidR="00D82826">
              <w:rPr>
                <w:noProof/>
                <w:webHidden/>
              </w:rPr>
              <w:fldChar w:fldCharType="begin"/>
            </w:r>
            <w:r w:rsidR="00D82826">
              <w:rPr>
                <w:noProof/>
                <w:webHidden/>
              </w:rPr>
              <w:instrText xml:space="preserve"> PAGEREF _Toc131694559 \h </w:instrText>
            </w:r>
            <w:r w:rsidR="00D82826">
              <w:rPr>
                <w:noProof/>
                <w:webHidden/>
              </w:rPr>
            </w:r>
            <w:r w:rsidR="00D82826">
              <w:rPr>
                <w:noProof/>
                <w:webHidden/>
              </w:rPr>
              <w:fldChar w:fldCharType="separate"/>
            </w:r>
            <w:r w:rsidR="00D82826">
              <w:rPr>
                <w:noProof/>
                <w:webHidden/>
              </w:rPr>
              <w:t>7</w:t>
            </w:r>
            <w:r w:rsidR="00D82826">
              <w:rPr>
                <w:noProof/>
                <w:webHidden/>
              </w:rPr>
              <w:fldChar w:fldCharType="end"/>
            </w:r>
          </w:hyperlink>
        </w:p>
        <w:p w14:paraId="3F5E3D54" w14:textId="253610A3" w:rsidR="00D82826" w:rsidRDefault="00000000">
          <w:pPr>
            <w:pStyle w:val="TOC1"/>
            <w:tabs>
              <w:tab w:val="right" w:leader="dot" w:pos="9350"/>
            </w:tabs>
            <w:rPr>
              <w:rFonts w:asciiTheme="minorHAnsi" w:hAnsiTheme="minorHAnsi"/>
              <w:noProof/>
              <w:kern w:val="0"/>
              <w:sz w:val="22"/>
              <w:szCs w:val="22"/>
              <w:lang w:eastAsia="en-GB"/>
            </w:rPr>
          </w:pPr>
          <w:hyperlink w:anchor="_Toc131694560" w:history="1">
            <w:r w:rsidR="00D82826" w:rsidRPr="00415B65">
              <w:rPr>
                <w:rStyle w:val="Hyperlink"/>
                <w:rFonts w:cs="Calibri"/>
                <w:noProof/>
              </w:rPr>
              <w:t>References</w:t>
            </w:r>
            <w:r w:rsidR="00D82826">
              <w:rPr>
                <w:noProof/>
                <w:webHidden/>
              </w:rPr>
              <w:tab/>
            </w:r>
            <w:r w:rsidR="00D82826">
              <w:rPr>
                <w:noProof/>
                <w:webHidden/>
              </w:rPr>
              <w:fldChar w:fldCharType="begin"/>
            </w:r>
            <w:r w:rsidR="00D82826">
              <w:rPr>
                <w:noProof/>
                <w:webHidden/>
              </w:rPr>
              <w:instrText xml:space="preserve"> PAGEREF _Toc131694560 \h </w:instrText>
            </w:r>
            <w:r w:rsidR="00D82826">
              <w:rPr>
                <w:noProof/>
                <w:webHidden/>
              </w:rPr>
            </w:r>
            <w:r w:rsidR="00D82826">
              <w:rPr>
                <w:noProof/>
                <w:webHidden/>
              </w:rPr>
              <w:fldChar w:fldCharType="separate"/>
            </w:r>
            <w:r w:rsidR="00D82826">
              <w:rPr>
                <w:noProof/>
                <w:webHidden/>
              </w:rPr>
              <w:t>8</w:t>
            </w:r>
            <w:r w:rsidR="00D82826">
              <w:rPr>
                <w:noProof/>
                <w:webHidden/>
              </w:rPr>
              <w:fldChar w:fldCharType="end"/>
            </w:r>
          </w:hyperlink>
        </w:p>
        <w:p w14:paraId="5E45A5F6" w14:textId="1D639011" w:rsidR="00314A91" w:rsidRPr="008E574F" w:rsidRDefault="00314A91" w:rsidP="00E806DF">
          <w:pPr>
            <w:spacing w:line="360" w:lineRule="auto"/>
          </w:pPr>
          <w:r w:rsidRPr="008E574F">
            <w:rPr>
              <w:b/>
              <w:bCs/>
              <w:noProof/>
            </w:rPr>
            <w:fldChar w:fldCharType="end"/>
          </w:r>
        </w:p>
      </w:sdtContent>
    </w:sdt>
    <w:p w14:paraId="717E46A1" w14:textId="77777777" w:rsidR="0047296E" w:rsidRPr="008E574F" w:rsidRDefault="0047296E" w:rsidP="00C562EC">
      <w:pPr>
        <w:pStyle w:val="SectionTitle"/>
        <w:spacing w:line="240" w:lineRule="auto"/>
        <w:rPr>
          <w:rFonts w:cs="Calibri"/>
        </w:rPr>
        <w:sectPr w:rsidR="0047296E" w:rsidRPr="008E574F" w:rsidSect="000451E2">
          <w:footnotePr>
            <w:pos w:val="beneathText"/>
          </w:footnotePr>
          <w:pgSz w:w="12240" w:h="15840"/>
          <w:pgMar w:top="1440" w:right="1440" w:bottom="1440" w:left="1440" w:header="720" w:footer="720" w:gutter="0"/>
          <w:pgNumType w:start="1"/>
          <w:cols w:space="720"/>
          <w:docGrid w:linePitch="360"/>
          <w15:footnoteColumns w:val="1"/>
        </w:sectPr>
      </w:pPr>
    </w:p>
    <w:p w14:paraId="059806C0" w14:textId="0C4C9860" w:rsidR="00AA5896" w:rsidRPr="008E574F" w:rsidRDefault="005C2C0B" w:rsidP="00314A91">
      <w:pPr>
        <w:pStyle w:val="SectionTitle"/>
        <w:rPr>
          <w:rFonts w:cs="Calibri"/>
        </w:rPr>
      </w:pPr>
      <w:bookmarkStart w:id="2" w:name="_Toc131694545"/>
      <w:r w:rsidRPr="008E574F">
        <w:rPr>
          <w:rFonts w:cs="Calibri"/>
        </w:rPr>
        <w:lastRenderedPageBreak/>
        <w:t>Summary</w:t>
      </w:r>
      <w:bookmarkEnd w:id="1"/>
      <w:bookmarkEnd w:id="2"/>
    </w:p>
    <w:p w14:paraId="5DB201A0" w14:textId="3EA17412" w:rsidR="001305E5" w:rsidRDefault="00F12A3D" w:rsidP="008F084C">
      <w:pPr>
        <w:spacing w:line="360" w:lineRule="auto"/>
        <w:jc w:val="both"/>
        <w:rPr>
          <w:rFonts w:cs="Calibri"/>
        </w:rPr>
      </w:pPr>
      <w:r w:rsidRPr="008E574F">
        <w:rPr>
          <w:rFonts w:cs="Calibri"/>
        </w:rPr>
        <w:t xml:space="preserve">This report describes the duration of the </w:t>
      </w:r>
      <w:r w:rsidR="001305E5">
        <w:rPr>
          <w:rFonts w:cs="Calibri"/>
        </w:rPr>
        <w:t>graduation i</w:t>
      </w:r>
      <w:r w:rsidRPr="008E574F">
        <w:rPr>
          <w:rFonts w:cs="Calibri"/>
        </w:rPr>
        <w:t>nternship at</w:t>
      </w:r>
      <w:r w:rsidR="005D08B7" w:rsidRPr="008E574F">
        <w:rPr>
          <w:rFonts w:cs="Calibri"/>
        </w:rPr>
        <w:t xml:space="preserve"> </w:t>
      </w:r>
      <w:r w:rsidR="001305E5">
        <w:rPr>
          <w:rFonts w:cs="Calibri"/>
        </w:rPr>
        <w:t>Drieam</w:t>
      </w:r>
      <w:r w:rsidR="005D08B7" w:rsidRPr="008E574F">
        <w:rPr>
          <w:rFonts w:cs="Calibri"/>
        </w:rPr>
        <w:t>, a</w:t>
      </w:r>
      <w:r w:rsidR="001305E5">
        <w:rPr>
          <w:rFonts w:cs="Calibri"/>
        </w:rPr>
        <w:t>n</w:t>
      </w:r>
      <w:r w:rsidRPr="008E574F">
        <w:rPr>
          <w:rFonts w:cs="Calibri"/>
        </w:rPr>
        <w:t xml:space="preserve"> </w:t>
      </w:r>
      <w:r w:rsidR="001305E5">
        <w:rPr>
          <w:rFonts w:cs="Calibri"/>
        </w:rPr>
        <w:t>education technology company</w:t>
      </w:r>
      <w:r w:rsidRPr="008E574F">
        <w:rPr>
          <w:rFonts w:cs="Calibri"/>
        </w:rPr>
        <w:t xml:space="preserve">. </w:t>
      </w:r>
      <w:r w:rsidR="001305E5">
        <w:rPr>
          <w:rFonts w:cs="Calibri"/>
        </w:rPr>
        <w:t>It offers various s</w:t>
      </w:r>
      <w:r w:rsidR="00FD7C33">
        <w:rPr>
          <w:rFonts w:cs="Calibri"/>
        </w:rPr>
        <w:t>oftware s</w:t>
      </w:r>
      <w:r w:rsidR="001305E5">
        <w:rPr>
          <w:rFonts w:cs="Calibri"/>
        </w:rPr>
        <w:t>olutions t</w:t>
      </w:r>
      <w:r w:rsidR="00FD7C33">
        <w:rPr>
          <w:rFonts w:cs="Calibri"/>
        </w:rPr>
        <w:t>hat aid educators and students</w:t>
      </w:r>
      <w:r w:rsidR="001305E5">
        <w:rPr>
          <w:rFonts w:cs="Calibri"/>
        </w:rPr>
        <w:t>.</w:t>
      </w:r>
    </w:p>
    <w:p w14:paraId="48AC1AF5" w14:textId="32C8E69D" w:rsidR="004E7AB7" w:rsidRPr="008E574F" w:rsidRDefault="00B631E1" w:rsidP="008F084C">
      <w:pPr>
        <w:spacing w:line="360" w:lineRule="auto"/>
        <w:jc w:val="both"/>
        <w:rPr>
          <w:rFonts w:cs="Calibri"/>
        </w:rPr>
      </w:pPr>
      <w:r w:rsidRPr="008E574F">
        <w:rPr>
          <w:rFonts w:cs="Calibri"/>
        </w:rPr>
        <w:t>The assignment was t</w:t>
      </w:r>
      <w:r w:rsidR="005D08B7" w:rsidRPr="008E574F">
        <w:rPr>
          <w:rFonts w:cs="Calibri"/>
        </w:rPr>
        <w:t>o find a way to</w:t>
      </w:r>
      <w:r w:rsidR="001305E5">
        <w:rPr>
          <w:rFonts w:cs="Calibri"/>
        </w:rPr>
        <w:t xml:space="preserve"> improve the usability of Portflow Evidence Section</w:t>
      </w:r>
      <w:r w:rsidR="005D08B7" w:rsidRPr="008E574F">
        <w:rPr>
          <w:rFonts w:cs="Calibri"/>
        </w:rPr>
        <w:t xml:space="preserve">. </w:t>
      </w:r>
      <w:r w:rsidR="001305E5">
        <w:rPr>
          <w:rFonts w:cs="Calibri"/>
        </w:rPr>
        <w:t xml:space="preserve"> The section responsible for managing all aggregated data and is only accessible to the owner of the portfolio. </w:t>
      </w:r>
      <w:r w:rsidR="005D08B7" w:rsidRPr="008E574F">
        <w:rPr>
          <w:rFonts w:cs="Calibri"/>
        </w:rPr>
        <w:t xml:space="preserve">The work began in a team of </w:t>
      </w:r>
      <w:r w:rsidR="001305E5">
        <w:rPr>
          <w:rFonts w:cs="Calibri"/>
        </w:rPr>
        <w:t>5-9 developers</w:t>
      </w:r>
      <w:r w:rsidR="005D08B7" w:rsidRPr="008E574F">
        <w:rPr>
          <w:rFonts w:cs="Calibri"/>
        </w:rPr>
        <w:t xml:space="preserve"> and design thinking was the chosen approach. First </w:t>
      </w:r>
      <w:r w:rsidR="001305E5">
        <w:rPr>
          <w:rFonts w:cs="Calibri"/>
        </w:rPr>
        <w:t>I</w:t>
      </w:r>
      <w:r w:rsidR="005D08B7" w:rsidRPr="008E574F">
        <w:rPr>
          <w:rFonts w:cs="Calibri"/>
        </w:rPr>
        <w:t xml:space="preserve"> learn</w:t>
      </w:r>
      <w:r w:rsidR="00E047ED" w:rsidRPr="008E574F">
        <w:rPr>
          <w:rFonts w:cs="Calibri"/>
        </w:rPr>
        <w:t>t</w:t>
      </w:r>
      <w:r w:rsidR="005D08B7" w:rsidRPr="008E574F">
        <w:rPr>
          <w:rFonts w:cs="Calibri"/>
        </w:rPr>
        <w:t xml:space="preserve"> more about the</w:t>
      </w:r>
      <w:r w:rsidR="001305E5">
        <w:rPr>
          <w:rFonts w:cs="Calibri"/>
        </w:rPr>
        <w:t xml:space="preserve"> company, their culture and products. Second I looked into the competitors to gain insight into the existing products in the market. This helped to better understand the existing problem/ opportunity and start visualizing the potential solution that was later implemented.</w:t>
      </w:r>
    </w:p>
    <w:p w14:paraId="290B80BE" w14:textId="371C6186" w:rsidR="00267F07" w:rsidRPr="008E574F" w:rsidRDefault="005D08B7" w:rsidP="008F084C">
      <w:pPr>
        <w:spacing w:line="360" w:lineRule="auto"/>
        <w:jc w:val="both"/>
        <w:rPr>
          <w:rFonts w:cs="Calibri"/>
        </w:rPr>
      </w:pPr>
      <w:r w:rsidRPr="008E574F">
        <w:rPr>
          <w:rFonts w:cs="Calibri"/>
        </w:rPr>
        <w:t xml:space="preserve">The </w:t>
      </w:r>
      <w:r w:rsidR="001305E5">
        <w:rPr>
          <w:rFonts w:cs="Calibri"/>
        </w:rPr>
        <w:t xml:space="preserve">lead </w:t>
      </w:r>
      <w:r w:rsidRPr="008E574F">
        <w:rPr>
          <w:rFonts w:cs="Calibri"/>
        </w:rPr>
        <w:t xml:space="preserve">concept was created after </w:t>
      </w:r>
      <w:r w:rsidR="001305E5">
        <w:rPr>
          <w:rFonts w:cs="Calibri"/>
        </w:rPr>
        <w:t>several iterations of sketching and wireframing the potential solutions and reviewing them with the stakeholders</w:t>
      </w:r>
      <w:r w:rsidR="007C34D1" w:rsidRPr="008E574F">
        <w:rPr>
          <w:rFonts w:cs="Calibri"/>
        </w:rPr>
        <w:t xml:space="preserve">. The solution is a </w:t>
      </w:r>
      <w:r w:rsidR="001305E5">
        <w:rPr>
          <w:rFonts w:cs="Calibri"/>
        </w:rPr>
        <w:t>reinvented</w:t>
      </w:r>
      <w:r w:rsidR="007C34D1" w:rsidRPr="008E574F">
        <w:rPr>
          <w:rFonts w:cs="Calibri"/>
        </w:rPr>
        <w:t xml:space="preserve"> </w:t>
      </w:r>
      <w:r w:rsidR="001305E5">
        <w:rPr>
          <w:rFonts w:cs="Calibri"/>
        </w:rPr>
        <w:t xml:space="preserve">evidence table </w:t>
      </w:r>
      <w:r w:rsidR="007C34D1" w:rsidRPr="008E574F">
        <w:rPr>
          <w:rFonts w:cs="Calibri"/>
        </w:rPr>
        <w:t>that provides</w:t>
      </w:r>
      <w:r w:rsidR="001305E5">
        <w:rPr>
          <w:rFonts w:cs="Calibri"/>
        </w:rPr>
        <w:t xml:space="preserve"> a better overview of all aggregated evidence as well as offers tools to manage it</w:t>
      </w:r>
      <w:r w:rsidR="007C34D1" w:rsidRPr="008E574F">
        <w:rPr>
          <w:rFonts w:cs="Calibri"/>
        </w:rPr>
        <w:t>. The solution is</w:t>
      </w:r>
      <w:r w:rsidR="001305E5">
        <w:rPr>
          <w:rFonts w:cs="Calibri"/>
        </w:rPr>
        <w:t xml:space="preserve"> a production ready code that should be deployed and available to the users as of the next study year</w:t>
      </w:r>
      <w:r w:rsidR="007C34D1" w:rsidRPr="008E574F">
        <w:rPr>
          <w:rFonts w:cs="Calibri"/>
        </w:rPr>
        <w:t xml:space="preserve">. </w:t>
      </w:r>
    </w:p>
    <w:p w14:paraId="4A1CDEBF" w14:textId="75DDD6F2" w:rsidR="006D0406" w:rsidRPr="008E574F" w:rsidRDefault="007C34D1" w:rsidP="008F084C">
      <w:pPr>
        <w:spacing w:line="360" w:lineRule="auto"/>
        <w:jc w:val="both"/>
        <w:rPr>
          <w:rFonts w:cs="Calibri"/>
        </w:rPr>
      </w:pPr>
      <w:r w:rsidRPr="008E574F">
        <w:rPr>
          <w:rFonts w:cs="Calibri"/>
        </w:rPr>
        <w:t xml:space="preserve">The internship concluded with </w:t>
      </w:r>
      <w:r w:rsidR="001305E5">
        <w:rPr>
          <w:rFonts w:cs="Calibri"/>
        </w:rPr>
        <w:t>testing the solution with students that already are familiar with the product</w:t>
      </w:r>
      <w:r w:rsidRPr="008E574F">
        <w:rPr>
          <w:rFonts w:cs="Calibri"/>
        </w:rPr>
        <w:t>.</w:t>
      </w:r>
    </w:p>
    <w:p w14:paraId="67121B82" w14:textId="7F79B261" w:rsidR="00AA5896" w:rsidRPr="008E574F" w:rsidRDefault="00AA5896" w:rsidP="00ED4BB7">
      <w:pPr>
        <w:pStyle w:val="SectionTitle"/>
      </w:pPr>
      <w:bookmarkStart w:id="3" w:name="_Toc87001777"/>
      <w:bookmarkStart w:id="4" w:name="_Toc131694546"/>
      <w:r w:rsidRPr="008E574F">
        <w:lastRenderedPageBreak/>
        <w:t>Glossary</w:t>
      </w:r>
      <w:bookmarkEnd w:id="3"/>
      <w:bookmarkEnd w:id="4"/>
    </w:p>
    <w:tbl>
      <w:tblPr>
        <w:tblStyle w:val="GridTable1Light-Accent1"/>
        <w:tblW w:w="9589" w:type="dxa"/>
        <w:tblBorders>
          <w:top w:val="single" w:sz="4" w:space="0" w:color="4D4D4D" w:themeColor="accent6"/>
          <w:left w:val="single" w:sz="4" w:space="0" w:color="4D4D4D" w:themeColor="accent6"/>
          <w:bottom w:val="single" w:sz="4" w:space="0" w:color="4D4D4D" w:themeColor="accent6"/>
          <w:right w:val="single" w:sz="4" w:space="0" w:color="4D4D4D" w:themeColor="accent6"/>
          <w:insideH w:val="single" w:sz="4" w:space="0" w:color="4D4D4D" w:themeColor="accent6"/>
          <w:insideV w:val="single" w:sz="4" w:space="0" w:color="4D4D4D" w:themeColor="accent6"/>
        </w:tblBorders>
        <w:tblLook w:val="04A0" w:firstRow="1" w:lastRow="0" w:firstColumn="1" w:lastColumn="0" w:noHBand="0" w:noVBand="1"/>
      </w:tblPr>
      <w:tblGrid>
        <w:gridCol w:w="1885"/>
        <w:gridCol w:w="7704"/>
      </w:tblGrid>
      <w:tr w:rsidR="00FA5978" w:rsidRPr="008E574F" w14:paraId="2807EB5D" w14:textId="77777777" w:rsidTr="00967470">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885" w:type="dxa"/>
            <w:tcBorders>
              <w:bottom w:val="none" w:sz="0" w:space="0" w:color="auto"/>
            </w:tcBorders>
            <w:shd w:val="clear" w:color="auto" w:fill="ECDFF5"/>
          </w:tcPr>
          <w:p w14:paraId="642A9650" w14:textId="77777777" w:rsidR="00FA5978" w:rsidRPr="008E574F" w:rsidRDefault="00FA5978" w:rsidP="00C562EC">
            <w:pPr>
              <w:ind w:firstLine="0"/>
              <w:rPr>
                <w:rFonts w:cs="Calibri"/>
              </w:rPr>
            </w:pPr>
            <w:r w:rsidRPr="008E574F">
              <w:rPr>
                <w:rFonts w:cs="Calibri"/>
              </w:rPr>
              <w:t>Notation</w:t>
            </w:r>
          </w:p>
        </w:tc>
        <w:tc>
          <w:tcPr>
            <w:tcW w:w="7704" w:type="dxa"/>
            <w:tcBorders>
              <w:bottom w:val="none" w:sz="0" w:space="0" w:color="auto"/>
            </w:tcBorders>
            <w:shd w:val="clear" w:color="auto" w:fill="ECDFF5"/>
          </w:tcPr>
          <w:p w14:paraId="50D57575" w14:textId="77777777" w:rsidR="00FA5978" w:rsidRPr="008E574F" w:rsidRDefault="00FA5978" w:rsidP="00C562EC">
            <w:pPr>
              <w:ind w:firstLine="0"/>
              <w:cnfStyle w:val="100000000000" w:firstRow="1" w:lastRow="0" w:firstColumn="0" w:lastColumn="0" w:oddVBand="0" w:evenVBand="0" w:oddHBand="0" w:evenHBand="0" w:firstRowFirstColumn="0" w:firstRowLastColumn="0" w:lastRowFirstColumn="0" w:lastRowLastColumn="0"/>
              <w:rPr>
                <w:rFonts w:cs="Calibri"/>
              </w:rPr>
            </w:pPr>
            <w:r w:rsidRPr="008E574F">
              <w:rPr>
                <w:rFonts w:cs="Calibri"/>
              </w:rPr>
              <w:t>Description</w:t>
            </w:r>
          </w:p>
        </w:tc>
      </w:tr>
      <w:tr w:rsidR="007F0213" w:rsidRPr="008E574F" w14:paraId="4FB57D85"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C151E87" w14:textId="353784D3" w:rsidR="007F0213" w:rsidRPr="008E574F" w:rsidRDefault="0063468D" w:rsidP="00ED4BB7">
            <w:pPr>
              <w:spacing w:line="360" w:lineRule="auto"/>
              <w:ind w:firstLine="0"/>
              <w:rPr>
                <w:rFonts w:cs="Calibri"/>
                <w:b w:val="0"/>
                <w:bCs w:val="0"/>
                <w:sz w:val="22"/>
                <w:szCs w:val="22"/>
              </w:rPr>
            </w:pPr>
            <w:r>
              <w:rPr>
                <w:rFonts w:cs="Calibri"/>
                <w:b w:val="0"/>
                <w:bCs w:val="0"/>
                <w:sz w:val="22"/>
                <w:szCs w:val="22"/>
              </w:rPr>
              <w:t>EdTech</w:t>
            </w:r>
          </w:p>
        </w:tc>
        <w:tc>
          <w:tcPr>
            <w:tcW w:w="7704" w:type="dxa"/>
          </w:tcPr>
          <w:p w14:paraId="2140D844" w14:textId="606EBC7A" w:rsidR="007F0213" w:rsidRPr="008E574F" w:rsidRDefault="005336EE" w:rsidP="00ED4BB7">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Academic preparation of students using digital means</w:t>
            </w:r>
            <w:r w:rsidR="000F38FF">
              <w:rPr>
                <w:rFonts w:cs="Calibri"/>
                <w:sz w:val="22"/>
                <w:szCs w:val="22"/>
              </w:rPr>
              <w:t>.</w:t>
            </w:r>
          </w:p>
        </w:tc>
      </w:tr>
      <w:tr w:rsidR="005336EE" w:rsidRPr="008E574F" w14:paraId="724D62BA"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009D48D6" w14:textId="5EA12E5C"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LMS</w:t>
            </w:r>
          </w:p>
        </w:tc>
        <w:tc>
          <w:tcPr>
            <w:tcW w:w="7704" w:type="dxa"/>
          </w:tcPr>
          <w:p w14:paraId="2CFFF456" w14:textId="41909A59"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Learning Management System</w:t>
            </w:r>
            <w:r>
              <w:rPr>
                <w:rFonts w:cs="Calibri"/>
                <w:sz w:val="22"/>
                <w:szCs w:val="22"/>
              </w:rPr>
              <w:t xml:space="preserve"> that offers administration, automation and tracking of educational courses, training programs and materials.</w:t>
            </w:r>
          </w:p>
        </w:tc>
      </w:tr>
      <w:tr w:rsidR="005336EE" w:rsidRPr="008E574F" w14:paraId="6DA05B9F"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1DD17CF6" w14:textId="5A83C113"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LTI</w:t>
            </w:r>
          </w:p>
        </w:tc>
        <w:tc>
          <w:tcPr>
            <w:tcW w:w="7704" w:type="dxa"/>
          </w:tcPr>
          <w:p w14:paraId="08B39D25" w14:textId="7175E615"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5336EE">
              <w:rPr>
                <w:rFonts w:cs="Calibri"/>
                <w:sz w:val="22"/>
                <w:szCs w:val="22"/>
              </w:rPr>
              <w:t>Learning Tools Interoperability</w:t>
            </w:r>
            <w:r>
              <w:rPr>
                <w:rFonts w:cs="Calibri"/>
                <w:sz w:val="22"/>
                <w:szCs w:val="22"/>
              </w:rPr>
              <w:t xml:space="preserve"> is a series of edtech specifications for a standard that enables applications to be integrated with a LMS.</w:t>
            </w:r>
          </w:p>
        </w:tc>
      </w:tr>
      <w:tr w:rsidR="00820BBA" w:rsidRPr="008E574F" w14:paraId="3A872D76"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2142801F" w14:textId="5AEFEF39" w:rsidR="00820BBA" w:rsidRDefault="00820BBA" w:rsidP="005336EE">
            <w:pPr>
              <w:spacing w:line="360" w:lineRule="auto"/>
              <w:ind w:firstLine="0"/>
              <w:rPr>
                <w:rFonts w:cs="Calibri"/>
                <w:sz w:val="22"/>
                <w:szCs w:val="22"/>
              </w:rPr>
            </w:pPr>
            <w:r>
              <w:rPr>
                <w:rFonts w:cs="Calibri"/>
                <w:sz w:val="22"/>
                <w:szCs w:val="22"/>
              </w:rPr>
              <w:t>Scrum</w:t>
            </w:r>
          </w:p>
        </w:tc>
        <w:tc>
          <w:tcPr>
            <w:tcW w:w="7704" w:type="dxa"/>
          </w:tcPr>
          <w:p w14:paraId="0F39E15C" w14:textId="77777777" w:rsidR="00820BBA" w:rsidRPr="005336EE" w:rsidRDefault="00820BBA"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p>
        </w:tc>
      </w:tr>
      <w:tr w:rsidR="00820BBA" w:rsidRPr="008E574F" w14:paraId="175C7E82"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7D230B81" w14:textId="7F43E81B" w:rsidR="00820BBA" w:rsidRDefault="00820BBA" w:rsidP="005336EE">
            <w:pPr>
              <w:spacing w:line="360" w:lineRule="auto"/>
              <w:ind w:firstLine="0"/>
              <w:rPr>
                <w:rFonts w:cs="Calibri"/>
                <w:sz w:val="22"/>
                <w:szCs w:val="22"/>
              </w:rPr>
            </w:pPr>
            <w:r>
              <w:rPr>
                <w:rFonts w:cs="Calibri"/>
                <w:sz w:val="22"/>
                <w:szCs w:val="22"/>
              </w:rPr>
              <w:t>Agile</w:t>
            </w:r>
          </w:p>
        </w:tc>
        <w:tc>
          <w:tcPr>
            <w:tcW w:w="7704" w:type="dxa"/>
          </w:tcPr>
          <w:p w14:paraId="447D5617" w14:textId="77777777" w:rsidR="00820BBA" w:rsidRPr="005336EE" w:rsidRDefault="00820BBA"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p>
        </w:tc>
      </w:tr>
      <w:tr w:rsidR="00B77DB9" w:rsidRPr="008E574F" w14:paraId="751F940B"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6A439B48" w14:textId="020F10B8" w:rsidR="00B77DB9" w:rsidRDefault="00B77DB9" w:rsidP="005336EE">
            <w:pPr>
              <w:spacing w:line="360" w:lineRule="auto"/>
              <w:ind w:firstLine="0"/>
              <w:rPr>
                <w:rFonts w:cs="Calibri"/>
                <w:sz w:val="22"/>
                <w:szCs w:val="22"/>
              </w:rPr>
            </w:pPr>
            <w:r>
              <w:rPr>
                <w:rFonts w:cs="Calibri"/>
                <w:sz w:val="22"/>
                <w:szCs w:val="22"/>
              </w:rPr>
              <w:t>Design Thinking</w:t>
            </w:r>
          </w:p>
        </w:tc>
        <w:tc>
          <w:tcPr>
            <w:tcW w:w="7704" w:type="dxa"/>
          </w:tcPr>
          <w:p w14:paraId="3EA90487" w14:textId="77777777" w:rsidR="00B77DB9" w:rsidRPr="005336EE" w:rsidRDefault="00B77DB9"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p>
        </w:tc>
      </w:tr>
      <w:tr w:rsidR="00B77DB9" w:rsidRPr="008E574F" w14:paraId="5FE560AF"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1A2E38F9" w14:textId="7EC8EC95" w:rsidR="00B77DB9" w:rsidRDefault="00B77DB9" w:rsidP="005336EE">
            <w:pPr>
              <w:spacing w:line="360" w:lineRule="auto"/>
              <w:ind w:firstLine="0"/>
              <w:rPr>
                <w:rFonts w:cs="Calibri"/>
                <w:sz w:val="22"/>
                <w:szCs w:val="22"/>
              </w:rPr>
            </w:pPr>
            <w:r>
              <w:rPr>
                <w:rFonts w:cs="Calibri"/>
                <w:sz w:val="22"/>
                <w:szCs w:val="22"/>
              </w:rPr>
              <w:t xml:space="preserve">Double Diamond model </w:t>
            </w:r>
          </w:p>
        </w:tc>
        <w:tc>
          <w:tcPr>
            <w:tcW w:w="7704" w:type="dxa"/>
          </w:tcPr>
          <w:p w14:paraId="7A4C65AC" w14:textId="77777777" w:rsidR="00B77DB9" w:rsidRPr="005336EE" w:rsidRDefault="00B77DB9"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p>
        </w:tc>
      </w:tr>
      <w:tr w:rsidR="005336EE" w:rsidRPr="008E574F" w14:paraId="60988063"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3BE7D208" w14:textId="5A77851C"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PR</w:t>
            </w:r>
          </w:p>
        </w:tc>
        <w:tc>
          <w:tcPr>
            <w:tcW w:w="7704" w:type="dxa"/>
          </w:tcPr>
          <w:p w14:paraId="47714CB4" w14:textId="4D46F8AC" w:rsidR="005336EE" w:rsidRPr="008E574F" w:rsidRDefault="005336EE"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sidRPr="0063468D">
              <w:rPr>
                <w:rFonts w:cs="Calibri"/>
                <w:sz w:val="22"/>
                <w:szCs w:val="22"/>
              </w:rPr>
              <w:t>Pull Request</w:t>
            </w:r>
            <w:r w:rsidR="009524E2">
              <w:rPr>
                <w:rFonts w:cs="Calibri"/>
                <w:sz w:val="22"/>
                <w:szCs w:val="22"/>
              </w:rPr>
              <w:t xml:space="preserve"> is an event where </w:t>
            </w:r>
            <w:r w:rsidR="00294A92">
              <w:rPr>
                <w:rFonts w:cs="Calibri"/>
                <w:sz w:val="22"/>
                <w:szCs w:val="22"/>
              </w:rPr>
              <w:t>one</w:t>
            </w:r>
            <w:r w:rsidR="009524E2">
              <w:rPr>
                <w:rFonts w:cs="Calibri"/>
                <w:sz w:val="22"/>
                <w:szCs w:val="22"/>
              </w:rPr>
              <w:t xml:space="preserve"> developer asks another to review the code that they would like to merge into the project in the context of version control management system.</w:t>
            </w:r>
          </w:p>
        </w:tc>
      </w:tr>
      <w:tr w:rsidR="005336EE" w:rsidRPr="008E574F" w14:paraId="34F23E30" w14:textId="77777777" w:rsidTr="00967470">
        <w:trPr>
          <w:trHeight w:val="399"/>
        </w:trPr>
        <w:tc>
          <w:tcPr>
            <w:cnfStyle w:val="001000000000" w:firstRow="0" w:lastRow="0" w:firstColumn="1" w:lastColumn="0" w:oddVBand="0" w:evenVBand="0" w:oddHBand="0" w:evenHBand="0" w:firstRowFirstColumn="0" w:firstRowLastColumn="0" w:lastRowFirstColumn="0" w:lastRowLastColumn="0"/>
            <w:tcW w:w="1885" w:type="dxa"/>
          </w:tcPr>
          <w:p w14:paraId="55823E7D" w14:textId="02C08516" w:rsidR="005336EE" w:rsidRPr="008E574F" w:rsidRDefault="005336EE" w:rsidP="005336EE">
            <w:pPr>
              <w:spacing w:line="360" w:lineRule="auto"/>
              <w:ind w:firstLine="0"/>
              <w:rPr>
                <w:rFonts w:cs="Calibri"/>
                <w:b w:val="0"/>
                <w:bCs w:val="0"/>
                <w:sz w:val="22"/>
                <w:szCs w:val="22"/>
              </w:rPr>
            </w:pPr>
            <w:r>
              <w:rPr>
                <w:rFonts w:cs="Calibri"/>
                <w:b w:val="0"/>
                <w:bCs w:val="0"/>
                <w:sz w:val="22"/>
                <w:szCs w:val="22"/>
              </w:rPr>
              <w:t>Tender</w:t>
            </w:r>
          </w:p>
        </w:tc>
        <w:tc>
          <w:tcPr>
            <w:tcW w:w="7704" w:type="dxa"/>
          </w:tcPr>
          <w:p w14:paraId="00A42A2A" w14:textId="39E008F0" w:rsidR="005336EE" w:rsidRPr="008E574F" w:rsidRDefault="00294A92" w:rsidP="005336EE">
            <w:pPr>
              <w:spacing w:line="360" w:lineRule="auto"/>
              <w:ind w:firstLine="0"/>
              <w:cnfStyle w:val="000000000000" w:firstRow="0" w:lastRow="0" w:firstColumn="0" w:lastColumn="0" w:oddVBand="0" w:evenVBand="0" w:oddHBand="0" w:evenHBand="0" w:firstRowFirstColumn="0" w:firstRowLastColumn="0" w:lastRowFirstColumn="0" w:lastRowLastColumn="0"/>
              <w:rPr>
                <w:rFonts w:cs="Calibri"/>
                <w:sz w:val="22"/>
                <w:szCs w:val="22"/>
              </w:rPr>
            </w:pPr>
            <w:r>
              <w:rPr>
                <w:rFonts w:cs="Calibri"/>
                <w:sz w:val="22"/>
                <w:szCs w:val="22"/>
              </w:rPr>
              <w:t>A formal process where business</w:t>
            </w:r>
            <w:r w:rsidR="007D28CE">
              <w:rPr>
                <w:rFonts w:cs="Calibri"/>
                <w:sz w:val="22"/>
                <w:szCs w:val="22"/>
              </w:rPr>
              <w:t>es</w:t>
            </w:r>
            <w:r>
              <w:rPr>
                <w:rFonts w:cs="Calibri"/>
                <w:sz w:val="22"/>
                <w:szCs w:val="22"/>
              </w:rPr>
              <w:t xml:space="preserve"> are bidding and competing for a contract that requires specific skills or services on an ongoing basis.</w:t>
            </w:r>
          </w:p>
        </w:tc>
      </w:tr>
    </w:tbl>
    <w:p w14:paraId="7ABD390F" w14:textId="23F4AF7E" w:rsidR="008B5A88" w:rsidRPr="008E574F" w:rsidRDefault="00B77DB9" w:rsidP="00C562EC">
      <w:pPr>
        <w:spacing w:line="240" w:lineRule="auto"/>
        <w:rPr>
          <w:rFonts w:cs="Calibri"/>
        </w:rPr>
      </w:pPr>
      <w:r w:rsidRPr="00B77DB9">
        <w:rPr>
          <w:rFonts w:cs="Calibri"/>
          <w:highlight w:val="yellow"/>
        </w:rPr>
        <w:t>Should be alphabetical!</w:t>
      </w:r>
    </w:p>
    <w:p w14:paraId="0E4674FC" w14:textId="1E47D6D6" w:rsidR="008B5A88" w:rsidRPr="008E574F" w:rsidRDefault="008B5A88" w:rsidP="00C562EC">
      <w:pPr>
        <w:spacing w:line="240" w:lineRule="auto"/>
        <w:rPr>
          <w:rFonts w:cs="Calibri"/>
        </w:rPr>
      </w:pPr>
      <w:r w:rsidRPr="008E574F">
        <w:rPr>
          <w:rFonts w:cs="Calibri"/>
        </w:rPr>
        <w:br w:type="page"/>
      </w:r>
    </w:p>
    <w:p w14:paraId="0ADF4E2F" w14:textId="77777777" w:rsidR="004447E4" w:rsidRDefault="00AA5896" w:rsidP="004447E4">
      <w:pPr>
        <w:pStyle w:val="Heading1"/>
        <w:rPr>
          <w:rFonts w:cs="Calibri"/>
        </w:rPr>
      </w:pPr>
      <w:bookmarkStart w:id="5" w:name="_Toc87001778"/>
      <w:bookmarkStart w:id="6" w:name="_Toc131694547"/>
      <w:r w:rsidRPr="008E574F">
        <w:rPr>
          <w:rFonts w:cs="Calibri"/>
        </w:rPr>
        <w:lastRenderedPageBreak/>
        <w:t>Chapter 1: Introduction</w:t>
      </w:r>
      <w:bookmarkEnd w:id="5"/>
      <w:bookmarkEnd w:id="6"/>
    </w:p>
    <w:p w14:paraId="4B4B34DB" w14:textId="4658B36F" w:rsidR="005912D7" w:rsidRDefault="004447E4" w:rsidP="005912D7">
      <w:pPr>
        <w:spacing w:line="360" w:lineRule="auto"/>
        <w:jc w:val="both"/>
      </w:pPr>
      <w:r>
        <w:t>Drieam is a</w:t>
      </w:r>
      <w:r w:rsidR="005912D7">
        <w:t xml:space="preserve">n ed-tech company that </w:t>
      </w:r>
      <w:r w:rsidR="005912D7" w:rsidRPr="005912D7">
        <w:t xml:space="preserve">was founded in 2014 by Gaston, Tim and Bart. </w:t>
      </w:r>
      <w:r w:rsidR="005912D7">
        <w:t>While studying at the</w:t>
      </w:r>
      <w:r w:rsidR="005912D7" w:rsidRPr="005912D7">
        <w:t xml:space="preserve"> Eindhoven</w:t>
      </w:r>
      <w:r w:rsidR="005912D7">
        <w:t xml:space="preserve"> </w:t>
      </w:r>
      <w:r w:rsidR="005912D7" w:rsidRPr="005912D7">
        <w:t xml:space="preserve">University of Technology, they </w:t>
      </w:r>
      <w:r w:rsidR="005912D7">
        <w:t xml:space="preserve">had a shared vision of </w:t>
      </w:r>
      <w:r w:rsidR="005912D7" w:rsidRPr="005912D7">
        <w:t>chang</w:t>
      </w:r>
      <w:r w:rsidR="005912D7">
        <w:t>ing</w:t>
      </w:r>
      <w:r w:rsidR="005912D7" w:rsidRPr="005912D7">
        <w:t xml:space="preserve"> the way students interact digitally. </w:t>
      </w:r>
      <w:r w:rsidR="005912D7">
        <w:t xml:space="preserve">Thus, the name of the company – three students with a shared dream. One of the first applications they created was </w:t>
      </w:r>
      <w:r w:rsidR="005912D7" w:rsidRPr="005912D7">
        <w:t>FeedPulse,</w:t>
      </w:r>
      <w:r w:rsidR="005912D7">
        <w:t xml:space="preserve"> that enabled educators and students to digitally share </w:t>
      </w:r>
      <w:r w:rsidR="005912D7" w:rsidRPr="005912D7">
        <w:t>feedback a</w:t>
      </w:r>
      <w:r w:rsidR="005912D7">
        <w:t>s a</w:t>
      </w:r>
      <w:r w:rsidR="005912D7" w:rsidRPr="005912D7">
        <w:t xml:space="preserve"> central part of </w:t>
      </w:r>
      <w:r w:rsidR="005912D7">
        <w:t xml:space="preserve">the </w:t>
      </w:r>
      <w:r w:rsidR="005912D7" w:rsidRPr="005912D7">
        <w:t>learning</w:t>
      </w:r>
      <w:r w:rsidR="005912D7">
        <w:t xml:space="preserve"> process</w:t>
      </w:r>
      <w:r w:rsidR="005912D7" w:rsidRPr="005912D7">
        <w:t xml:space="preserve">. </w:t>
      </w:r>
      <w:r w:rsidR="005912D7">
        <w:t xml:space="preserve">It was very successful and is being actively used by Fontys student too. </w:t>
      </w:r>
    </w:p>
    <w:p w14:paraId="6DE43ACD" w14:textId="1493265C" w:rsidR="004447E4" w:rsidRDefault="005912D7" w:rsidP="00A426F9">
      <w:pPr>
        <w:spacing w:line="360" w:lineRule="auto"/>
        <w:jc w:val="both"/>
      </w:pPr>
      <w:r w:rsidRPr="005912D7">
        <w:t>Since then, the company has grown to over 50</w:t>
      </w:r>
      <w:r>
        <w:t xml:space="preserve"> </w:t>
      </w:r>
      <w:r w:rsidRPr="005912D7">
        <w:t xml:space="preserve">employees </w:t>
      </w:r>
      <w:r>
        <w:t xml:space="preserve">building and maintaining </w:t>
      </w:r>
      <w:r w:rsidRPr="005912D7">
        <w:t>many more app</w:t>
      </w:r>
      <w:r>
        <w:t>lications</w:t>
      </w:r>
      <w:r w:rsidRPr="005912D7">
        <w:t xml:space="preserve">. </w:t>
      </w:r>
      <w:r>
        <w:t>The Drieam</w:t>
      </w:r>
      <w:r w:rsidRPr="005912D7">
        <w:t xml:space="preserve"> has become the market leader in its field in the Benelux</w:t>
      </w:r>
      <w:r>
        <w:t xml:space="preserve"> </w:t>
      </w:r>
      <w:r w:rsidRPr="005912D7">
        <w:t xml:space="preserve">region and is </w:t>
      </w:r>
      <w:r>
        <w:t xml:space="preserve">even </w:t>
      </w:r>
      <w:r w:rsidRPr="005912D7">
        <w:t xml:space="preserve">expanding </w:t>
      </w:r>
      <w:r>
        <w:t>overseas</w:t>
      </w:r>
      <w:r w:rsidRPr="005912D7">
        <w:t>. Prestigious universities such as Yale, Cambridge and</w:t>
      </w:r>
      <w:r>
        <w:t xml:space="preserve"> </w:t>
      </w:r>
      <w:r w:rsidRPr="005912D7">
        <w:t xml:space="preserve">IMD use </w:t>
      </w:r>
      <w:r>
        <w:t>Drieam’s</w:t>
      </w:r>
      <w:r w:rsidRPr="005912D7">
        <w:t xml:space="preserve"> applications</w:t>
      </w:r>
      <w:r>
        <w:t xml:space="preserve"> on a daily basis</w:t>
      </w:r>
      <w:r w:rsidRPr="005912D7">
        <w:t>.</w:t>
      </w:r>
    </w:p>
    <w:p w14:paraId="3E22B830" w14:textId="28804D84" w:rsidR="00C76E11" w:rsidRDefault="004447E4" w:rsidP="00A334B9">
      <w:pPr>
        <w:spacing w:line="360" w:lineRule="auto"/>
        <w:jc w:val="both"/>
      </w:pPr>
      <w:r>
        <w:t xml:space="preserve">Portflow is </w:t>
      </w:r>
      <w:r w:rsidR="005912D7">
        <w:t xml:space="preserve">another successful </w:t>
      </w:r>
      <w:r>
        <w:t xml:space="preserve">product </w:t>
      </w:r>
      <w:r w:rsidR="005912D7">
        <w:t xml:space="preserve">of the company. </w:t>
      </w:r>
      <w:r w:rsidR="00891388">
        <w:t>It is a student-led development and assessment portfolio application.</w:t>
      </w:r>
      <w:r w:rsidR="00A334B9">
        <w:t xml:space="preserve"> </w:t>
      </w:r>
      <w:r w:rsidR="00A334B9" w:rsidRPr="00A334B9">
        <w:rPr>
          <w:rFonts w:cs="Calibri"/>
        </w:rPr>
        <w:t xml:space="preserve">It </w:t>
      </w:r>
      <w:r w:rsidR="00A334B9">
        <w:rPr>
          <w:rFonts w:cs="Calibri"/>
        </w:rPr>
        <w:t>was</w:t>
      </w:r>
      <w:r w:rsidR="00A334B9" w:rsidRPr="00A334B9">
        <w:rPr>
          <w:rFonts w:cs="Calibri"/>
        </w:rPr>
        <w:t xml:space="preserve"> developed adhering to the Learning Tools Interoperability (LTI) standard</w:t>
      </w:r>
      <w:r w:rsidR="00A334B9">
        <w:rPr>
          <w:rFonts w:cs="Calibri"/>
        </w:rPr>
        <w:t xml:space="preserve">, </w:t>
      </w:r>
      <w:r w:rsidR="00A334B9" w:rsidRPr="00A334B9">
        <w:rPr>
          <w:rFonts w:cs="Calibri"/>
        </w:rPr>
        <w:t xml:space="preserve">enabling easy integration with </w:t>
      </w:r>
      <w:r w:rsidR="000B345A">
        <w:rPr>
          <w:rFonts w:cs="Calibri"/>
        </w:rPr>
        <w:t xml:space="preserve">a </w:t>
      </w:r>
      <w:r w:rsidR="000B345A" w:rsidRPr="00A334B9">
        <w:rPr>
          <w:rFonts w:cs="Calibri"/>
        </w:rPr>
        <w:t xml:space="preserve">Learning Management System </w:t>
      </w:r>
      <w:r w:rsidR="000B345A">
        <w:rPr>
          <w:rFonts w:cs="Calibri"/>
        </w:rPr>
        <w:t>(</w:t>
      </w:r>
      <w:r w:rsidR="00A334B9" w:rsidRPr="00A334B9">
        <w:rPr>
          <w:rFonts w:cs="Calibri"/>
        </w:rPr>
        <w:t>LMS</w:t>
      </w:r>
      <w:r w:rsidR="000B345A">
        <w:rPr>
          <w:rFonts w:cs="Calibri"/>
        </w:rPr>
        <w:t>)</w:t>
      </w:r>
      <w:r w:rsidR="00A334B9" w:rsidRPr="00A334B9">
        <w:rPr>
          <w:rFonts w:cs="Calibri"/>
        </w:rPr>
        <w:t>.</w:t>
      </w:r>
      <w:r w:rsidR="00A334B9">
        <w:rPr>
          <w:rFonts w:cs="Calibri"/>
        </w:rPr>
        <w:t xml:space="preserve"> Therefore, i</w:t>
      </w:r>
      <w:r w:rsidR="00A334B9" w:rsidRPr="00A334B9">
        <w:rPr>
          <w:rFonts w:cs="Calibri"/>
        </w:rPr>
        <w:t>t can be launched within the context of a LMS such as Canvas and Brightspace</w:t>
      </w:r>
      <w:r w:rsidR="00A334B9">
        <w:rPr>
          <w:rFonts w:cs="Calibri"/>
        </w:rPr>
        <w:t xml:space="preserve"> or used as a stand-alone app</w:t>
      </w:r>
      <w:r w:rsidR="00A334B9" w:rsidRPr="00A334B9">
        <w:rPr>
          <w:rFonts w:cs="Calibri"/>
        </w:rPr>
        <w:t xml:space="preserve">. </w:t>
      </w:r>
      <w:r w:rsidR="00891388">
        <w:t xml:space="preserve"> </w:t>
      </w:r>
      <w:r w:rsidR="005912D7">
        <w:t>T</w:t>
      </w:r>
      <w:r>
        <w:t xml:space="preserve">he </w:t>
      </w:r>
      <w:r w:rsidR="00A426F9">
        <w:t>student’s</w:t>
      </w:r>
      <w:r w:rsidR="005912D7">
        <w:t xml:space="preserve"> assignment is to help improve part of it. </w:t>
      </w:r>
    </w:p>
    <w:p w14:paraId="1215EF2B" w14:textId="4D878D50" w:rsidR="00C562EC" w:rsidRPr="008E574F" w:rsidRDefault="00437F5C" w:rsidP="00A426F9">
      <w:pPr>
        <w:spacing w:line="360" w:lineRule="auto"/>
        <w:jc w:val="both"/>
        <w:rPr>
          <w:rFonts w:cs="Calibri"/>
        </w:rPr>
      </w:pPr>
      <w:r w:rsidRPr="008E574F">
        <w:rPr>
          <w:rFonts w:cs="Calibri"/>
        </w:rPr>
        <w:t>More</w:t>
      </w:r>
      <w:r w:rsidR="00D432DF" w:rsidRPr="008E574F">
        <w:rPr>
          <w:rFonts w:cs="Calibri"/>
        </w:rPr>
        <w:t xml:space="preserve"> information</w:t>
      </w:r>
      <w:r w:rsidRPr="008E574F">
        <w:rPr>
          <w:rFonts w:cs="Calibri"/>
        </w:rPr>
        <w:t xml:space="preserve"> about the </w:t>
      </w:r>
      <w:r w:rsidR="004447E4">
        <w:rPr>
          <w:rFonts w:cs="Calibri"/>
        </w:rPr>
        <w:t>assignment</w:t>
      </w:r>
      <w:r w:rsidRPr="008E574F">
        <w:rPr>
          <w:rFonts w:cs="Calibri"/>
        </w:rPr>
        <w:t xml:space="preserve"> can be found in the following chapter. </w:t>
      </w:r>
      <w:r w:rsidR="00CA4392" w:rsidRPr="008E574F">
        <w:rPr>
          <w:rFonts w:cs="Calibri"/>
        </w:rPr>
        <w:t xml:space="preserve">Chapter </w:t>
      </w:r>
      <w:r w:rsidR="00573F55">
        <w:rPr>
          <w:rFonts w:cs="Calibri"/>
        </w:rPr>
        <w:t>2</w:t>
      </w:r>
      <w:r w:rsidR="00CA4392" w:rsidRPr="008E574F">
        <w:rPr>
          <w:rFonts w:cs="Calibri"/>
        </w:rPr>
        <w:t xml:space="preserve"> </w:t>
      </w:r>
      <w:r w:rsidR="00D432DF" w:rsidRPr="008E574F">
        <w:rPr>
          <w:rFonts w:cs="Calibri"/>
        </w:rPr>
        <w:t>explains</w:t>
      </w:r>
      <w:r w:rsidR="00CA4392" w:rsidRPr="008E574F">
        <w:rPr>
          <w:rFonts w:cs="Calibri"/>
        </w:rPr>
        <w:t xml:space="preserve"> the assignment </w:t>
      </w:r>
      <w:r w:rsidR="00D432DF" w:rsidRPr="008E574F">
        <w:rPr>
          <w:rFonts w:cs="Calibri"/>
        </w:rPr>
        <w:t>in more detail</w:t>
      </w:r>
      <w:r w:rsidR="00573F55">
        <w:rPr>
          <w:rFonts w:cs="Calibri"/>
        </w:rPr>
        <w:t xml:space="preserve"> by providing more context</w:t>
      </w:r>
      <w:r w:rsidR="00CA4392" w:rsidRPr="008E574F">
        <w:rPr>
          <w:rFonts w:cs="Calibri"/>
        </w:rPr>
        <w:t xml:space="preserve">. Chapter </w:t>
      </w:r>
      <w:r w:rsidR="00573F55">
        <w:rPr>
          <w:rFonts w:cs="Calibri"/>
        </w:rPr>
        <w:t>3</w:t>
      </w:r>
      <w:r w:rsidR="00CA4392" w:rsidRPr="008E574F">
        <w:rPr>
          <w:rFonts w:cs="Calibri"/>
        </w:rPr>
        <w:t xml:space="preserve"> </w:t>
      </w:r>
      <w:r w:rsidR="004447E4">
        <w:rPr>
          <w:rFonts w:cs="Calibri"/>
        </w:rPr>
        <w:t>explains</w:t>
      </w:r>
      <w:r w:rsidR="00CA4392" w:rsidRPr="008E574F">
        <w:rPr>
          <w:rFonts w:cs="Calibri"/>
        </w:rPr>
        <w:t xml:space="preserve"> the process</w:t>
      </w:r>
      <w:r w:rsidR="002A5CB8" w:rsidRPr="008E574F">
        <w:rPr>
          <w:rFonts w:cs="Calibri"/>
        </w:rPr>
        <w:t xml:space="preserve"> and </w:t>
      </w:r>
      <w:r w:rsidR="004447E4">
        <w:rPr>
          <w:rFonts w:cs="Calibri"/>
        </w:rPr>
        <w:t>describes</w:t>
      </w:r>
      <w:r w:rsidR="002A5CB8" w:rsidRPr="008E574F">
        <w:rPr>
          <w:rFonts w:cs="Calibri"/>
        </w:rPr>
        <w:t xml:space="preserve"> the results</w:t>
      </w:r>
      <w:r w:rsidR="00CA4392" w:rsidRPr="008E574F">
        <w:rPr>
          <w:rFonts w:cs="Calibri"/>
        </w:rPr>
        <w:t xml:space="preserve">. The conclusions and recommendations can be found in Chapter </w:t>
      </w:r>
      <w:r w:rsidR="00573F55">
        <w:rPr>
          <w:rFonts w:cs="Calibri"/>
        </w:rPr>
        <w:t>4</w:t>
      </w:r>
      <w:r w:rsidR="00CA4392" w:rsidRPr="008E574F">
        <w:rPr>
          <w:rFonts w:cs="Calibri"/>
        </w:rPr>
        <w:t xml:space="preserve">. </w:t>
      </w:r>
      <w:r w:rsidR="00573F55">
        <w:rPr>
          <w:rFonts w:cs="Calibri"/>
        </w:rPr>
        <w:t>Some of the</w:t>
      </w:r>
      <w:r w:rsidR="002A5CB8" w:rsidRPr="008E574F">
        <w:rPr>
          <w:rFonts w:cs="Calibri"/>
        </w:rPr>
        <w:t xml:space="preserve"> supporting, process related files (</w:t>
      </w:r>
      <w:r w:rsidR="00262E40" w:rsidRPr="008E574F">
        <w:rPr>
          <w:rFonts w:cs="Calibri"/>
        </w:rPr>
        <w:t>i.e.,</w:t>
      </w:r>
      <w:r w:rsidR="002A5CB8" w:rsidRPr="008E574F">
        <w:rPr>
          <w:rFonts w:cs="Calibri"/>
        </w:rPr>
        <w:t xml:space="preserve"> </w:t>
      </w:r>
      <w:r w:rsidR="004447E4">
        <w:rPr>
          <w:rFonts w:cs="Calibri"/>
        </w:rPr>
        <w:t>sketches, wireframes</w:t>
      </w:r>
      <w:r w:rsidR="002A5CB8" w:rsidRPr="008E574F">
        <w:rPr>
          <w:rFonts w:cs="Calibri"/>
        </w:rPr>
        <w:t>,</w:t>
      </w:r>
      <w:r w:rsidR="004447E4">
        <w:rPr>
          <w:rFonts w:cs="Calibri"/>
        </w:rPr>
        <w:t xml:space="preserve"> us</w:t>
      </w:r>
      <w:r w:rsidR="000A06A3">
        <w:rPr>
          <w:rFonts w:cs="Calibri"/>
        </w:rPr>
        <w:t>er requirements</w:t>
      </w:r>
      <w:r w:rsidR="004447E4">
        <w:rPr>
          <w:rFonts w:cs="Calibri"/>
        </w:rPr>
        <w:t xml:space="preserve"> and other documents)</w:t>
      </w:r>
      <w:r w:rsidR="002A5CB8" w:rsidRPr="008E574F">
        <w:rPr>
          <w:rFonts w:cs="Calibri"/>
        </w:rPr>
        <w:t xml:space="preserve"> are included in the Appendixes</w:t>
      </w:r>
      <w:r w:rsidR="004447E4">
        <w:rPr>
          <w:rFonts w:cs="Calibri"/>
        </w:rPr>
        <w:t xml:space="preserve"> and can also be found in the </w:t>
      </w:r>
      <w:hyperlink r:id="rId12" w:history="1">
        <w:r w:rsidR="004447E4" w:rsidRPr="00A43889">
          <w:rPr>
            <w:rStyle w:val="Hyperlink"/>
            <w:rFonts w:cs="Calibri"/>
            <w:color w:val="4C216D"/>
          </w:rPr>
          <w:t>repository</w:t>
        </w:r>
      </w:hyperlink>
      <w:r w:rsidR="002A5CB8" w:rsidRPr="008E574F">
        <w:rPr>
          <w:rFonts w:cs="Calibri"/>
        </w:rPr>
        <w:t xml:space="preserve">. </w:t>
      </w:r>
    </w:p>
    <w:p w14:paraId="4DF11721" w14:textId="7CE0ACE9" w:rsidR="00632F05" w:rsidRPr="004447E4" w:rsidRDefault="0016342D" w:rsidP="004447E4">
      <w:pPr>
        <w:rPr>
          <w:rFonts w:eastAsiaTheme="majorEastAsia" w:cs="Calibri"/>
          <w:b/>
          <w:bCs/>
          <w:color w:val="005426"/>
          <w:sz w:val="28"/>
        </w:rPr>
      </w:pPr>
      <w:bookmarkStart w:id="7" w:name="_Chapter_2:_About"/>
      <w:bookmarkStart w:id="8" w:name="_Toc87001781"/>
      <w:bookmarkEnd w:id="7"/>
      <w:r w:rsidRPr="008E574F">
        <w:rPr>
          <w:rFonts w:cs="Calibri"/>
        </w:rPr>
        <w:br w:type="page"/>
      </w:r>
      <w:bookmarkEnd w:id="8"/>
    </w:p>
    <w:p w14:paraId="3509BEA8" w14:textId="3C33C68C" w:rsidR="00632F05" w:rsidRDefault="00632F05" w:rsidP="0013510E">
      <w:pPr>
        <w:pStyle w:val="Heading1"/>
        <w:rPr>
          <w:rFonts w:cs="Calibri"/>
        </w:rPr>
      </w:pPr>
      <w:bookmarkStart w:id="9" w:name="_Toc87001782"/>
      <w:bookmarkStart w:id="10" w:name="_Toc131694548"/>
      <w:r w:rsidRPr="008E574F">
        <w:rPr>
          <w:rFonts w:cs="Calibri"/>
        </w:rPr>
        <w:lastRenderedPageBreak/>
        <w:t xml:space="preserve">Chapter </w:t>
      </w:r>
      <w:r w:rsidR="004261F8">
        <w:rPr>
          <w:rFonts w:cs="Calibri"/>
        </w:rPr>
        <w:t>2</w:t>
      </w:r>
      <w:r w:rsidRPr="008E574F">
        <w:rPr>
          <w:rFonts w:cs="Calibri"/>
        </w:rPr>
        <w:t xml:space="preserve">: Assignment </w:t>
      </w:r>
      <w:r w:rsidR="00A9717A" w:rsidRPr="008E574F">
        <w:rPr>
          <w:rFonts w:cs="Calibri"/>
        </w:rPr>
        <w:t>O</w:t>
      </w:r>
      <w:r w:rsidRPr="008E574F">
        <w:rPr>
          <w:rFonts w:cs="Calibri"/>
        </w:rPr>
        <w:t>verview</w:t>
      </w:r>
      <w:bookmarkEnd w:id="9"/>
      <w:bookmarkEnd w:id="10"/>
      <w:r w:rsidRPr="008E574F">
        <w:rPr>
          <w:rFonts w:cs="Calibri"/>
        </w:rPr>
        <w:t xml:space="preserve"> </w:t>
      </w:r>
    </w:p>
    <w:p w14:paraId="36FE4131" w14:textId="280B6BFA" w:rsidR="00F2721C" w:rsidRDefault="00F2721C" w:rsidP="00F2721C">
      <w:pPr>
        <w:pStyle w:val="Heading2"/>
      </w:pPr>
      <w:bookmarkStart w:id="11" w:name="_Toc131694549"/>
      <w:r>
        <w:t>3.1 Opportunit</w:t>
      </w:r>
      <w:bookmarkEnd w:id="11"/>
      <w:r w:rsidR="0055011D">
        <w:t>ies</w:t>
      </w:r>
    </w:p>
    <w:p w14:paraId="636AA972" w14:textId="419E6F5F" w:rsidR="00A334B9" w:rsidRDefault="000B345A" w:rsidP="00A334B9">
      <w:pPr>
        <w:spacing w:line="360" w:lineRule="auto"/>
        <w:jc w:val="both"/>
      </w:pPr>
      <w:r>
        <w:rPr>
          <w:rFonts w:cs="Calibri"/>
        </w:rPr>
        <w:t xml:space="preserve">Portflow is used by thousands of students across the globe. It </w:t>
      </w:r>
      <w:r w:rsidR="00A334B9">
        <w:rPr>
          <w:rFonts w:cs="Calibri"/>
        </w:rPr>
        <w:t xml:space="preserve">can </w:t>
      </w:r>
      <w:r>
        <w:rPr>
          <w:rFonts w:cs="Calibri"/>
        </w:rPr>
        <w:t xml:space="preserve">be </w:t>
      </w:r>
      <w:r w:rsidR="00A334B9">
        <w:rPr>
          <w:rFonts w:cs="Calibri"/>
        </w:rPr>
        <w:t>use</w:t>
      </w:r>
      <w:r>
        <w:rPr>
          <w:rFonts w:cs="Calibri"/>
        </w:rPr>
        <w:t xml:space="preserve">d </w:t>
      </w:r>
      <w:r w:rsidR="00A334B9">
        <w:rPr>
          <w:rFonts w:cs="Calibri"/>
        </w:rPr>
        <w:t>for a project, subject or entire cours</w:t>
      </w:r>
      <w:r>
        <w:rPr>
          <w:rFonts w:cs="Calibri"/>
        </w:rPr>
        <w:t>e</w:t>
      </w:r>
      <w:r w:rsidR="00A334B9">
        <w:rPr>
          <w:rFonts w:cs="Calibri"/>
        </w:rPr>
        <w:t xml:space="preserve">. It </w:t>
      </w:r>
      <w:r>
        <w:rPr>
          <w:rFonts w:cs="Calibri"/>
        </w:rPr>
        <w:t xml:space="preserve">allows </w:t>
      </w:r>
      <w:r w:rsidR="00A334B9">
        <w:rPr>
          <w:rFonts w:cs="Calibri"/>
        </w:rPr>
        <w:t xml:space="preserve">students to gather and showcase the evidence of work done (documents, presentations, posters, images, URLs, demo recordings etc.) in a meaningful way. However, with every use of portfolio more and more evidence </w:t>
      </w:r>
      <w:r>
        <w:rPr>
          <w:rFonts w:cs="Calibri"/>
        </w:rPr>
        <w:t>is</w:t>
      </w:r>
      <w:r w:rsidR="00A334B9">
        <w:rPr>
          <w:rFonts w:cs="Calibri"/>
        </w:rPr>
        <w:t xml:space="preserve"> aggregated that it may become challenging to keep track of. For this purpose, there is a “My Evidence” section in each portfolio where the owner can overview and manage all of their files.</w:t>
      </w:r>
      <w:r w:rsidRPr="000B345A">
        <w:t xml:space="preserve"> </w:t>
      </w:r>
    </w:p>
    <w:p w14:paraId="46CFBBE7" w14:textId="77777777" w:rsidR="00DE7DA6" w:rsidRDefault="00DE7DA6" w:rsidP="00DE7DA6">
      <w:pPr>
        <w:keepNext/>
        <w:spacing w:line="276" w:lineRule="auto"/>
        <w:ind w:firstLine="0"/>
        <w:rPr>
          <w:rFonts w:cs="Times New Roman"/>
        </w:rPr>
      </w:pPr>
      <w:r>
        <w:rPr>
          <w:noProof/>
        </w:rPr>
        <w:drawing>
          <wp:inline distT="0" distB="0" distL="0" distR="0" wp14:anchorId="02ADECFB" wp14:editId="656900D2">
            <wp:extent cx="5914390" cy="2491105"/>
            <wp:effectExtent l="0" t="0" r="0" b="4445"/>
            <wp:docPr id="1"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 Team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4390" cy="2491105"/>
                    </a:xfrm>
                    <a:prstGeom prst="rect">
                      <a:avLst/>
                    </a:prstGeom>
                    <a:noFill/>
                    <a:ln>
                      <a:noFill/>
                    </a:ln>
                  </pic:spPr>
                </pic:pic>
              </a:graphicData>
            </a:graphic>
          </wp:inline>
        </w:drawing>
      </w:r>
    </w:p>
    <w:p w14:paraId="76236467" w14:textId="08515582" w:rsidR="00DE7DA6" w:rsidRPr="00DE7DA6" w:rsidRDefault="00DE7DA6" w:rsidP="00DE7DA6">
      <w:pPr>
        <w:pStyle w:val="Caption"/>
        <w:rPr>
          <w:lang w:val="en-US"/>
        </w:rPr>
      </w:pPr>
      <w:r>
        <w:t xml:space="preserve">Image </w:t>
      </w:r>
      <w:r>
        <w:fldChar w:fldCharType="begin"/>
      </w:r>
      <w:r>
        <w:instrText xml:space="preserve"> SEQ Image \* ARABIC </w:instrText>
      </w:r>
      <w:r>
        <w:fldChar w:fldCharType="separate"/>
      </w:r>
      <w:r>
        <w:rPr>
          <w:noProof/>
        </w:rPr>
        <w:t>1</w:t>
      </w:r>
      <w:r>
        <w:fldChar w:fldCharType="end"/>
      </w:r>
      <w:r w:rsidRPr="00DD0018">
        <w:t>. Example of current My Evidence Section of Portflow.</w:t>
      </w:r>
    </w:p>
    <w:p w14:paraId="0871DE76" w14:textId="7CFD3549" w:rsidR="00A334B9" w:rsidRPr="00B77DB9" w:rsidRDefault="00A334B9" w:rsidP="00B77DB9">
      <w:pPr>
        <w:spacing w:line="360" w:lineRule="auto"/>
        <w:jc w:val="both"/>
        <w:rPr>
          <w:rFonts w:cs="Calibri"/>
        </w:rPr>
      </w:pPr>
      <w:r>
        <w:rPr>
          <w:rFonts w:cs="Calibri"/>
        </w:rPr>
        <w:t>My Evidence offers a rather simple list at the moment to help overview the aggregated data and does not offer many features to manage the contents. It is the assignment of the student to change that.</w:t>
      </w:r>
      <w:r w:rsidR="006A019B">
        <w:rPr>
          <w:rFonts w:cs="Calibri"/>
        </w:rPr>
        <w:t xml:space="preserve"> </w:t>
      </w:r>
      <w:r w:rsidR="000B345A">
        <w:t xml:space="preserve">The company wishes to offer a better overview and more functionalities </w:t>
      </w:r>
      <w:r w:rsidR="006A019B">
        <w:t>t</w:t>
      </w:r>
      <w:r w:rsidR="000B345A">
        <w:t xml:space="preserve">o </w:t>
      </w:r>
      <w:r w:rsidR="006A019B">
        <w:t xml:space="preserve">help the students </w:t>
      </w:r>
      <w:r w:rsidR="000B345A">
        <w:t>manage the data</w:t>
      </w:r>
      <w:r w:rsidR="006A019B">
        <w:t xml:space="preserve"> better</w:t>
      </w:r>
      <w:r w:rsidR="000B345A">
        <w:t>.</w:t>
      </w:r>
    </w:p>
    <w:p w14:paraId="4BBF6D00" w14:textId="4215C24A" w:rsidR="00F2721C" w:rsidRDefault="00F2721C" w:rsidP="00F2721C">
      <w:pPr>
        <w:pStyle w:val="Heading2"/>
      </w:pPr>
      <w:bookmarkStart w:id="12" w:name="_Toc131694550"/>
      <w:r>
        <w:t>3.2. Goal</w:t>
      </w:r>
      <w:bookmarkEnd w:id="12"/>
      <w:r w:rsidR="0055011D">
        <w:t>s</w:t>
      </w:r>
    </w:p>
    <w:p w14:paraId="7CA5EA38" w14:textId="77777777" w:rsidR="00DE7DA6" w:rsidRDefault="00DE7DA6" w:rsidP="00DE7DA6">
      <w:pPr>
        <w:spacing w:line="360" w:lineRule="auto"/>
        <w:jc w:val="both"/>
        <w:rPr>
          <w:rFonts w:asciiTheme="minorHAnsi" w:hAnsiTheme="minorHAnsi" w:cstheme="minorHAnsi"/>
          <w:iCs/>
        </w:rPr>
      </w:pPr>
      <w:r>
        <w:t>The aim of the assignment is to allow s</w:t>
      </w:r>
      <w:r w:rsidR="006C68DB">
        <w:t>tudent</w:t>
      </w:r>
      <w:r>
        <w:t>s</w:t>
      </w:r>
      <w:r w:rsidR="006C68DB">
        <w:t xml:space="preserve"> to manage the </w:t>
      </w:r>
      <w:r>
        <w:t xml:space="preserve">evidence </w:t>
      </w:r>
      <w:r w:rsidR="006C68DB">
        <w:t xml:space="preserve">of their portfolio from </w:t>
      </w:r>
      <w:r>
        <w:t xml:space="preserve">My Evidence section. </w:t>
      </w:r>
      <w:r w:rsidRPr="00DE7DA6">
        <w:t xml:space="preserve">In addition, there should be a better overview of the evidence related statistics. The student’s goal is </w:t>
      </w:r>
      <w:r w:rsidR="006C68DB" w:rsidRPr="00DE7DA6">
        <w:t xml:space="preserve">to </w:t>
      </w:r>
      <w:r w:rsidRPr="00DE7DA6">
        <w:t>modernize</w:t>
      </w:r>
      <w:r w:rsidR="006C68DB" w:rsidRPr="00DE7DA6">
        <w:t xml:space="preserve"> and further enhance the evidence overview to allow users to manage their aggregated data (evidence) in a convenient and meaningful way.</w:t>
      </w:r>
      <w:r w:rsidR="006C68DB">
        <w:rPr>
          <w:rFonts w:asciiTheme="minorHAnsi" w:hAnsiTheme="minorHAnsi" w:cstheme="minorHAnsi"/>
          <w:iCs/>
        </w:rPr>
        <w:t xml:space="preserve"> </w:t>
      </w:r>
    </w:p>
    <w:p w14:paraId="64ED559C" w14:textId="18F21A6C" w:rsidR="006C68DB" w:rsidRPr="0049797C" w:rsidRDefault="006C68DB" w:rsidP="00B77DB9">
      <w:pPr>
        <w:spacing w:line="360" w:lineRule="auto"/>
      </w:pPr>
      <w:r>
        <w:lastRenderedPageBreak/>
        <w:t>The company would like to convert this basic list into a dashboard-like page with an overview of open summaries of all evidence and other useful features. As by aggregating the evidence data, students and teachers can have a clearer picture of the portfolio progress.</w:t>
      </w:r>
    </w:p>
    <w:p w14:paraId="42A4693E" w14:textId="0A957E45" w:rsidR="00A76DAE" w:rsidRDefault="00EC3197" w:rsidP="00F2721C">
      <w:pPr>
        <w:pStyle w:val="Heading2"/>
        <w:spacing w:line="480" w:lineRule="auto"/>
      </w:pPr>
      <w:bookmarkStart w:id="13" w:name="_Toc131694551"/>
      <w:r w:rsidRPr="008E574F">
        <w:t>3.</w:t>
      </w:r>
      <w:r w:rsidR="00F2721C">
        <w:t>3</w:t>
      </w:r>
      <w:r w:rsidR="00675974" w:rsidRPr="008E574F">
        <w:t>.</w:t>
      </w:r>
      <w:r w:rsidRPr="008E574F">
        <w:t xml:space="preserve"> </w:t>
      </w:r>
      <w:r w:rsidR="007370E0" w:rsidRPr="008E574F">
        <w:t>The Approach</w:t>
      </w:r>
      <w:bookmarkEnd w:id="13"/>
    </w:p>
    <w:p w14:paraId="75E3D90B" w14:textId="21DDBB3C" w:rsidR="00820BBA" w:rsidRDefault="00820BBA" w:rsidP="00B77DB9">
      <w:r>
        <w:t>Drieam uses Scrum to manage the work within the teams in a systematic way. Student is joining all the activities as an equal team member.</w:t>
      </w:r>
      <w:r w:rsidR="00B77DB9">
        <w:t xml:space="preserve"> &lt;</w:t>
      </w:r>
      <w:r>
        <w:t xml:space="preserve"> </w:t>
      </w:r>
      <w:r w:rsidR="00B77DB9">
        <w:t>overall working in iterations and feedback collection from stakeholders. Can explain how planning was made and how it was implemented.</w:t>
      </w:r>
      <w:r w:rsidR="00B77DB9">
        <w:t>&gt;</w:t>
      </w:r>
    </w:p>
    <w:p w14:paraId="2419C7DA" w14:textId="3ACA3AFC" w:rsidR="0049797C" w:rsidRDefault="00820BBA" w:rsidP="0049797C">
      <w:r>
        <w:t>In addition, student applied D</w:t>
      </w:r>
      <w:r w:rsidR="0049797C">
        <w:t xml:space="preserve">esign </w:t>
      </w:r>
      <w:r w:rsidR="00DA0397">
        <w:t xml:space="preserve">to help phase the project. </w:t>
      </w:r>
    </w:p>
    <w:p w14:paraId="7DC22CDB" w14:textId="1D3FC466" w:rsidR="00B77DB9" w:rsidRPr="00B77DB9" w:rsidRDefault="00F876C5" w:rsidP="00F876C5">
      <w:pPr>
        <w:spacing w:line="276" w:lineRule="auto"/>
        <w:rPr>
          <w:kern w:val="0"/>
          <w:highlight w:val="yellow"/>
        </w:rPr>
      </w:pPr>
      <w:r w:rsidRPr="00B77DB9">
        <w:rPr>
          <w:highlight w:val="yellow"/>
        </w:rPr>
        <w:t>The Agile methodology is already used within the company, due to its flexibility and the values matching with the company’s internal culture. The development team, that the student is a part of, already uses Scrum Framework in their daily activities. The framework was chosen as it enables the team to quickly adapt to the changing situations, receive frequent feedback, and supports frequent releases.</w:t>
      </w:r>
    </w:p>
    <w:p w14:paraId="1E9BB492" w14:textId="77777777" w:rsidR="00F876C5" w:rsidRDefault="00F876C5" w:rsidP="00F876C5">
      <w:pPr>
        <w:spacing w:line="276" w:lineRule="auto"/>
      </w:pPr>
      <w:r w:rsidRPr="00B77DB9">
        <w:rPr>
          <w:highlight w:val="yellow"/>
        </w:rPr>
        <w:t>The student joins the daily stand-ups from day one to stay in the loop and will receive/create own epics and tasks as soon as the development stage is reached.</w:t>
      </w:r>
      <w:r>
        <w:t xml:space="preserve"> </w:t>
      </w:r>
    </w:p>
    <w:p w14:paraId="618FDA2C" w14:textId="69FF80CD" w:rsidR="00F876C5" w:rsidRDefault="00F876C5" w:rsidP="0049797C"/>
    <w:p w14:paraId="51A64A9B" w14:textId="77777777" w:rsidR="00F876C5" w:rsidRDefault="00F876C5" w:rsidP="00F876C5">
      <w:pPr>
        <w:pStyle w:val="Heading2"/>
        <w:rPr>
          <w:kern w:val="0"/>
        </w:rPr>
      </w:pPr>
      <w:bookmarkStart w:id="14" w:name="_Toc128561160"/>
      <w:r>
        <w:t>Phases of the project</w:t>
      </w:r>
      <w:bookmarkEnd w:id="14"/>
    </w:p>
    <w:p w14:paraId="7388EC8E" w14:textId="77777777" w:rsidR="00F876C5" w:rsidRDefault="00F876C5" w:rsidP="00F876C5">
      <w:pPr>
        <w:spacing w:line="276" w:lineRule="auto"/>
      </w:pPr>
      <w:r>
        <w:t>The table below illustrates the rough stages of the project with the activity examples for each phase. Research and analysis will continue throughout the duration of the internship as it is Research based and the student will be learning and practising new things at every stage.  Next, design, development and deployment phases may be looped over and over during the internship as it is organised in iterations. This way improvements can be made in a proper manner. Finally, the wrap up phase finalises the internship period and delivers the outcome.</w:t>
      </w:r>
    </w:p>
    <w:p w14:paraId="66E7F207" w14:textId="050F86EA" w:rsidR="00F876C5" w:rsidRDefault="00F876C5" w:rsidP="00F876C5">
      <w:pPr>
        <w:ind w:firstLine="0"/>
        <w:rPr>
          <w:i/>
          <w:sz w:val="16"/>
          <w:szCs w:val="16"/>
        </w:rPr>
      </w:pPr>
      <w:r>
        <w:rPr>
          <w:noProof/>
        </w:rPr>
        <w:lastRenderedPageBreak/>
        <w:drawing>
          <wp:anchor distT="0" distB="0" distL="114300" distR="114300" simplePos="0" relativeHeight="251658240" behindDoc="0" locked="0" layoutInCell="1" allowOverlap="1" wp14:anchorId="1588FCDC" wp14:editId="4EBEB416">
            <wp:simplePos x="0" y="0"/>
            <wp:positionH relativeFrom="column">
              <wp:posOffset>-13970</wp:posOffset>
            </wp:positionH>
            <wp:positionV relativeFrom="paragraph">
              <wp:posOffset>35560</wp:posOffset>
            </wp:positionV>
            <wp:extent cx="3498850" cy="3755390"/>
            <wp:effectExtent l="0" t="0" r="2540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margin">
              <wp14:pctHeight>0</wp14:pctHeight>
            </wp14:sizeRelV>
          </wp:anchor>
        </w:drawing>
      </w:r>
      <w:r>
        <w:rPr>
          <w:i/>
          <w:sz w:val="16"/>
          <w:szCs w:val="16"/>
        </w:rPr>
        <w:br w:type="textWrapping" w:clear="all"/>
      </w:r>
    </w:p>
    <w:p w14:paraId="6B3CECDA" w14:textId="77777777" w:rsidR="00F876C5" w:rsidRDefault="00F876C5" w:rsidP="00F876C5">
      <w:pPr>
        <w:pStyle w:val="Heading2"/>
        <w:rPr>
          <w:szCs w:val="26"/>
        </w:rPr>
      </w:pPr>
      <w:bookmarkStart w:id="15" w:name="_Toc128561161"/>
      <w:r>
        <w:t>Time plan and milestones</w:t>
      </w:r>
      <w:bookmarkEnd w:id="15"/>
    </w:p>
    <w:p w14:paraId="1B576022" w14:textId="77777777" w:rsidR="00F876C5" w:rsidRDefault="00F876C5" w:rsidP="00F876C5">
      <w:pPr>
        <w:spacing w:line="276" w:lineRule="auto"/>
      </w:pPr>
      <w:bookmarkStart w:id="16" w:name="_Toc327581056"/>
      <w:bookmarkStart w:id="17" w:name="_Toc327581606"/>
      <w:bookmarkStart w:id="18" w:name="_Toc327583386"/>
      <w:r>
        <w:t>The work is organised in 2 weeklong iterations based on Scrum framework. The team maintains a backlog using Zenhub (an extension of Github). Everyone is assigned to a task or an Epic, peer programming is also quite common. Every morning the team gathers for a Stand Up to discuss the challenges, what has been done and the plans for the day. This helps keep everyone in the loop and identify hindrances in time. There are also refinement sessions when needed and retrospectives to review the progress made and how it was achieved. The Scrum events are led by a Scrum Master who helps keep an overview of all matters.</w:t>
      </w:r>
    </w:p>
    <w:p w14:paraId="020FB26D" w14:textId="77777777" w:rsidR="00F876C5" w:rsidRDefault="00F876C5" w:rsidP="00F876C5">
      <w:pPr>
        <w:spacing w:line="276" w:lineRule="auto"/>
        <w:rPr>
          <w:color w:val="808080" w:themeColor="accent4"/>
        </w:rPr>
      </w:pPr>
      <w:r>
        <w:t xml:space="preserve">The student will be joining the development team while systematically working on the assignment completion. The table below represents phases and main milestones over a timeline. </w:t>
      </w:r>
    </w:p>
    <w:p w14:paraId="2F3CAA4F" w14:textId="597623B0" w:rsidR="00F876C5" w:rsidRDefault="00F876C5" w:rsidP="00F876C5">
      <w:pPr>
        <w:ind w:firstLine="0"/>
        <w:rPr>
          <w:i/>
          <w:sz w:val="16"/>
          <w:szCs w:val="16"/>
        </w:rPr>
      </w:pPr>
      <w:r>
        <w:rPr>
          <w:noProof/>
        </w:rPr>
        <w:drawing>
          <wp:inline distT="0" distB="0" distL="0" distR="0" wp14:anchorId="43593DD7" wp14:editId="3368E06A">
            <wp:extent cx="5937885" cy="1072515"/>
            <wp:effectExtent l="19050" t="0" r="24765" b="133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End w:id="16"/>
      <w:bookmarkEnd w:id="17"/>
      <w:bookmarkEnd w:id="18"/>
    </w:p>
    <w:p w14:paraId="09FD1BC2" w14:textId="77777777" w:rsidR="00F876C5" w:rsidRPr="0049797C" w:rsidRDefault="00F876C5" w:rsidP="0049797C"/>
    <w:p w14:paraId="78565363" w14:textId="77777777" w:rsidR="00807A8B" w:rsidRPr="008E574F" w:rsidRDefault="00807A8B">
      <w:pPr>
        <w:rPr>
          <w:rFonts w:eastAsiaTheme="majorEastAsia" w:cs="Calibri"/>
          <w:b/>
          <w:bCs/>
          <w:color w:val="005426"/>
          <w:sz w:val="28"/>
        </w:rPr>
      </w:pPr>
      <w:bookmarkStart w:id="19" w:name="_Toc87001783"/>
      <w:r w:rsidRPr="008E574F">
        <w:rPr>
          <w:rFonts w:cs="Calibri"/>
        </w:rPr>
        <w:lastRenderedPageBreak/>
        <w:br w:type="page"/>
      </w:r>
    </w:p>
    <w:p w14:paraId="7C784014" w14:textId="6FA3C1FF" w:rsidR="00632F05" w:rsidRPr="008E574F" w:rsidRDefault="00632F05" w:rsidP="000A7AF4">
      <w:pPr>
        <w:pStyle w:val="Heading1"/>
        <w:rPr>
          <w:rFonts w:cs="Calibri"/>
        </w:rPr>
      </w:pPr>
      <w:bookmarkStart w:id="20" w:name="_Toc131694552"/>
      <w:r w:rsidRPr="008E574F">
        <w:rPr>
          <w:rFonts w:cs="Calibri"/>
        </w:rPr>
        <w:lastRenderedPageBreak/>
        <w:t>Chapter 4: Process and Results</w:t>
      </w:r>
      <w:bookmarkEnd w:id="19"/>
      <w:bookmarkEnd w:id="20"/>
    </w:p>
    <w:p w14:paraId="77F14669" w14:textId="56E7F439" w:rsidR="002F7A8D" w:rsidRDefault="002F7A8D" w:rsidP="00F2721C">
      <w:pPr>
        <w:spacing w:line="360" w:lineRule="auto"/>
        <w:ind w:firstLine="0"/>
        <w:jc w:val="both"/>
        <w:rPr>
          <w:rFonts w:cs="Calibri"/>
        </w:rPr>
      </w:pPr>
      <w:bookmarkStart w:id="21" w:name="_Toc131694553"/>
      <w:r>
        <w:rPr>
          <w:rStyle w:val="Heading2Char"/>
        </w:rPr>
        <w:t xml:space="preserve">4.1 </w:t>
      </w:r>
      <w:r w:rsidRPr="002F7A8D">
        <w:rPr>
          <w:rStyle w:val="Heading2Char"/>
        </w:rPr>
        <w:t xml:space="preserve">The </w:t>
      </w:r>
      <w:r w:rsidR="0049797C" w:rsidRPr="002F7A8D">
        <w:rPr>
          <w:rStyle w:val="Heading2Char"/>
        </w:rPr>
        <w:t>Research</w:t>
      </w:r>
      <w:bookmarkEnd w:id="21"/>
      <w:r w:rsidR="0049797C">
        <w:rPr>
          <w:rFonts w:cs="Calibri"/>
        </w:rPr>
        <w:t xml:space="preserve"> </w:t>
      </w:r>
    </w:p>
    <w:p w14:paraId="64835F6B" w14:textId="3737EFA4" w:rsidR="0049797C" w:rsidRDefault="0049797C" w:rsidP="00F2721C">
      <w:pPr>
        <w:spacing w:line="360" w:lineRule="auto"/>
        <w:ind w:firstLine="0"/>
        <w:jc w:val="both"/>
        <w:rPr>
          <w:rFonts w:cs="Calibri"/>
        </w:rPr>
      </w:pPr>
      <w:r>
        <w:rPr>
          <w:rFonts w:cs="Calibri"/>
        </w:rPr>
        <w:t>Refer to research doc, mention the competitor check-up, analysing internal docs and observing the way of working by participating in all important events. In addition, emphasize that research does not end with this phase, that it carries on alongside any other activities performed.</w:t>
      </w:r>
    </w:p>
    <w:p w14:paraId="071990BD" w14:textId="63ED308A" w:rsidR="002F7A8D" w:rsidRDefault="002F7A8D" w:rsidP="002F7A8D">
      <w:pPr>
        <w:pStyle w:val="Heading2"/>
      </w:pPr>
      <w:bookmarkStart w:id="22" w:name="_Toc131694554"/>
      <w:r>
        <w:t xml:space="preserve">4.2 The </w:t>
      </w:r>
      <w:r w:rsidR="0049797C">
        <w:t>Design</w:t>
      </w:r>
      <w:bookmarkEnd w:id="22"/>
    </w:p>
    <w:p w14:paraId="6CE71B91" w14:textId="70B85FF9" w:rsidR="0049797C" w:rsidRDefault="002F7A8D" w:rsidP="00F2721C">
      <w:pPr>
        <w:spacing w:line="360" w:lineRule="auto"/>
        <w:ind w:firstLine="0"/>
        <w:jc w:val="both"/>
        <w:rPr>
          <w:rFonts w:cs="Calibri"/>
        </w:rPr>
      </w:pPr>
      <w:r>
        <w:rPr>
          <w:rFonts w:cs="Calibri"/>
        </w:rPr>
        <w:t>C</w:t>
      </w:r>
      <w:r w:rsidR="0049797C">
        <w:rPr>
          <w:rFonts w:cs="Calibri"/>
        </w:rPr>
        <w:t>hecking in on students and teachers that started to use Portflow, talks with PO and UX designers and their feedback. Then refer to Design Document and talk about iterative sketching and wireframing and feedback received.</w:t>
      </w:r>
    </w:p>
    <w:p w14:paraId="740854C3" w14:textId="0042D9F9" w:rsidR="002F7A8D" w:rsidRDefault="002F7A8D" w:rsidP="00F2721C">
      <w:pPr>
        <w:spacing w:line="360" w:lineRule="auto"/>
        <w:ind w:firstLine="0"/>
        <w:jc w:val="both"/>
        <w:rPr>
          <w:rStyle w:val="Heading2Char"/>
        </w:rPr>
      </w:pPr>
      <w:bookmarkStart w:id="23" w:name="_Toc131694555"/>
      <w:r>
        <w:rPr>
          <w:rStyle w:val="Heading2Char"/>
        </w:rPr>
        <w:t xml:space="preserve">4.3 </w:t>
      </w:r>
      <w:r w:rsidRPr="002F7A8D">
        <w:rPr>
          <w:rStyle w:val="Heading2Char"/>
        </w:rPr>
        <w:t>The Realization</w:t>
      </w:r>
      <w:bookmarkEnd w:id="23"/>
    </w:p>
    <w:p w14:paraId="7F5E52A6" w14:textId="3FF9FA69" w:rsidR="0087600A" w:rsidRDefault="0087600A" w:rsidP="00F2721C">
      <w:pPr>
        <w:spacing w:line="360" w:lineRule="auto"/>
        <w:ind w:firstLine="0"/>
        <w:jc w:val="both"/>
        <w:rPr>
          <w:rFonts w:cs="Calibri"/>
        </w:rPr>
      </w:pPr>
      <w:r>
        <w:rPr>
          <w:rFonts w:cs="Calibri"/>
        </w:rPr>
        <w:t>Refinement, peer programming, code reviews, mention tools too (</w:t>
      </w:r>
      <w:proofErr w:type="spellStart"/>
      <w:r>
        <w:rPr>
          <w:rFonts w:cs="Calibri"/>
        </w:rPr>
        <w:t>github</w:t>
      </w:r>
      <w:proofErr w:type="spellEnd"/>
      <w:r>
        <w:rPr>
          <w:rFonts w:cs="Calibri"/>
        </w:rPr>
        <w:t>, Zenhub, Jira, notion.</w:t>
      </w:r>
    </w:p>
    <w:p w14:paraId="1886F0DF" w14:textId="14C38A3B" w:rsidR="0087600A" w:rsidRDefault="0087600A" w:rsidP="00F2721C">
      <w:pPr>
        <w:spacing w:line="360" w:lineRule="auto"/>
        <w:ind w:firstLine="0"/>
        <w:jc w:val="both"/>
        <w:rPr>
          <w:rFonts w:cs="Calibri"/>
        </w:rPr>
      </w:pPr>
    </w:p>
    <w:p w14:paraId="27FB33C0" w14:textId="70B2A44A" w:rsidR="00F2721C" w:rsidRDefault="00F2721C" w:rsidP="0049797C">
      <w:pPr>
        <w:ind w:firstLine="0"/>
        <w:rPr>
          <w:rFonts w:eastAsiaTheme="majorEastAsia" w:cs="Calibri"/>
          <w:b/>
          <w:bCs/>
          <w:color w:val="005426"/>
          <w:sz w:val="28"/>
        </w:rPr>
      </w:pPr>
      <w:bookmarkStart w:id="24" w:name="_Toc87001785"/>
      <w:r>
        <w:rPr>
          <w:rFonts w:eastAsiaTheme="majorEastAsia" w:cs="Calibri"/>
          <w:b/>
          <w:bCs/>
          <w:color w:val="005426"/>
          <w:sz w:val="28"/>
        </w:rPr>
        <w:br w:type="page"/>
      </w:r>
    </w:p>
    <w:p w14:paraId="2597F8A0" w14:textId="70FCA963" w:rsidR="00632F05" w:rsidRPr="008E574F" w:rsidRDefault="00632F05" w:rsidP="000A7AF4">
      <w:pPr>
        <w:pStyle w:val="Heading1"/>
        <w:rPr>
          <w:rFonts w:cs="Calibri"/>
        </w:rPr>
      </w:pPr>
      <w:bookmarkStart w:id="25" w:name="_Toc131694556"/>
      <w:r w:rsidRPr="008E574F">
        <w:rPr>
          <w:rFonts w:cs="Calibri"/>
        </w:rPr>
        <w:lastRenderedPageBreak/>
        <w:t>Chapter 5: Conclusion</w:t>
      </w:r>
      <w:r w:rsidR="00286B9A" w:rsidRPr="008E574F">
        <w:rPr>
          <w:rFonts w:cs="Calibri"/>
        </w:rPr>
        <w:t>s</w:t>
      </w:r>
      <w:r w:rsidRPr="008E574F">
        <w:rPr>
          <w:rFonts w:cs="Calibri"/>
        </w:rPr>
        <w:t xml:space="preserve"> and Recommendation</w:t>
      </w:r>
      <w:bookmarkEnd w:id="24"/>
      <w:r w:rsidR="00286B9A" w:rsidRPr="008E574F">
        <w:rPr>
          <w:rFonts w:cs="Calibri"/>
        </w:rPr>
        <w:t>s</w:t>
      </w:r>
      <w:bookmarkEnd w:id="25"/>
    </w:p>
    <w:p w14:paraId="27C6E85D" w14:textId="1EF82AC6" w:rsidR="007847AD" w:rsidRDefault="007847AD" w:rsidP="007847AD">
      <w:pPr>
        <w:spacing w:line="360" w:lineRule="auto"/>
        <w:ind w:firstLine="0"/>
        <w:jc w:val="both"/>
        <w:rPr>
          <w:rStyle w:val="Heading2Char"/>
        </w:rPr>
      </w:pPr>
      <w:bookmarkStart w:id="26" w:name="_Toc131694557"/>
      <w:r>
        <w:rPr>
          <w:rStyle w:val="Heading2Char"/>
        </w:rPr>
        <w:t xml:space="preserve">5.1 </w:t>
      </w:r>
      <w:r w:rsidR="004E2FFE">
        <w:rPr>
          <w:rStyle w:val="Heading2Char"/>
        </w:rPr>
        <w:t xml:space="preserve">The </w:t>
      </w:r>
      <w:r w:rsidR="0087600A" w:rsidRPr="007847AD">
        <w:rPr>
          <w:rStyle w:val="Heading2Char"/>
        </w:rPr>
        <w:t>Advice</w:t>
      </w:r>
      <w:bookmarkEnd w:id="26"/>
    </w:p>
    <w:p w14:paraId="06655EA5" w14:textId="705B1603" w:rsidR="0087600A" w:rsidRDefault="007847AD" w:rsidP="007847AD">
      <w:pPr>
        <w:spacing w:line="360" w:lineRule="auto"/>
        <w:ind w:firstLine="0"/>
        <w:jc w:val="both"/>
        <w:rPr>
          <w:rFonts w:cs="Calibri"/>
        </w:rPr>
      </w:pPr>
      <w:r w:rsidRPr="007847AD">
        <w:t>T</w:t>
      </w:r>
      <w:r w:rsidR="0087600A">
        <w:rPr>
          <w:rFonts w:cs="Calibri"/>
        </w:rPr>
        <w:t xml:space="preserve">alk about how it is better now and how could it be further improved. </w:t>
      </w:r>
    </w:p>
    <w:p w14:paraId="71685CE9" w14:textId="2C391648" w:rsidR="00B7542B" w:rsidRDefault="00B7542B" w:rsidP="00B7542B">
      <w:pPr>
        <w:pStyle w:val="Heading2"/>
      </w:pPr>
      <w:bookmarkStart w:id="27" w:name="_Toc131694558"/>
      <w:r>
        <w:t xml:space="preserve">5.2 </w:t>
      </w:r>
      <w:r w:rsidR="004E2FFE">
        <w:t xml:space="preserve">The </w:t>
      </w:r>
      <w:r>
        <w:t>Management</w:t>
      </w:r>
      <w:bookmarkEnd w:id="27"/>
    </w:p>
    <w:p w14:paraId="2D285EDA" w14:textId="3AD601AE" w:rsidR="00B7542B" w:rsidRDefault="00B7542B" w:rsidP="007847AD">
      <w:pPr>
        <w:spacing w:line="360" w:lineRule="auto"/>
        <w:ind w:firstLine="0"/>
        <w:jc w:val="both"/>
        <w:rPr>
          <w:rFonts w:cs="Calibri"/>
        </w:rPr>
      </w:pPr>
      <w:r>
        <w:rPr>
          <w:rFonts w:cs="Calibri"/>
        </w:rPr>
        <w:t xml:space="preserve">Something </w:t>
      </w:r>
      <w:proofErr w:type="spellStart"/>
      <w:r>
        <w:rPr>
          <w:rFonts w:cs="Calibri"/>
        </w:rPr>
        <w:t>something</w:t>
      </w:r>
      <w:proofErr w:type="spellEnd"/>
    </w:p>
    <w:p w14:paraId="5D1AF124" w14:textId="18B22C97" w:rsidR="00CF6127" w:rsidRPr="008E574F" w:rsidRDefault="003276AC" w:rsidP="0085125B">
      <w:pPr>
        <w:spacing w:line="360" w:lineRule="auto"/>
        <w:jc w:val="both"/>
        <w:rPr>
          <w:rFonts w:cs="Calibri"/>
        </w:rPr>
      </w:pPr>
      <w:r w:rsidRPr="008E574F">
        <w:rPr>
          <w:rFonts w:cs="Calibri"/>
        </w:rPr>
        <w:br/>
      </w:r>
    </w:p>
    <w:p w14:paraId="29915E79" w14:textId="2926CE2C" w:rsidR="00632F05" w:rsidRPr="008E574F" w:rsidRDefault="00F2721C" w:rsidP="000A7AF4">
      <w:pPr>
        <w:pStyle w:val="SectionTitle"/>
        <w:rPr>
          <w:rFonts w:cs="Calibri"/>
        </w:rPr>
      </w:pPr>
      <w:bookmarkStart w:id="28" w:name="_Toc131694559"/>
      <w:r>
        <w:rPr>
          <w:rFonts w:cs="Calibri"/>
        </w:rPr>
        <w:lastRenderedPageBreak/>
        <w:t>Personal Reflection</w:t>
      </w:r>
      <w:bookmarkEnd w:id="28"/>
    </w:p>
    <w:p w14:paraId="0602AB66" w14:textId="2A09564F" w:rsidR="00950F64" w:rsidRPr="008E574F" w:rsidRDefault="0087600A" w:rsidP="0085125B">
      <w:pPr>
        <w:spacing w:line="360" w:lineRule="auto"/>
        <w:rPr>
          <w:rFonts w:cs="Calibri"/>
        </w:rPr>
      </w:pPr>
      <w:r>
        <w:rPr>
          <w:rFonts w:cs="Calibri"/>
        </w:rPr>
        <w:t>Management &gt;&gt; reflect on how you handled the project and work, how you grew as a professional (knowledge and skills) as well as personally (</w:t>
      </w:r>
      <w:r w:rsidR="0092031B">
        <w:rPr>
          <w:rFonts w:cs="Calibri"/>
        </w:rPr>
        <w:t>traits and experience</w:t>
      </w:r>
      <w:r>
        <w:rPr>
          <w:rFonts w:cs="Calibri"/>
        </w:rPr>
        <w:t>)</w:t>
      </w:r>
      <w:r w:rsidR="0092031B">
        <w:rPr>
          <w:rFonts w:cs="Calibri"/>
        </w:rPr>
        <w:t>. Mention personal challenges and how you overcame them.</w:t>
      </w:r>
    </w:p>
    <w:bookmarkStart w:id="29" w:name="_Toc131694560" w:displacedByCustomXml="next"/>
    <w:bookmarkStart w:id="30" w:name="_Toc87001788" w:displacedByCustomXml="next"/>
    <w:sdt>
      <w:sdtPr>
        <w:rPr>
          <w:rFonts w:asciiTheme="minorHAnsi" w:eastAsiaTheme="minorEastAsia" w:hAnsiTheme="minorHAnsi" w:cs="Calibri"/>
          <w:b/>
          <w:color w:val="auto"/>
          <w:sz w:val="24"/>
        </w:rPr>
        <w:id w:val="62297111"/>
        <w:docPartObj>
          <w:docPartGallery w:val="Bibliographies"/>
          <w:docPartUnique/>
        </w:docPartObj>
      </w:sdtPr>
      <w:sdtEndPr>
        <w:rPr>
          <w:rFonts w:ascii="Calibri" w:hAnsi="Calibri"/>
          <w:b w:val="0"/>
        </w:rPr>
      </w:sdtEndPr>
      <w:sdtContent>
        <w:p w14:paraId="7229F556" w14:textId="77777777" w:rsidR="00632F05" w:rsidRPr="008E574F" w:rsidRDefault="00632F05" w:rsidP="008737D0">
          <w:pPr>
            <w:pStyle w:val="SectionTitle"/>
            <w:spacing w:line="360" w:lineRule="auto"/>
            <w:rPr>
              <w:rFonts w:cs="Calibri"/>
            </w:rPr>
          </w:pPr>
          <w:r w:rsidRPr="008E574F">
            <w:rPr>
              <w:rFonts w:cs="Calibri"/>
            </w:rPr>
            <w:t>References</w:t>
          </w:r>
          <w:bookmarkEnd w:id="30"/>
          <w:bookmarkEnd w:id="29"/>
        </w:p>
        <w:p w14:paraId="32E45CEB" w14:textId="1D4C1FB5" w:rsidR="00632F05" w:rsidRPr="008E574F" w:rsidRDefault="00632F05" w:rsidP="008737D0">
          <w:pPr>
            <w:pStyle w:val="Bibliography"/>
            <w:spacing w:line="360" w:lineRule="auto"/>
            <w:rPr>
              <w:rFonts w:cs="Calibri"/>
              <w:noProof/>
            </w:rPr>
          </w:pPr>
          <w:r w:rsidRPr="008E574F">
            <w:rPr>
              <w:rFonts w:cs="Calibri"/>
            </w:rPr>
            <w:fldChar w:fldCharType="begin"/>
          </w:r>
          <w:r w:rsidRPr="008E574F">
            <w:rPr>
              <w:rFonts w:cs="Calibri"/>
            </w:rPr>
            <w:instrText xml:space="preserve"> BIBLIOGRAPHY </w:instrText>
          </w:r>
          <w:r w:rsidRPr="008E574F">
            <w:rPr>
              <w:rFonts w:cs="Calibri"/>
            </w:rPr>
            <w:fldChar w:fldCharType="separate"/>
          </w:r>
          <w:r w:rsidR="00F2721C">
            <w:rPr>
              <w:rFonts w:cs="Calibri"/>
              <w:b/>
              <w:bCs/>
              <w:noProof/>
            </w:rPr>
            <w:t>There are no sources in the current document.</w:t>
          </w:r>
          <w:r w:rsidRPr="008E574F">
            <w:rPr>
              <w:rFonts w:cs="Calibri"/>
              <w:b/>
              <w:bCs/>
              <w:noProof/>
            </w:rPr>
            <w:fldChar w:fldCharType="end"/>
          </w:r>
        </w:p>
      </w:sdtContent>
    </w:sdt>
    <w:p w14:paraId="5053C3C0" w14:textId="77777777" w:rsidR="00632F05" w:rsidRPr="008E574F" w:rsidRDefault="00632F05" w:rsidP="00C562EC">
      <w:pPr>
        <w:spacing w:line="240" w:lineRule="auto"/>
        <w:rPr>
          <w:rFonts w:cs="Calibri"/>
        </w:rPr>
      </w:pPr>
    </w:p>
    <w:p w14:paraId="7903974A" w14:textId="6C0D8BF4" w:rsidR="00B4159E" w:rsidRPr="00F277D3" w:rsidRDefault="00B4159E" w:rsidP="00F277D3">
      <w:pPr>
        <w:spacing w:line="240" w:lineRule="auto"/>
        <w:ind w:firstLine="0"/>
        <w:rPr>
          <w:rFonts w:cs="Calibri"/>
        </w:rPr>
      </w:pPr>
      <w:bookmarkStart w:id="31" w:name="_Appendix_A:_Project"/>
      <w:bookmarkEnd w:id="31"/>
    </w:p>
    <w:p w14:paraId="19CFF635" w14:textId="77777777" w:rsidR="00B4159E" w:rsidRPr="008E574F" w:rsidRDefault="00B4159E" w:rsidP="00C562EC">
      <w:pPr>
        <w:spacing w:line="240" w:lineRule="auto"/>
      </w:pPr>
    </w:p>
    <w:p w14:paraId="5D645DE0" w14:textId="6EAB461F" w:rsidR="00B4159E" w:rsidRPr="008E574F" w:rsidRDefault="00B4159E" w:rsidP="00C562EC">
      <w:pPr>
        <w:spacing w:line="240" w:lineRule="auto"/>
      </w:pPr>
    </w:p>
    <w:p w14:paraId="41053043" w14:textId="41D8E60E" w:rsidR="003C726C" w:rsidRPr="008E574F" w:rsidRDefault="003C726C" w:rsidP="00F277D3">
      <w:pPr>
        <w:spacing w:line="240" w:lineRule="auto"/>
        <w:ind w:firstLine="0"/>
      </w:pPr>
    </w:p>
    <w:p w14:paraId="0852BF32" w14:textId="1E6F3AB8" w:rsidR="004B73A4" w:rsidRPr="008E574F" w:rsidRDefault="004B73A4" w:rsidP="00F277D3">
      <w:pPr>
        <w:ind w:firstLine="0"/>
      </w:pPr>
      <w:bookmarkStart w:id="32" w:name="_Appendix_B:_Empathy"/>
      <w:bookmarkStart w:id="33" w:name="_Appendix_C:_Personas"/>
      <w:bookmarkEnd w:id="32"/>
      <w:bookmarkEnd w:id="33"/>
    </w:p>
    <w:sectPr w:rsidR="004B73A4" w:rsidRPr="008E574F" w:rsidSect="000451E2">
      <w:headerReference w:type="default" r:id="rId24"/>
      <w:footnotePr>
        <w:pos w:val="beneathText"/>
      </w:footnotePr>
      <w:pgSz w:w="12240" w:h="15840"/>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F196" w14:textId="77777777" w:rsidR="00374B12" w:rsidRDefault="00374B12">
      <w:pPr>
        <w:spacing w:line="240" w:lineRule="auto"/>
      </w:pPr>
      <w:r>
        <w:separator/>
      </w:r>
    </w:p>
    <w:p w14:paraId="0755D93E" w14:textId="77777777" w:rsidR="00374B12" w:rsidRDefault="00374B12"/>
  </w:endnote>
  <w:endnote w:type="continuationSeparator" w:id="0">
    <w:p w14:paraId="41548D6C" w14:textId="77777777" w:rsidR="00374B12" w:rsidRDefault="00374B12">
      <w:pPr>
        <w:spacing w:line="240" w:lineRule="auto"/>
      </w:pPr>
      <w:r>
        <w:continuationSeparator/>
      </w:r>
    </w:p>
    <w:p w14:paraId="63C2345C" w14:textId="77777777" w:rsidR="00374B12" w:rsidRDefault="00374B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E2ECE" w14:textId="77777777" w:rsidR="00374B12" w:rsidRDefault="00374B12">
      <w:pPr>
        <w:spacing w:line="240" w:lineRule="auto"/>
      </w:pPr>
      <w:r>
        <w:separator/>
      </w:r>
    </w:p>
    <w:p w14:paraId="296667EF" w14:textId="77777777" w:rsidR="00374B12" w:rsidRDefault="00374B12"/>
  </w:footnote>
  <w:footnote w:type="continuationSeparator" w:id="0">
    <w:p w14:paraId="2648F18C" w14:textId="77777777" w:rsidR="00374B12" w:rsidRDefault="00374B12">
      <w:pPr>
        <w:spacing w:line="240" w:lineRule="auto"/>
      </w:pPr>
      <w:r>
        <w:continuationSeparator/>
      </w:r>
    </w:p>
    <w:p w14:paraId="57675ABB" w14:textId="77777777" w:rsidR="00374B12" w:rsidRDefault="00374B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A9E5E" w14:textId="1162B7A4" w:rsidR="00E81978" w:rsidRPr="00BD4C49" w:rsidRDefault="00E511C8" w:rsidP="00902097">
    <w:pPr>
      <w:pStyle w:val="Header"/>
      <w:rPr>
        <w:color w:val="000000" w:themeColor="text1"/>
      </w:rPr>
    </w:pPr>
    <w:r>
      <w:rPr>
        <w:color w:val="000000" w:themeColor="text1"/>
      </w:rPr>
      <w:t>Aggregated data management in digital portfolio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900D" w14:textId="77777777" w:rsidR="00E81978" w:rsidRDefault="004B49AA">
    <w:pPr>
      <w:pStyle w:val="Header"/>
      <w:rPr>
        <w:rStyle w:val="Strong"/>
      </w:rPr>
    </w:pPr>
    <w:r>
      <w:rPr>
        <w:color w:val="683264"/>
      </w:rPr>
      <w:t>Sustainability</w:t>
    </w:r>
    <w:r w:rsidR="00B05358" w:rsidRPr="004B49AA">
      <w:rPr>
        <w:color w:val="683264"/>
      </w:rPr>
      <w:t xml:space="preserve"> </w:t>
    </w:r>
    <w:r>
      <w:rPr>
        <w:color w:val="683264"/>
      </w:rPr>
      <w:t>Awareness in Fast Fashion</w:t>
    </w:r>
    <w:r w:rsidR="005D3A03">
      <w:rPr>
        <w:rStyle w:val="Strong"/>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E17A" w14:textId="321999F8" w:rsidR="00902097" w:rsidRPr="00B8626A" w:rsidRDefault="00000000" w:rsidP="00902097">
    <w:pPr>
      <w:pStyle w:val="Header"/>
      <w:rPr>
        <w:color w:val="000000" w:themeColor="text1"/>
      </w:rPr>
    </w:pPr>
    <w:sdt>
      <w:sdtPr>
        <w:rPr>
          <w:color w:val="000000" w:themeColor="text1"/>
        </w:rPr>
        <w:alias w:val="Running head"/>
        <w:tag w:val=""/>
        <w:id w:val="-870762458"/>
        <w:placeholder>
          <w:docPart w:val="0669828E5CE1482D9F0C2E59CFFB09D1"/>
        </w:placeholder>
        <w:dataBinding w:prefixMappings="xmlns:ns0='http://schemas.microsoft.com/office/2006/coverPageProps' " w:xpath="/ns0:CoverPageProperties[1]/ns0:Abstract[1]" w:storeItemID="{55AF091B-3C7A-41E3-B477-F2FDAA23CFDA}"/>
        <w15:appearance w15:val="hidden"/>
        <w:text/>
      </w:sdtPr>
      <w:sdtContent>
        <w:r w:rsidR="00E511C8" w:rsidRPr="00C7014A">
          <w:rPr>
            <w:color w:val="000000" w:themeColor="text1"/>
          </w:rPr>
          <w:t>Aggregated data management in digital portfolio</w:t>
        </w:r>
      </w:sdtContent>
    </w:sdt>
    <w:r w:rsidR="00902097" w:rsidRPr="00B8626A">
      <w:rPr>
        <w:rStyle w:val="Strong"/>
        <w:color w:val="000000" w:themeColor="text1"/>
      </w:rPr>
      <w:ptab w:relativeTo="margin" w:alignment="right" w:leader="none"/>
    </w:r>
    <w:r w:rsidR="00902097" w:rsidRPr="00B8626A">
      <w:rPr>
        <w:rStyle w:val="Strong"/>
        <w:color w:val="000000" w:themeColor="text1"/>
      </w:rPr>
      <w:fldChar w:fldCharType="begin"/>
    </w:r>
    <w:r w:rsidR="00902097" w:rsidRPr="00B8626A">
      <w:rPr>
        <w:rStyle w:val="Strong"/>
        <w:color w:val="000000" w:themeColor="text1"/>
      </w:rPr>
      <w:instrText xml:space="preserve"> PAGE   \* MERGEFORMAT </w:instrText>
    </w:r>
    <w:r w:rsidR="00902097" w:rsidRPr="00B8626A">
      <w:rPr>
        <w:rStyle w:val="Strong"/>
        <w:color w:val="000000" w:themeColor="text1"/>
      </w:rPr>
      <w:fldChar w:fldCharType="separate"/>
    </w:r>
    <w:r w:rsidR="00902097" w:rsidRPr="00B8626A">
      <w:rPr>
        <w:rStyle w:val="Strong"/>
        <w:noProof/>
        <w:color w:val="000000" w:themeColor="text1"/>
      </w:rPr>
      <w:t>1</w:t>
    </w:r>
    <w:r w:rsidR="00902097" w:rsidRPr="00B8626A">
      <w:rPr>
        <w:rStyle w:val="Strong"/>
        <w:noProof/>
        <w:color w:val="000000" w:themeColor="text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511D27"/>
    <w:multiLevelType w:val="hybridMultilevel"/>
    <w:tmpl w:val="3CD297B6"/>
    <w:lvl w:ilvl="0" w:tplc="94C241BE">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D3DA6"/>
    <w:multiLevelType w:val="hybridMultilevel"/>
    <w:tmpl w:val="241CA7E6"/>
    <w:lvl w:ilvl="0" w:tplc="AEAA4376">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5B35C41"/>
    <w:multiLevelType w:val="multilevel"/>
    <w:tmpl w:val="D54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D30D6"/>
    <w:multiLevelType w:val="hybridMultilevel"/>
    <w:tmpl w:val="4EDEFE68"/>
    <w:lvl w:ilvl="0" w:tplc="93C8D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273606"/>
    <w:multiLevelType w:val="multilevel"/>
    <w:tmpl w:val="2128497A"/>
    <w:lvl w:ilvl="0">
      <w:start w:val="1"/>
      <w:numFmt w:val="decimal"/>
      <w:lvlText w:val="%1."/>
      <w:lvlJc w:val="left"/>
      <w:pPr>
        <w:tabs>
          <w:tab w:val="num" w:pos="709"/>
        </w:tabs>
        <w:ind w:left="709" w:hanging="709"/>
      </w:pPr>
      <w:rPr>
        <w:rFonts w:ascii="Arial" w:hAnsi="Arial" w:hint="default"/>
        <w:b/>
        <w:i w:val="0"/>
        <w:color w:val="7030A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7030A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7" w15:restartNumberingAfterBreak="0">
    <w:nsid w:val="3D756B30"/>
    <w:multiLevelType w:val="hybridMultilevel"/>
    <w:tmpl w:val="B0682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601610"/>
    <w:multiLevelType w:val="hybridMultilevel"/>
    <w:tmpl w:val="399ED8B0"/>
    <w:lvl w:ilvl="0" w:tplc="58CAC872">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B8564FC"/>
    <w:multiLevelType w:val="multilevel"/>
    <w:tmpl w:val="E19CADB6"/>
    <w:lvl w:ilvl="0">
      <w:start w:val="1"/>
      <w:numFmt w:val="decimal"/>
      <w:lvlText w:val="%1."/>
      <w:lvlJc w:val="left"/>
      <w:pPr>
        <w:ind w:left="360" w:hanging="360"/>
      </w:pPr>
      <w:rPr>
        <w:rFonts w:asciiTheme="minorHAnsi" w:hAnsiTheme="minorHAnsi" w:hint="default"/>
      </w:rPr>
    </w:lvl>
    <w:lvl w:ilvl="1">
      <w:start w:val="1"/>
      <w:numFmt w:val="decimal"/>
      <w:lvlText w:val="%1.%2."/>
      <w:lvlJc w:val="left"/>
      <w:pPr>
        <w:ind w:left="1080" w:hanging="360"/>
      </w:pPr>
      <w:rPr>
        <w:rFonts w:asciiTheme="minorHAnsi" w:hAnsiTheme="minorHAnsi" w:hint="default"/>
      </w:rPr>
    </w:lvl>
    <w:lvl w:ilvl="2">
      <w:start w:val="1"/>
      <w:numFmt w:val="decimal"/>
      <w:lvlText w:val="%1.%2.%3."/>
      <w:lvlJc w:val="left"/>
      <w:pPr>
        <w:ind w:left="2160" w:hanging="720"/>
      </w:pPr>
      <w:rPr>
        <w:rFonts w:asciiTheme="minorHAnsi" w:hAnsiTheme="minorHAnsi" w:hint="default"/>
      </w:rPr>
    </w:lvl>
    <w:lvl w:ilvl="3">
      <w:start w:val="1"/>
      <w:numFmt w:val="decimal"/>
      <w:lvlText w:val="%1.%2.%3.%4."/>
      <w:lvlJc w:val="left"/>
      <w:pPr>
        <w:ind w:left="2880" w:hanging="720"/>
      </w:pPr>
      <w:rPr>
        <w:rFonts w:asciiTheme="minorHAnsi" w:hAnsiTheme="minorHAnsi" w:hint="default"/>
      </w:rPr>
    </w:lvl>
    <w:lvl w:ilvl="4">
      <w:start w:val="1"/>
      <w:numFmt w:val="decimal"/>
      <w:lvlText w:val="%1.%2.%3.%4.%5."/>
      <w:lvlJc w:val="left"/>
      <w:pPr>
        <w:ind w:left="3960" w:hanging="1080"/>
      </w:pPr>
      <w:rPr>
        <w:rFonts w:asciiTheme="minorHAnsi" w:hAnsiTheme="minorHAnsi" w:hint="default"/>
      </w:rPr>
    </w:lvl>
    <w:lvl w:ilvl="5">
      <w:start w:val="1"/>
      <w:numFmt w:val="decimal"/>
      <w:lvlText w:val="%1.%2.%3.%4.%5.%6."/>
      <w:lvlJc w:val="left"/>
      <w:pPr>
        <w:ind w:left="4680" w:hanging="1080"/>
      </w:pPr>
      <w:rPr>
        <w:rFonts w:asciiTheme="minorHAnsi" w:hAnsiTheme="minorHAnsi" w:hint="default"/>
      </w:rPr>
    </w:lvl>
    <w:lvl w:ilvl="6">
      <w:start w:val="1"/>
      <w:numFmt w:val="decimal"/>
      <w:lvlText w:val="%1.%2.%3.%4.%5.%6.%7."/>
      <w:lvlJc w:val="left"/>
      <w:pPr>
        <w:ind w:left="5760" w:hanging="1440"/>
      </w:pPr>
      <w:rPr>
        <w:rFonts w:asciiTheme="minorHAnsi" w:hAnsiTheme="minorHAnsi" w:hint="default"/>
      </w:rPr>
    </w:lvl>
    <w:lvl w:ilvl="7">
      <w:start w:val="1"/>
      <w:numFmt w:val="decimal"/>
      <w:lvlText w:val="%1.%2.%3.%4.%5.%6.%7.%8."/>
      <w:lvlJc w:val="left"/>
      <w:pPr>
        <w:ind w:left="6480" w:hanging="1440"/>
      </w:pPr>
      <w:rPr>
        <w:rFonts w:asciiTheme="minorHAnsi" w:hAnsiTheme="minorHAnsi" w:hint="default"/>
      </w:rPr>
    </w:lvl>
    <w:lvl w:ilvl="8">
      <w:start w:val="1"/>
      <w:numFmt w:val="decimal"/>
      <w:lvlText w:val="%1.%2.%3.%4.%5.%6.%7.%8.%9."/>
      <w:lvlJc w:val="left"/>
      <w:pPr>
        <w:ind w:left="7560" w:hanging="1800"/>
      </w:pPr>
      <w:rPr>
        <w:rFonts w:asciiTheme="minorHAnsi" w:hAnsiTheme="minorHAnsi" w:hint="default"/>
      </w:rPr>
    </w:lvl>
  </w:abstractNum>
  <w:abstractNum w:abstractNumId="21" w15:restartNumberingAfterBreak="0">
    <w:nsid w:val="525E205B"/>
    <w:multiLevelType w:val="hybridMultilevel"/>
    <w:tmpl w:val="13C6D730"/>
    <w:lvl w:ilvl="0" w:tplc="DE667528">
      <w:start w:val="1"/>
      <w:numFmt w:val="bullet"/>
      <w:lvlText w:val=""/>
      <w:lvlJc w:val="left"/>
      <w:pPr>
        <w:ind w:left="720" w:hanging="360"/>
      </w:pPr>
      <w:rPr>
        <w:rFonts w:ascii="Symbol" w:hAnsi="Symbol" w:hint="default"/>
        <w:color w:val="5F5F5F" w:themeColor="accent4"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790286"/>
    <w:multiLevelType w:val="hybridMultilevel"/>
    <w:tmpl w:val="F668B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B81915"/>
    <w:multiLevelType w:val="hybridMultilevel"/>
    <w:tmpl w:val="D0A84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85EF9"/>
    <w:multiLevelType w:val="hybridMultilevel"/>
    <w:tmpl w:val="59F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A91E14"/>
    <w:multiLevelType w:val="hybridMultilevel"/>
    <w:tmpl w:val="2F4E1FB4"/>
    <w:lvl w:ilvl="0" w:tplc="58CAC872">
      <w:numFmt w:val="bullet"/>
      <w:lvlText w:val=""/>
      <w:lvlJc w:val="left"/>
      <w:pPr>
        <w:ind w:left="1800" w:hanging="360"/>
      </w:pPr>
      <w:rPr>
        <w:rFonts w:ascii="Symbol" w:eastAsiaTheme="minorEastAsia" w:hAnsi="Symbol"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9957FE"/>
    <w:multiLevelType w:val="hybridMultilevel"/>
    <w:tmpl w:val="D296574A"/>
    <w:lvl w:ilvl="0" w:tplc="DDBC13D2">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666F70"/>
    <w:multiLevelType w:val="multilevel"/>
    <w:tmpl w:val="3650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664400">
    <w:abstractNumId w:val="9"/>
  </w:num>
  <w:num w:numId="2" w16cid:durableId="957221881">
    <w:abstractNumId w:val="7"/>
  </w:num>
  <w:num w:numId="3" w16cid:durableId="442892964">
    <w:abstractNumId w:val="6"/>
  </w:num>
  <w:num w:numId="4" w16cid:durableId="440690339">
    <w:abstractNumId w:val="5"/>
  </w:num>
  <w:num w:numId="5" w16cid:durableId="1670524809">
    <w:abstractNumId w:val="4"/>
  </w:num>
  <w:num w:numId="6" w16cid:durableId="1272396780">
    <w:abstractNumId w:val="8"/>
  </w:num>
  <w:num w:numId="7" w16cid:durableId="1206600817">
    <w:abstractNumId w:val="3"/>
  </w:num>
  <w:num w:numId="8" w16cid:durableId="1476483127">
    <w:abstractNumId w:val="2"/>
  </w:num>
  <w:num w:numId="9" w16cid:durableId="1443575843">
    <w:abstractNumId w:val="1"/>
  </w:num>
  <w:num w:numId="10" w16cid:durableId="1844971257">
    <w:abstractNumId w:val="0"/>
  </w:num>
  <w:num w:numId="11" w16cid:durableId="840043285">
    <w:abstractNumId w:val="9"/>
    <w:lvlOverride w:ilvl="0">
      <w:startOverride w:val="1"/>
    </w:lvlOverride>
  </w:num>
  <w:num w:numId="12" w16cid:durableId="1742942458">
    <w:abstractNumId w:val="27"/>
  </w:num>
  <w:num w:numId="13" w16cid:durableId="2028945336">
    <w:abstractNumId w:val="23"/>
  </w:num>
  <w:num w:numId="14" w16cid:durableId="2122604180">
    <w:abstractNumId w:val="19"/>
  </w:num>
  <w:num w:numId="15" w16cid:durableId="976299997">
    <w:abstractNumId w:val="24"/>
  </w:num>
  <w:num w:numId="16" w16cid:durableId="1619213697">
    <w:abstractNumId w:val="11"/>
  </w:num>
  <w:num w:numId="17" w16cid:durableId="294335516">
    <w:abstractNumId w:val="30"/>
  </w:num>
  <w:num w:numId="18" w16cid:durableId="916592582">
    <w:abstractNumId w:val="22"/>
  </w:num>
  <w:num w:numId="19" w16cid:durableId="638418587">
    <w:abstractNumId w:val="17"/>
  </w:num>
  <w:num w:numId="20" w16cid:durableId="1669477937">
    <w:abstractNumId w:val="29"/>
  </w:num>
  <w:num w:numId="21" w16cid:durableId="1650594072">
    <w:abstractNumId w:val="25"/>
  </w:num>
  <w:num w:numId="22" w16cid:durableId="1985423107">
    <w:abstractNumId w:val="26"/>
  </w:num>
  <w:num w:numId="23" w16cid:durableId="2131774211">
    <w:abstractNumId w:val="12"/>
  </w:num>
  <w:num w:numId="24" w16cid:durableId="1678341147">
    <w:abstractNumId w:val="18"/>
  </w:num>
  <w:num w:numId="25" w16cid:durableId="1275675636">
    <w:abstractNumId w:val="28"/>
  </w:num>
  <w:num w:numId="26" w16cid:durableId="174005629">
    <w:abstractNumId w:val="16"/>
  </w:num>
  <w:num w:numId="27" w16cid:durableId="844512014">
    <w:abstractNumId w:val="15"/>
  </w:num>
  <w:num w:numId="28" w16cid:durableId="2002658794">
    <w:abstractNumId w:val="14"/>
  </w:num>
  <w:num w:numId="29" w16cid:durableId="402340284">
    <w:abstractNumId w:val="31"/>
  </w:num>
  <w:num w:numId="30" w16cid:durableId="1290211601">
    <w:abstractNumId w:val="21"/>
  </w:num>
  <w:num w:numId="31" w16cid:durableId="68621426">
    <w:abstractNumId w:val="10"/>
  </w:num>
  <w:num w:numId="32" w16cid:durableId="1897815420">
    <w:abstractNumId w:val="13"/>
  </w:num>
  <w:num w:numId="33" w16cid:durableId="11905344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866"/>
    <w:rsid w:val="0000207E"/>
    <w:rsid w:val="000033D1"/>
    <w:rsid w:val="00010A2C"/>
    <w:rsid w:val="000227E7"/>
    <w:rsid w:val="00027525"/>
    <w:rsid w:val="00027DFB"/>
    <w:rsid w:val="00042B65"/>
    <w:rsid w:val="000451E2"/>
    <w:rsid w:val="00047F99"/>
    <w:rsid w:val="00050CF9"/>
    <w:rsid w:val="000548EC"/>
    <w:rsid w:val="00063E7D"/>
    <w:rsid w:val="00070FAF"/>
    <w:rsid w:val="00071492"/>
    <w:rsid w:val="0007209D"/>
    <w:rsid w:val="000776B0"/>
    <w:rsid w:val="00081D8C"/>
    <w:rsid w:val="00084F0A"/>
    <w:rsid w:val="000919DE"/>
    <w:rsid w:val="000A06A3"/>
    <w:rsid w:val="000A124D"/>
    <w:rsid w:val="000A1404"/>
    <w:rsid w:val="000A3D64"/>
    <w:rsid w:val="000A7AF4"/>
    <w:rsid w:val="000B068E"/>
    <w:rsid w:val="000B345A"/>
    <w:rsid w:val="000C038A"/>
    <w:rsid w:val="000C0714"/>
    <w:rsid w:val="000C7BC4"/>
    <w:rsid w:val="000C7C5B"/>
    <w:rsid w:val="000D0AB4"/>
    <w:rsid w:val="000D1306"/>
    <w:rsid w:val="000D3F41"/>
    <w:rsid w:val="000E5C1B"/>
    <w:rsid w:val="000E7F77"/>
    <w:rsid w:val="000F38FF"/>
    <w:rsid w:val="000F3A08"/>
    <w:rsid w:val="0010388A"/>
    <w:rsid w:val="00114C44"/>
    <w:rsid w:val="00120F1A"/>
    <w:rsid w:val="00127888"/>
    <w:rsid w:val="001305E5"/>
    <w:rsid w:val="0013510E"/>
    <w:rsid w:val="001369E0"/>
    <w:rsid w:val="001571B1"/>
    <w:rsid w:val="0016342D"/>
    <w:rsid w:val="00170116"/>
    <w:rsid w:val="001710C4"/>
    <w:rsid w:val="00173F27"/>
    <w:rsid w:val="00175BBF"/>
    <w:rsid w:val="00183DDF"/>
    <w:rsid w:val="0018431E"/>
    <w:rsid w:val="00192FAF"/>
    <w:rsid w:val="001A5405"/>
    <w:rsid w:val="001C1EAF"/>
    <w:rsid w:val="001C2D41"/>
    <w:rsid w:val="001C486D"/>
    <w:rsid w:val="001C5720"/>
    <w:rsid w:val="001C75FD"/>
    <w:rsid w:val="001D420A"/>
    <w:rsid w:val="001D5570"/>
    <w:rsid w:val="001E0A1F"/>
    <w:rsid w:val="001E10D9"/>
    <w:rsid w:val="001F3D3E"/>
    <w:rsid w:val="001F69BE"/>
    <w:rsid w:val="00212341"/>
    <w:rsid w:val="0021349E"/>
    <w:rsid w:val="00223ED4"/>
    <w:rsid w:val="00233DE6"/>
    <w:rsid w:val="00262026"/>
    <w:rsid w:val="00262E40"/>
    <w:rsid w:val="00265574"/>
    <w:rsid w:val="00265880"/>
    <w:rsid w:val="00267F07"/>
    <w:rsid w:val="00271BA9"/>
    <w:rsid w:val="00275FCF"/>
    <w:rsid w:val="00276CED"/>
    <w:rsid w:val="00277964"/>
    <w:rsid w:val="00285B2C"/>
    <w:rsid w:val="00286303"/>
    <w:rsid w:val="00286B9A"/>
    <w:rsid w:val="002904DE"/>
    <w:rsid w:val="00294A92"/>
    <w:rsid w:val="002A45AA"/>
    <w:rsid w:val="002A5CB8"/>
    <w:rsid w:val="002B1D3F"/>
    <w:rsid w:val="002B62A2"/>
    <w:rsid w:val="002B7620"/>
    <w:rsid w:val="002D1345"/>
    <w:rsid w:val="002D2A21"/>
    <w:rsid w:val="002D3046"/>
    <w:rsid w:val="002F0CE5"/>
    <w:rsid w:val="002F4371"/>
    <w:rsid w:val="002F7A8D"/>
    <w:rsid w:val="00300505"/>
    <w:rsid w:val="00314A91"/>
    <w:rsid w:val="0031762C"/>
    <w:rsid w:val="003276AC"/>
    <w:rsid w:val="003301BC"/>
    <w:rsid w:val="00330DAD"/>
    <w:rsid w:val="00331DF7"/>
    <w:rsid w:val="003327AB"/>
    <w:rsid w:val="0033783B"/>
    <w:rsid w:val="003408BD"/>
    <w:rsid w:val="00340959"/>
    <w:rsid w:val="00342449"/>
    <w:rsid w:val="00350F18"/>
    <w:rsid w:val="00354A13"/>
    <w:rsid w:val="00355DCA"/>
    <w:rsid w:val="00357409"/>
    <w:rsid w:val="00357418"/>
    <w:rsid w:val="00364E37"/>
    <w:rsid w:val="00371D50"/>
    <w:rsid w:val="00374B12"/>
    <w:rsid w:val="00377732"/>
    <w:rsid w:val="003930F6"/>
    <w:rsid w:val="0039422E"/>
    <w:rsid w:val="003942F1"/>
    <w:rsid w:val="003953B3"/>
    <w:rsid w:val="0039614D"/>
    <w:rsid w:val="003A7D91"/>
    <w:rsid w:val="003B490E"/>
    <w:rsid w:val="003C2654"/>
    <w:rsid w:val="003C726C"/>
    <w:rsid w:val="003D3FE6"/>
    <w:rsid w:val="003D4A1F"/>
    <w:rsid w:val="003D5DD7"/>
    <w:rsid w:val="003D6071"/>
    <w:rsid w:val="003D6949"/>
    <w:rsid w:val="003E19F1"/>
    <w:rsid w:val="003E69F0"/>
    <w:rsid w:val="003F0D35"/>
    <w:rsid w:val="003F5F4A"/>
    <w:rsid w:val="003F7D41"/>
    <w:rsid w:val="00404286"/>
    <w:rsid w:val="00407EF0"/>
    <w:rsid w:val="004109F0"/>
    <w:rsid w:val="00421F1C"/>
    <w:rsid w:val="004261F8"/>
    <w:rsid w:val="00427929"/>
    <w:rsid w:val="0043561F"/>
    <w:rsid w:val="0043658E"/>
    <w:rsid w:val="00437F5C"/>
    <w:rsid w:val="00443171"/>
    <w:rsid w:val="004447E4"/>
    <w:rsid w:val="0045340B"/>
    <w:rsid w:val="0045437F"/>
    <w:rsid w:val="0046624C"/>
    <w:rsid w:val="0047296E"/>
    <w:rsid w:val="00482A1A"/>
    <w:rsid w:val="0048353D"/>
    <w:rsid w:val="00493B63"/>
    <w:rsid w:val="00494E2B"/>
    <w:rsid w:val="00496412"/>
    <w:rsid w:val="0049797C"/>
    <w:rsid w:val="004A2CFE"/>
    <w:rsid w:val="004A338B"/>
    <w:rsid w:val="004B11EF"/>
    <w:rsid w:val="004B22EE"/>
    <w:rsid w:val="004B2F83"/>
    <w:rsid w:val="004B49AA"/>
    <w:rsid w:val="004B5FE8"/>
    <w:rsid w:val="004B73A4"/>
    <w:rsid w:val="004C3E5F"/>
    <w:rsid w:val="004C4854"/>
    <w:rsid w:val="004C6297"/>
    <w:rsid w:val="004C6829"/>
    <w:rsid w:val="004C7D05"/>
    <w:rsid w:val="004D3501"/>
    <w:rsid w:val="004D4263"/>
    <w:rsid w:val="004D5C54"/>
    <w:rsid w:val="004E2FFE"/>
    <w:rsid w:val="004E5FF9"/>
    <w:rsid w:val="004E7AB7"/>
    <w:rsid w:val="004F4446"/>
    <w:rsid w:val="00500007"/>
    <w:rsid w:val="00500587"/>
    <w:rsid w:val="00500763"/>
    <w:rsid w:val="005039BE"/>
    <w:rsid w:val="0050675C"/>
    <w:rsid w:val="0052071C"/>
    <w:rsid w:val="00531A49"/>
    <w:rsid w:val="005333E2"/>
    <w:rsid w:val="005336EE"/>
    <w:rsid w:val="0053471F"/>
    <w:rsid w:val="00542DDA"/>
    <w:rsid w:val="00544539"/>
    <w:rsid w:val="0055011D"/>
    <w:rsid w:val="005509D9"/>
    <w:rsid w:val="00551A02"/>
    <w:rsid w:val="005534FA"/>
    <w:rsid w:val="00553F83"/>
    <w:rsid w:val="00560680"/>
    <w:rsid w:val="00560751"/>
    <w:rsid w:val="00561D7F"/>
    <w:rsid w:val="005676A1"/>
    <w:rsid w:val="005708ED"/>
    <w:rsid w:val="0057284E"/>
    <w:rsid w:val="00573F55"/>
    <w:rsid w:val="00576FCB"/>
    <w:rsid w:val="00586756"/>
    <w:rsid w:val="00590F1B"/>
    <w:rsid w:val="005912D7"/>
    <w:rsid w:val="0059344C"/>
    <w:rsid w:val="00595040"/>
    <w:rsid w:val="00596B7A"/>
    <w:rsid w:val="005A26D0"/>
    <w:rsid w:val="005B2867"/>
    <w:rsid w:val="005C0BDD"/>
    <w:rsid w:val="005C2C0B"/>
    <w:rsid w:val="005C7E2A"/>
    <w:rsid w:val="005D08B7"/>
    <w:rsid w:val="005D3A03"/>
    <w:rsid w:val="005D3CE1"/>
    <w:rsid w:val="005D6BB9"/>
    <w:rsid w:val="005D78DE"/>
    <w:rsid w:val="005D7E4D"/>
    <w:rsid w:val="005E092D"/>
    <w:rsid w:val="0060000E"/>
    <w:rsid w:val="0060273E"/>
    <w:rsid w:val="00607AA7"/>
    <w:rsid w:val="00611793"/>
    <w:rsid w:val="00612DAF"/>
    <w:rsid w:val="0061489B"/>
    <w:rsid w:val="00616C12"/>
    <w:rsid w:val="006257D7"/>
    <w:rsid w:val="006311F5"/>
    <w:rsid w:val="00631C97"/>
    <w:rsid w:val="00632F05"/>
    <w:rsid w:val="0063468D"/>
    <w:rsid w:val="00634FE7"/>
    <w:rsid w:val="006351E0"/>
    <w:rsid w:val="00636ADD"/>
    <w:rsid w:val="00637DBE"/>
    <w:rsid w:val="00644569"/>
    <w:rsid w:val="00644827"/>
    <w:rsid w:val="006449AF"/>
    <w:rsid w:val="006515CC"/>
    <w:rsid w:val="00653D00"/>
    <w:rsid w:val="00654A1E"/>
    <w:rsid w:val="00660C3D"/>
    <w:rsid w:val="00660EE0"/>
    <w:rsid w:val="00670221"/>
    <w:rsid w:val="0067180C"/>
    <w:rsid w:val="00671B8F"/>
    <w:rsid w:val="00675954"/>
    <w:rsid w:val="00675974"/>
    <w:rsid w:val="00682354"/>
    <w:rsid w:val="00685863"/>
    <w:rsid w:val="00692E5B"/>
    <w:rsid w:val="0069331B"/>
    <w:rsid w:val="006A019B"/>
    <w:rsid w:val="006B0254"/>
    <w:rsid w:val="006C08AF"/>
    <w:rsid w:val="006C68DB"/>
    <w:rsid w:val="006D0406"/>
    <w:rsid w:val="006D1B72"/>
    <w:rsid w:val="006E1350"/>
    <w:rsid w:val="006E2B3A"/>
    <w:rsid w:val="006E7082"/>
    <w:rsid w:val="006F014B"/>
    <w:rsid w:val="00703D54"/>
    <w:rsid w:val="00705716"/>
    <w:rsid w:val="00707D5E"/>
    <w:rsid w:val="007104D7"/>
    <w:rsid w:val="00727697"/>
    <w:rsid w:val="00730800"/>
    <w:rsid w:val="007370E0"/>
    <w:rsid w:val="00741C9B"/>
    <w:rsid w:val="0074211C"/>
    <w:rsid w:val="0074261F"/>
    <w:rsid w:val="0074264B"/>
    <w:rsid w:val="00743638"/>
    <w:rsid w:val="007473AB"/>
    <w:rsid w:val="0075146A"/>
    <w:rsid w:val="0076280C"/>
    <w:rsid w:val="007675DE"/>
    <w:rsid w:val="007778C2"/>
    <w:rsid w:val="00781CF8"/>
    <w:rsid w:val="00782E49"/>
    <w:rsid w:val="007842DF"/>
    <w:rsid w:val="007847AD"/>
    <w:rsid w:val="007A2A25"/>
    <w:rsid w:val="007A329A"/>
    <w:rsid w:val="007A6A83"/>
    <w:rsid w:val="007A77D8"/>
    <w:rsid w:val="007A785D"/>
    <w:rsid w:val="007C34D1"/>
    <w:rsid w:val="007C5119"/>
    <w:rsid w:val="007D28CE"/>
    <w:rsid w:val="007D2EF6"/>
    <w:rsid w:val="007F0213"/>
    <w:rsid w:val="007F0EF6"/>
    <w:rsid w:val="007F368E"/>
    <w:rsid w:val="007F5A73"/>
    <w:rsid w:val="008002C0"/>
    <w:rsid w:val="00807A8B"/>
    <w:rsid w:val="00814656"/>
    <w:rsid w:val="00820BBA"/>
    <w:rsid w:val="00830ED6"/>
    <w:rsid w:val="00840C3A"/>
    <w:rsid w:val="00845F3C"/>
    <w:rsid w:val="008508F9"/>
    <w:rsid w:val="0085125B"/>
    <w:rsid w:val="00856950"/>
    <w:rsid w:val="00864C3F"/>
    <w:rsid w:val="00866D53"/>
    <w:rsid w:val="008737D0"/>
    <w:rsid w:val="0087600A"/>
    <w:rsid w:val="008824F0"/>
    <w:rsid w:val="00890F8D"/>
    <w:rsid w:val="00891388"/>
    <w:rsid w:val="00891E0C"/>
    <w:rsid w:val="00897951"/>
    <w:rsid w:val="008A0931"/>
    <w:rsid w:val="008A2487"/>
    <w:rsid w:val="008A2883"/>
    <w:rsid w:val="008A4E12"/>
    <w:rsid w:val="008A77FB"/>
    <w:rsid w:val="008B0CB7"/>
    <w:rsid w:val="008B5A88"/>
    <w:rsid w:val="008C1009"/>
    <w:rsid w:val="008C298E"/>
    <w:rsid w:val="008C5323"/>
    <w:rsid w:val="008C59E3"/>
    <w:rsid w:val="008D0FA8"/>
    <w:rsid w:val="008E1830"/>
    <w:rsid w:val="008E574F"/>
    <w:rsid w:val="008E6352"/>
    <w:rsid w:val="008F084C"/>
    <w:rsid w:val="008F5F9A"/>
    <w:rsid w:val="0090027D"/>
    <w:rsid w:val="00902097"/>
    <w:rsid w:val="009028D6"/>
    <w:rsid w:val="00910B14"/>
    <w:rsid w:val="009161F0"/>
    <w:rsid w:val="0091769F"/>
    <w:rsid w:val="0092031B"/>
    <w:rsid w:val="00924596"/>
    <w:rsid w:val="00926023"/>
    <w:rsid w:val="00941313"/>
    <w:rsid w:val="00941F87"/>
    <w:rsid w:val="0094448A"/>
    <w:rsid w:val="00944576"/>
    <w:rsid w:val="0094457E"/>
    <w:rsid w:val="00945659"/>
    <w:rsid w:val="00946879"/>
    <w:rsid w:val="00950F64"/>
    <w:rsid w:val="009524E2"/>
    <w:rsid w:val="00952989"/>
    <w:rsid w:val="009565B4"/>
    <w:rsid w:val="00962ED4"/>
    <w:rsid w:val="009663F7"/>
    <w:rsid w:val="00966A61"/>
    <w:rsid w:val="00967470"/>
    <w:rsid w:val="00972FF3"/>
    <w:rsid w:val="00973DCD"/>
    <w:rsid w:val="009745B3"/>
    <w:rsid w:val="00984260"/>
    <w:rsid w:val="00990BDE"/>
    <w:rsid w:val="009943B5"/>
    <w:rsid w:val="00994B71"/>
    <w:rsid w:val="009A0CB3"/>
    <w:rsid w:val="009A6A3B"/>
    <w:rsid w:val="009A7F76"/>
    <w:rsid w:val="009B1BB7"/>
    <w:rsid w:val="009C1479"/>
    <w:rsid w:val="009D251E"/>
    <w:rsid w:val="009D2730"/>
    <w:rsid w:val="009D3D3E"/>
    <w:rsid w:val="009F0201"/>
    <w:rsid w:val="00A03946"/>
    <w:rsid w:val="00A04747"/>
    <w:rsid w:val="00A0507F"/>
    <w:rsid w:val="00A0548D"/>
    <w:rsid w:val="00A12189"/>
    <w:rsid w:val="00A13753"/>
    <w:rsid w:val="00A146E7"/>
    <w:rsid w:val="00A14B43"/>
    <w:rsid w:val="00A211EA"/>
    <w:rsid w:val="00A303AB"/>
    <w:rsid w:val="00A30C8F"/>
    <w:rsid w:val="00A334B9"/>
    <w:rsid w:val="00A40CE8"/>
    <w:rsid w:val="00A41684"/>
    <w:rsid w:val="00A4176A"/>
    <w:rsid w:val="00A426F9"/>
    <w:rsid w:val="00A43889"/>
    <w:rsid w:val="00A50FDD"/>
    <w:rsid w:val="00A565F8"/>
    <w:rsid w:val="00A61788"/>
    <w:rsid w:val="00A7503C"/>
    <w:rsid w:val="00A76927"/>
    <w:rsid w:val="00A76DAE"/>
    <w:rsid w:val="00A81C6C"/>
    <w:rsid w:val="00A8790F"/>
    <w:rsid w:val="00A93CA5"/>
    <w:rsid w:val="00A957F1"/>
    <w:rsid w:val="00A9717A"/>
    <w:rsid w:val="00AA5896"/>
    <w:rsid w:val="00AA5CA7"/>
    <w:rsid w:val="00AB1CF5"/>
    <w:rsid w:val="00AB4D5F"/>
    <w:rsid w:val="00AD400F"/>
    <w:rsid w:val="00AD4E3D"/>
    <w:rsid w:val="00AD5E33"/>
    <w:rsid w:val="00B011C9"/>
    <w:rsid w:val="00B05358"/>
    <w:rsid w:val="00B05C7A"/>
    <w:rsid w:val="00B05F43"/>
    <w:rsid w:val="00B106CF"/>
    <w:rsid w:val="00B12775"/>
    <w:rsid w:val="00B138B3"/>
    <w:rsid w:val="00B156B8"/>
    <w:rsid w:val="00B20FF8"/>
    <w:rsid w:val="00B22A69"/>
    <w:rsid w:val="00B35B34"/>
    <w:rsid w:val="00B36092"/>
    <w:rsid w:val="00B4159E"/>
    <w:rsid w:val="00B51B5C"/>
    <w:rsid w:val="00B530A7"/>
    <w:rsid w:val="00B631E1"/>
    <w:rsid w:val="00B65984"/>
    <w:rsid w:val="00B7542B"/>
    <w:rsid w:val="00B760D5"/>
    <w:rsid w:val="00B77DB9"/>
    <w:rsid w:val="00B823AA"/>
    <w:rsid w:val="00B83BD9"/>
    <w:rsid w:val="00B8626A"/>
    <w:rsid w:val="00B90C25"/>
    <w:rsid w:val="00B91849"/>
    <w:rsid w:val="00BA45DB"/>
    <w:rsid w:val="00BB4C10"/>
    <w:rsid w:val="00BB6152"/>
    <w:rsid w:val="00BB771D"/>
    <w:rsid w:val="00BC0B7A"/>
    <w:rsid w:val="00BC454C"/>
    <w:rsid w:val="00BC5C15"/>
    <w:rsid w:val="00BC7FA6"/>
    <w:rsid w:val="00BD1A65"/>
    <w:rsid w:val="00BD4C49"/>
    <w:rsid w:val="00BD6866"/>
    <w:rsid w:val="00BF0B8A"/>
    <w:rsid w:val="00BF0E73"/>
    <w:rsid w:val="00BF4184"/>
    <w:rsid w:val="00BF7352"/>
    <w:rsid w:val="00BF7CFC"/>
    <w:rsid w:val="00C012A6"/>
    <w:rsid w:val="00C0525C"/>
    <w:rsid w:val="00C0601E"/>
    <w:rsid w:val="00C0723C"/>
    <w:rsid w:val="00C116E6"/>
    <w:rsid w:val="00C16586"/>
    <w:rsid w:val="00C177F7"/>
    <w:rsid w:val="00C2043E"/>
    <w:rsid w:val="00C24374"/>
    <w:rsid w:val="00C31D30"/>
    <w:rsid w:val="00C31EB6"/>
    <w:rsid w:val="00C350D3"/>
    <w:rsid w:val="00C35343"/>
    <w:rsid w:val="00C36158"/>
    <w:rsid w:val="00C40D11"/>
    <w:rsid w:val="00C46FF6"/>
    <w:rsid w:val="00C47114"/>
    <w:rsid w:val="00C476C9"/>
    <w:rsid w:val="00C500CE"/>
    <w:rsid w:val="00C562EC"/>
    <w:rsid w:val="00C57572"/>
    <w:rsid w:val="00C656C5"/>
    <w:rsid w:val="00C701B8"/>
    <w:rsid w:val="00C740CF"/>
    <w:rsid w:val="00C741F4"/>
    <w:rsid w:val="00C76E11"/>
    <w:rsid w:val="00C837FA"/>
    <w:rsid w:val="00C90027"/>
    <w:rsid w:val="00C92CF3"/>
    <w:rsid w:val="00C938BE"/>
    <w:rsid w:val="00C94619"/>
    <w:rsid w:val="00C97C6F"/>
    <w:rsid w:val="00CA4392"/>
    <w:rsid w:val="00CB1174"/>
    <w:rsid w:val="00CB614E"/>
    <w:rsid w:val="00CC49C5"/>
    <w:rsid w:val="00CD04EB"/>
    <w:rsid w:val="00CD3D7C"/>
    <w:rsid w:val="00CD6E39"/>
    <w:rsid w:val="00CE1D6A"/>
    <w:rsid w:val="00CE2FD4"/>
    <w:rsid w:val="00CE695A"/>
    <w:rsid w:val="00CF538C"/>
    <w:rsid w:val="00CF6127"/>
    <w:rsid w:val="00CF6E91"/>
    <w:rsid w:val="00CF7CE8"/>
    <w:rsid w:val="00D03DEE"/>
    <w:rsid w:val="00D15629"/>
    <w:rsid w:val="00D24A24"/>
    <w:rsid w:val="00D334F5"/>
    <w:rsid w:val="00D432DF"/>
    <w:rsid w:val="00D43BEC"/>
    <w:rsid w:val="00D71D99"/>
    <w:rsid w:val="00D73CCE"/>
    <w:rsid w:val="00D75D3F"/>
    <w:rsid w:val="00D8084C"/>
    <w:rsid w:val="00D82826"/>
    <w:rsid w:val="00D85B68"/>
    <w:rsid w:val="00D904BF"/>
    <w:rsid w:val="00D9079B"/>
    <w:rsid w:val="00DA0397"/>
    <w:rsid w:val="00DA1F9D"/>
    <w:rsid w:val="00DA3565"/>
    <w:rsid w:val="00DA43F6"/>
    <w:rsid w:val="00DA5348"/>
    <w:rsid w:val="00DB4CE8"/>
    <w:rsid w:val="00DC35E3"/>
    <w:rsid w:val="00DC547C"/>
    <w:rsid w:val="00DC62AD"/>
    <w:rsid w:val="00DD0018"/>
    <w:rsid w:val="00DD13C6"/>
    <w:rsid w:val="00DD5710"/>
    <w:rsid w:val="00DD73A3"/>
    <w:rsid w:val="00DE0033"/>
    <w:rsid w:val="00DE7DA6"/>
    <w:rsid w:val="00DF215F"/>
    <w:rsid w:val="00DF3737"/>
    <w:rsid w:val="00DF6C9E"/>
    <w:rsid w:val="00E0346E"/>
    <w:rsid w:val="00E047ED"/>
    <w:rsid w:val="00E11DD8"/>
    <w:rsid w:val="00E13523"/>
    <w:rsid w:val="00E27713"/>
    <w:rsid w:val="00E33BC2"/>
    <w:rsid w:val="00E35C78"/>
    <w:rsid w:val="00E40CA5"/>
    <w:rsid w:val="00E46F01"/>
    <w:rsid w:val="00E511C8"/>
    <w:rsid w:val="00E537A7"/>
    <w:rsid w:val="00E572B7"/>
    <w:rsid w:val="00E57E98"/>
    <w:rsid w:val="00E6004D"/>
    <w:rsid w:val="00E633F4"/>
    <w:rsid w:val="00E66AD7"/>
    <w:rsid w:val="00E806DF"/>
    <w:rsid w:val="00E81978"/>
    <w:rsid w:val="00E85D6C"/>
    <w:rsid w:val="00EA0876"/>
    <w:rsid w:val="00EB4B95"/>
    <w:rsid w:val="00EC253D"/>
    <w:rsid w:val="00EC2D26"/>
    <w:rsid w:val="00EC3197"/>
    <w:rsid w:val="00ED4BB7"/>
    <w:rsid w:val="00ED560B"/>
    <w:rsid w:val="00EE2629"/>
    <w:rsid w:val="00EE7260"/>
    <w:rsid w:val="00EF053F"/>
    <w:rsid w:val="00EF2087"/>
    <w:rsid w:val="00EF4C87"/>
    <w:rsid w:val="00EF5F3F"/>
    <w:rsid w:val="00F00BFF"/>
    <w:rsid w:val="00F116C3"/>
    <w:rsid w:val="00F11AC5"/>
    <w:rsid w:val="00F12A3D"/>
    <w:rsid w:val="00F169DB"/>
    <w:rsid w:val="00F254A2"/>
    <w:rsid w:val="00F2721C"/>
    <w:rsid w:val="00F277D3"/>
    <w:rsid w:val="00F35F47"/>
    <w:rsid w:val="00F379B7"/>
    <w:rsid w:val="00F407D6"/>
    <w:rsid w:val="00F41083"/>
    <w:rsid w:val="00F42A60"/>
    <w:rsid w:val="00F525FA"/>
    <w:rsid w:val="00F60262"/>
    <w:rsid w:val="00F60594"/>
    <w:rsid w:val="00F61B88"/>
    <w:rsid w:val="00F66F82"/>
    <w:rsid w:val="00F67E64"/>
    <w:rsid w:val="00F705F4"/>
    <w:rsid w:val="00F7279C"/>
    <w:rsid w:val="00F76E99"/>
    <w:rsid w:val="00F8670E"/>
    <w:rsid w:val="00F876C5"/>
    <w:rsid w:val="00F87EE1"/>
    <w:rsid w:val="00F91526"/>
    <w:rsid w:val="00F94807"/>
    <w:rsid w:val="00F94AC4"/>
    <w:rsid w:val="00F9552D"/>
    <w:rsid w:val="00F95861"/>
    <w:rsid w:val="00FA0023"/>
    <w:rsid w:val="00FA437F"/>
    <w:rsid w:val="00FA5978"/>
    <w:rsid w:val="00FB0EA6"/>
    <w:rsid w:val="00FB3DF3"/>
    <w:rsid w:val="00FB4251"/>
    <w:rsid w:val="00FB4D26"/>
    <w:rsid w:val="00FC761D"/>
    <w:rsid w:val="00FD6025"/>
    <w:rsid w:val="00FD7C33"/>
    <w:rsid w:val="00FE57EF"/>
    <w:rsid w:val="00FE68E4"/>
    <w:rsid w:val="00FE6D12"/>
    <w:rsid w:val="00FF2002"/>
    <w:rsid w:val="00FF4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D5776"/>
  <w15:chartTrackingRefBased/>
  <w15:docId w15:val="{FEEE914E-7D7A-493B-A311-F4540068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E4"/>
    <w:rPr>
      <w:rFonts w:ascii="Calibri" w:hAnsi="Calibri"/>
      <w:kern w:val="24"/>
      <w:lang w:val="en-GB"/>
    </w:rPr>
  </w:style>
  <w:style w:type="paragraph" w:styleId="Heading1">
    <w:name w:val="heading 1"/>
    <w:basedOn w:val="Normal"/>
    <w:next w:val="Normal"/>
    <w:link w:val="Heading1Char"/>
    <w:qFormat/>
    <w:rsid w:val="009F0201"/>
    <w:pPr>
      <w:keepNext/>
      <w:keepLines/>
      <w:ind w:firstLine="0"/>
      <w:jc w:val="center"/>
      <w:outlineLvl w:val="0"/>
    </w:pPr>
    <w:rPr>
      <w:rFonts w:eastAsiaTheme="majorEastAsia" w:cstheme="majorBidi"/>
      <w:b/>
      <w:bCs/>
      <w:color w:val="7030A0"/>
      <w:sz w:val="28"/>
    </w:rPr>
  </w:style>
  <w:style w:type="paragraph" w:styleId="Heading2">
    <w:name w:val="heading 2"/>
    <w:basedOn w:val="Normal"/>
    <w:next w:val="Normal"/>
    <w:link w:val="Heading2Char"/>
    <w:unhideWhenUsed/>
    <w:qFormat/>
    <w:rsid w:val="009F0201"/>
    <w:pPr>
      <w:keepNext/>
      <w:keepLines/>
      <w:spacing w:before="120" w:line="360" w:lineRule="auto"/>
      <w:ind w:firstLine="0"/>
      <w:outlineLvl w:val="1"/>
    </w:pPr>
    <w:rPr>
      <w:rFonts w:eastAsiaTheme="majorEastAsia" w:cstheme="majorBidi"/>
      <w:b/>
      <w:bCs/>
      <w:color w:val="7030A0"/>
    </w:rPr>
  </w:style>
  <w:style w:type="paragraph" w:styleId="Heading3">
    <w:name w:val="heading 3"/>
    <w:basedOn w:val="Normal"/>
    <w:next w:val="Normal"/>
    <w:link w:val="Heading3Char"/>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F2721C"/>
    <w:pPr>
      <w:pageBreakBefore/>
      <w:ind w:firstLine="0"/>
      <w:jc w:val="center"/>
      <w:outlineLvl w:val="0"/>
    </w:pPr>
    <w:rPr>
      <w:rFonts w:eastAsiaTheme="majorEastAsia" w:cstheme="majorBidi"/>
      <w:color w:val="7030A0"/>
      <w:sz w:val="32"/>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rsid w:val="009F0201"/>
    <w:rPr>
      <w:rFonts w:ascii="Calibri" w:eastAsiaTheme="majorEastAsia" w:hAnsi="Calibri" w:cstheme="majorBidi"/>
      <w:b/>
      <w:bCs/>
      <w:color w:val="7030A0"/>
      <w:kern w:val="24"/>
      <w:sz w:val="28"/>
    </w:rPr>
  </w:style>
  <w:style w:type="character" w:customStyle="1" w:styleId="Heading2Char">
    <w:name w:val="Heading 2 Char"/>
    <w:basedOn w:val="DefaultParagraphFont"/>
    <w:link w:val="Heading2"/>
    <w:rsid w:val="009F0201"/>
    <w:rPr>
      <w:rFonts w:ascii="Calibri" w:eastAsiaTheme="majorEastAsia" w:hAnsi="Calibri" w:cstheme="majorBidi"/>
      <w:b/>
      <w:bCs/>
      <w:color w:val="7030A0"/>
      <w:kern w:val="24"/>
    </w:rPr>
  </w:style>
  <w:style w:type="paragraph" w:styleId="Title">
    <w:name w:val="Title"/>
    <w:basedOn w:val="Normal"/>
    <w:link w:val="TitleChar"/>
    <w:qFormat/>
    <w:rsid w:val="009F0201"/>
    <w:pPr>
      <w:spacing w:before="120" w:line="240" w:lineRule="auto"/>
      <w:ind w:firstLine="0"/>
      <w:contextualSpacing/>
      <w:jc w:val="center"/>
    </w:pPr>
    <w:rPr>
      <w:rFonts w:eastAsiaTheme="majorEastAsia" w:cstheme="majorBidi"/>
      <w:b/>
      <w:color w:val="7030A0"/>
      <w:sz w:val="48"/>
    </w:rPr>
  </w:style>
  <w:style w:type="character" w:customStyle="1" w:styleId="TitleChar">
    <w:name w:val="Title Char"/>
    <w:basedOn w:val="DefaultParagraphFont"/>
    <w:link w:val="Title"/>
    <w:rsid w:val="009F0201"/>
    <w:rPr>
      <w:rFonts w:ascii="Calibri" w:eastAsiaTheme="majorEastAsia" w:hAnsi="Calibri" w:cstheme="majorBidi"/>
      <w:b/>
      <w:color w:val="7030A0"/>
      <w:kern w:val="24"/>
      <w:sz w:val="4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9"/>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2721C"/>
    <w:pPr>
      <w:spacing w:after="240" w:line="240" w:lineRule="auto"/>
      <w:ind w:firstLine="0"/>
    </w:pPr>
    <w:rPr>
      <w:i/>
      <w:iCs/>
      <w:color w:val="7030A0"/>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F2721C"/>
    <w:pPr>
      <w:ind w:firstLine="0"/>
      <w:jc w:val="center"/>
    </w:pPr>
    <w:rPr>
      <w:color w:val="7030A0"/>
    </w:rPr>
  </w:style>
  <w:style w:type="table" w:styleId="GridTable1Light-Accent6">
    <w:name w:val="Grid Table 1 Light Accent 6"/>
    <w:basedOn w:val="TableNormal"/>
    <w:uiPriority w:val="46"/>
    <w:rsid w:val="00BD6866"/>
    <w:pPr>
      <w:spacing w:line="240" w:lineRule="auto"/>
      <w:ind w:firstLine="0"/>
    </w:pPr>
    <w:rPr>
      <w:rFonts w:ascii="Calibri" w:eastAsia="Calibri" w:hAnsi="Calibri" w:cs="Times New Roman"/>
      <w:sz w:val="20"/>
      <w:szCs w:val="20"/>
      <w:lang w:eastAsia="en-US"/>
    </w:r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BD6866"/>
    <w:pPr>
      <w:spacing w:after="100"/>
    </w:pPr>
  </w:style>
  <w:style w:type="paragraph" w:styleId="TOC2">
    <w:name w:val="toc 2"/>
    <w:basedOn w:val="Normal"/>
    <w:next w:val="Normal"/>
    <w:autoRedefine/>
    <w:uiPriority w:val="39"/>
    <w:unhideWhenUsed/>
    <w:rsid w:val="00BD6866"/>
    <w:pPr>
      <w:spacing w:after="100"/>
      <w:ind w:left="240"/>
    </w:pPr>
  </w:style>
  <w:style w:type="paragraph" w:styleId="TOC3">
    <w:name w:val="toc 3"/>
    <w:basedOn w:val="Normal"/>
    <w:next w:val="Normal"/>
    <w:autoRedefine/>
    <w:uiPriority w:val="39"/>
    <w:unhideWhenUsed/>
    <w:rsid w:val="00BD6866"/>
    <w:pPr>
      <w:spacing w:after="100"/>
      <w:ind w:left="480"/>
    </w:pPr>
  </w:style>
  <w:style w:type="character" w:styleId="Hyperlink">
    <w:name w:val="Hyperlink"/>
    <w:basedOn w:val="DefaultParagraphFont"/>
    <w:uiPriority w:val="99"/>
    <w:unhideWhenUsed/>
    <w:rsid w:val="00BD6866"/>
    <w:rPr>
      <w:color w:val="5F5F5F" w:themeColor="hyperlink"/>
      <w:u w:val="single"/>
    </w:rPr>
  </w:style>
  <w:style w:type="character" w:customStyle="1" w:styleId="hps">
    <w:name w:val="hps"/>
    <w:basedOn w:val="DefaultParagraphFont"/>
    <w:rsid w:val="00632F05"/>
  </w:style>
  <w:style w:type="table" w:styleId="GridTable1Light-Accent1">
    <w:name w:val="Grid Table 1 Light Accent 1"/>
    <w:basedOn w:val="TableNormal"/>
    <w:uiPriority w:val="46"/>
    <w:rsid w:val="00DF37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41C9B"/>
    <w:rPr>
      <w:color w:val="605E5C"/>
      <w:shd w:val="clear" w:color="auto" w:fill="E1DFDD"/>
    </w:rPr>
  </w:style>
  <w:style w:type="paragraph" w:customStyle="1" w:styleId="Tabelbody">
    <w:name w:val="Tabel body"/>
    <w:basedOn w:val="Normal"/>
    <w:locked/>
    <w:rsid w:val="00B4159E"/>
    <w:pPr>
      <w:spacing w:before="60" w:after="60" w:line="240" w:lineRule="auto"/>
      <w:ind w:firstLine="0"/>
    </w:pPr>
    <w:rPr>
      <w:rFonts w:ascii="Arial" w:eastAsia="Times New Roman" w:hAnsi="Arial" w:cs="Times New Roman"/>
      <w:kern w:val="0"/>
      <w:sz w:val="18"/>
      <w:szCs w:val="20"/>
      <w:lang w:val="nl-NL" w:eastAsia="en-US"/>
    </w:rPr>
  </w:style>
  <w:style w:type="paragraph" w:customStyle="1" w:styleId="tabelheader">
    <w:name w:val="tabel header"/>
    <w:basedOn w:val="Normal"/>
    <w:locked/>
    <w:rsid w:val="00B4159E"/>
    <w:pPr>
      <w:spacing w:before="120" w:after="120" w:line="240" w:lineRule="auto"/>
      <w:ind w:firstLine="0"/>
    </w:pPr>
    <w:rPr>
      <w:rFonts w:ascii="Arial" w:eastAsia="Times New Roman" w:hAnsi="Arial" w:cs="Times New Roman"/>
      <w:kern w:val="0"/>
      <w:sz w:val="18"/>
      <w:szCs w:val="20"/>
      <w:lang w:val="nl-NL" w:eastAsia="en-US"/>
    </w:rPr>
  </w:style>
  <w:style w:type="paragraph" w:customStyle="1" w:styleId="Opmaakprofiel11ptCursief">
    <w:name w:val="Opmaakprofiel 11 pt Cursief"/>
    <w:basedOn w:val="Normal"/>
    <w:rsid w:val="00B4159E"/>
    <w:pPr>
      <w:spacing w:after="60" w:line="240" w:lineRule="auto"/>
      <w:ind w:firstLine="0"/>
    </w:pPr>
    <w:rPr>
      <w:rFonts w:ascii="Arial" w:eastAsia="Times New Roman" w:hAnsi="Arial" w:cs="Times New Roman"/>
      <w:i/>
      <w:iCs/>
      <w:kern w:val="0"/>
      <w:sz w:val="22"/>
      <w:szCs w:val="20"/>
      <w:lang w:val="nl-NL" w:eastAsia="en-US"/>
    </w:rPr>
  </w:style>
  <w:style w:type="table" w:styleId="GridTable1Light-Accent4">
    <w:name w:val="Grid Table 1 Light Accent 4"/>
    <w:basedOn w:val="TableNormal"/>
    <w:uiPriority w:val="46"/>
    <w:rsid w:val="00B4159E"/>
    <w:pPr>
      <w:spacing w:line="240" w:lineRule="auto"/>
      <w:ind w:firstLine="0"/>
    </w:pPr>
    <w:rPr>
      <w:rFonts w:eastAsiaTheme="minorHAnsi"/>
      <w:sz w:val="22"/>
      <w:szCs w:val="22"/>
      <w:lang w:val="nl-NL" w:eastAsia="en-US"/>
    </w:r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68024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58209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262719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096746">
      <w:bodyDiv w:val="1"/>
      <w:marLeft w:val="0"/>
      <w:marRight w:val="0"/>
      <w:marTop w:val="0"/>
      <w:marBottom w:val="0"/>
      <w:divBdr>
        <w:top w:val="none" w:sz="0" w:space="0" w:color="auto"/>
        <w:left w:val="none" w:sz="0" w:space="0" w:color="auto"/>
        <w:bottom w:val="none" w:sz="0" w:space="0" w:color="auto"/>
        <w:right w:val="none" w:sz="0" w:space="0" w:color="auto"/>
      </w:divBdr>
      <w:divsChild>
        <w:div w:id="213733223">
          <w:marLeft w:val="0"/>
          <w:marRight w:val="0"/>
          <w:marTop w:val="0"/>
          <w:marBottom w:val="0"/>
          <w:divBdr>
            <w:top w:val="none" w:sz="0" w:space="0" w:color="auto"/>
            <w:left w:val="none" w:sz="0" w:space="0" w:color="auto"/>
            <w:bottom w:val="none" w:sz="0" w:space="0" w:color="auto"/>
            <w:right w:val="none" w:sz="0" w:space="0" w:color="auto"/>
          </w:divBdr>
          <w:divsChild>
            <w:div w:id="123812702">
              <w:marLeft w:val="0"/>
              <w:marRight w:val="0"/>
              <w:marTop w:val="0"/>
              <w:marBottom w:val="0"/>
              <w:divBdr>
                <w:top w:val="none" w:sz="0" w:space="0" w:color="auto"/>
                <w:left w:val="none" w:sz="0" w:space="0" w:color="auto"/>
                <w:bottom w:val="none" w:sz="0" w:space="0" w:color="auto"/>
                <w:right w:val="none" w:sz="0" w:space="0" w:color="auto"/>
              </w:divBdr>
              <w:divsChild>
                <w:div w:id="16586590">
                  <w:marLeft w:val="0"/>
                  <w:marRight w:val="0"/>
                  <w:marTop w:val="0"/>
                  <w:marBottom w:val="0"/>
                  <w:divBdr>
                    <w:top w:val="none" w:sz="0" w:space="0" w:color="auto"/>
                    <w:left w:val="none" w:sz="0" w:space="0" w:color="auto"/>
                    <w:bottom w:val="none" w:sz="0" w:space="0" w:color="auto"/>
                    <w:right w:val="none" w:sz="0" w:space="0" w:color="auto"/>
                  </w:divBdr>
                  <w:divsChild>
                    <w:div w:id="2035423821">
                      <w:marLeft w:val="0"/>
                      <w:marRight w:val="0"/>
                      <w:marTop w:val="0"/>
                      <w:marBottom w:val="0"/>
                      <w:divBdr>
                        <w:top w:val="none" w:sz="0" w:space="0" w:color="auto"/>
                        <w:left w:val="none" w:sz="0" w:space="0" w:color="auto"/>
                        <w:bottom w:val="none" w:sz="0" w:space="0" w:color="auto"/>
                        <w:right w:val="none" w:sz="0" w:space="0" w:color="auto"/>
                      </w:divBdr>
                      <w:divsChild>
                        <w:div w:id="1639339834">
                          <w:marLeft w:val="0"/>
                          <w:marRight w:val="0"/>
                          <w:marTop w:val="0"/>
                          <w:marBottom w:val="0"/>
                          <w:divBdr>
                            <w:top w:val="none" w:sz="0" w:space="0" w:color="auto"/>
                            <w:left w:val="none" w:sz="0" w:space="0" w:color="auto"/>
                            <w:bottom w:val="none" w:sz="0" w:space="0" w:color="auto"/>
                            <w:right w:val="none" w:sz="0" w:space="0" w:color="auto"/>
                          </w:divBdr>
                          <w:divsChild>
                            <w:div w:id="1219130786">
                              <w:marLeft w:val="-240"/>
                              <w:marRight w:val="-120"/>
                              <w:marTop w:val="0"/>
                              <w:marBottom w:val="0"/>
                              <w:divBdr>
                                <w:top w:val="none" w:sz="0" w:space="0" w:color="auto"/>
                                <w:left w:val="none" w:sz="0" w:space="0" w:color="auto"/>
                                <w:bottom w:val="none" w:sz="0" w:space="0" w:color="auto"/>
                                <w:right w:val="none" w:sz="0" w:space="0" w:color="auto"/>
                              </w:divBdr>
                              <w:divsChild>
                                <w:div w:id="746655577">
                                  <w:marLeft w:val="0"/>
                                  <w:marRight w:val="0"/>
                                  <w:marTop w:val="0"/>
                                  <w:marBottom w:val="60"/>
                                  <w:divBdr>
                                    <w:top w:val="none" w:sz="0" w:space="0" w:color="auto"/>
                                    <w:left w:val="none" w:sz="0" w:space="0" w:color="auto"/>
                                    <w:bottom w:val="none" w:sz="0" w:space="0" w:color="auto"/>
                                    <w:right w:val="none" w:sz="0" w:space="0" w:color="auto"/>
                                  </w:divBdr>
                                  <w:divsChild>
                                    <w:div w:id="1664627750">
                                      <w:marLeft w:val="0"/>
                                      <w:marRight w:val="0"/>
                                      <w:marTop w:val="0"/>
                                      <w:marBottom w:val="0"/>
                                      <w:divBdr>
                                        <w:top w:val="none" w:sz="0" w:space="0" w:color="auto"/>
                                        <w:left w:val="none" w:sz="0" w:space="0" w:color="auto"/>
                                        <w:bottom w:val="none" w:sz="0" w:space="0" w:color="auto"/>
                                        <w:right w:val="none" w:sz="0" w:space="0" w:color="auto"/>
                                      </w:divBdr>
                                      <w:divsChild>
                                        <w:div w:id="429476421">
                                          <w:marLeft w:val="0"/>
                                          <w:marRight w:val="0"/>
                                          <w:marTop w:val="0"/>
                                          <w:marBottom w:val="0"/>
                                          <w:divBdr>
                                            <w:top w:val="none" w:sz="0" w:space="0" w:color="auto"/>
                                            <w:left w:val="none" w:sz="0" w:space="0" w:color="auto"/>
                                            <w:bottom w:val="none" w:sz="0" w:space="0" w:color="auto"/>
                                            <w:right w:val="none" w:sz="0" w:space="0" w:color="auto"/>
                                          </w:divBdr>
                                          <w:divsChild>
                                            <w:div w:id="2066685224">
                                              <w:marLeft w:val="0"/>
                                              <w:marRight w:val="0"/>
                                              <w:marTop w:val="0"/>
                                              <w:marBottom w:val="0"/>
                                              <w:divBdr>
                                                <w:top w:val="none" w:sz="0" w:space="0" w:color="auto"/>
                                                <w:left w:val="none" w:sz="0" w:space="0" w:color="auto"/>
                                                <w:bottom w:val="none" w:sz="0" w:space="0" w:color="auto"/>
                                                <w:right w:val="none" w:sz="0" w:space="0" w:color="auto"/>
                                              </w:divBdr>
                                              <w:divsChild>
                                                <w:div w:id="684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913272">
          <w:marLeft w:val="0"/>
          <w:marRight w:val="0"/>
          <w:marTop w:val="0"/>
          <w:marBottom w:val="0"/>
          <w:divBdr>
            <w:top w:val="none" w:sz="0" w:space="0" w:color="auto"/>
            <w:left w:val="none" w:sz="0" w:space="0" w:color="auto"/>
            <w:bottom w:val="none" w:sz="0" w:space="0" w:color="auto"/>
            <w:right w:val="none" w:sz="0" w:space="0" w:color="auto"/>
          </w:divBdr>
          <w:divsChild>
            <w:div w:id="362436493">
              <w:marLeft w:val="0"/>
              <w:marRight w:val="0"/>
              <w:marTop w:val="0"/>
              <w:marBottom w:val="0"/>
              <w:divBdr>
                <w:top w:val="none" w:sz="0" w:space="0" w:color="auto"/>
                <w:left w:val="none" w:sz="0" w:space="0" w:color="auto"/>
                <w:bottom w:val="none" w:sz="0" w:space="0" w:color="auto"/>
                <w:right w:val="none" w:sz="0" w:space="0" w:color="auto"/>
              </w:divBdr>
              <w:divsChild>
                <w:div w:id="1157305092">
                  <w:marLeft w:val="0"/>
                  <w:marRight w:val="0"/>
                  <w:marTop w:val="0"/>
                  <w:marBottom w:val="0"/>
                  <w:divBdr>
                    <w:top w:val="none" w:sz="0" w:space="0" w:color="auto"/>
                    <w:left w:val="none" w:sz="0" w:space="0" w:color="auto"/>
                    <w:bottom w:val="none" w:sz="0" w:space="0" w:color="auto"/>
                    <w:right w:val="none" w:sz="0" w:space="0" w:color="auto"/>
                  </w:divBdr>
                  <w:divsChild>
                    <w:div w:id="1263025755">
                      <w:marLeft w:val="0"/>
                      <w:marRight w:val="0"/>
                      <w:marTop w:val="0"/>
                      <w:marBottom w:val="0"/>
                      <w:divBdr>
                        <w:top w:val="none" w:sz="0" w:space="0" w:color="auto"/>
                        <w:left w:val="none" w:sz="0" w:space="0" w:color="auto"/>
                        <w:bottom w:val="none" w:sz="0" w:space="0" w:color="auto"/>
                        <w:right w:val="none" w:sz="0" w:space="0" w:color="auto"/>
                      </w:divBdr>
                      <w:divsChild>
                        <w:div w:id="1278372533">
                          <w:marLeft w:val="0"/>
                          <w:marRight w:val="0"/>
                          <w:marTop w:val="0"/>
                          <w:marBottom w:val="0"/>
                          <w:divBdr>
                            <w:top w:val="none" w:sz="0" w:space="0" w:color="auto"/>
                            <w:left w:val="none" w:sz="0" w:space="0" w:color="auto"/>
                            <w:bottom w:val="none" w:sz="0" w:space="0" w:color="auto"/>
                            <w:right w:val="none" w:sz="0" w:space="0" w:color="auto"/>
                          </w:divBdr>
                          <w:divsChild>
                            <w:div w:id="1585994333">
                              <w:marLeft w:val="0"/>
                              <w:marRight w:val="120"/>
                              <w:marTop w:val="0"/>
                              <w:marBottom w:val="0"/>
                              <w:divBdr>
                                <w:top w:val="none" w:sz="0" w:space="0" w:color="auto"/>
                                <w:left w:val="none" w:sz="0" w:space="0" w:color="auto"/>
                                <w:bottom w:val="none" w:sz="0" w:space="0" w:color="auto"/>
                                <w:right w:val="none" w:sz="0" w:space="0" w:color="auto"/>
                              </w:divBdr>
                              <w:divsChild>
                                <w:div w:id="1403288230">
                                  <w:marLeft w:val="-300"/>
                                  <w:marRight w:val="0"/>
                                  <w:marTop w:val="0"/>
                                  <w:marBottom w:val="0"/>
                                  <w:divBdr>
                                    <w:top w:val="none" w:sz="0" w:space="0" w:color="auto"/>
                                    <w:left w:val="none" w:sz="0" w:space="0" w:color="auto"/>
                                    <w:bottom w:val="none" w:sz="0" w:space="0" w:color="auto"/>
                                    <w:right w:val="none" w:sz="0" w:space="0" w:color="auto"/>
                                  </w:divBdr>
                                </w:div>
                              </w:divsChild>
                            </w:div>
                            <w:div w:id="487943304">
                              <w:marLeft w:val="-240"/>
                              <w:marRight w:val="-120"/>
                              <w:marTop w:val="0"/>
                              <w:marBottom w:val="0"/>
                              <w:divBdr>
                                <w:top w:val="none" w:sz="0" w:space="0" w:color="auto"/>
                                <w:left w:val="none" w:sz="0" w:space="0" w:color="auto"/>
                                <w:bottom w:val="none" w:sz="0" w:space="0" w:color="auto"/>
                                <w:right w:val="none" w:sz="0" w:space="0" w:color="auto"/>
                              </w:divBdr>
                              <w:divsChild>
                                <w:div w:id="1034228324">
                                  <w:marLeft w:val="0"/>
                                  <w:marRight w:val="0"/>
                                  <w:marTop w:val="0"/>
                                  <w:marBottom w:val="60"/>
                                  <w:divBdr>
                                    <w:top w:val="none" w:sz="0" w:space="0" w:color="auto"/>
                                    <w:left w:val="none" w:sz="0" w:space="0" w:color="auto"/>
                                    <w:bottom w:val="none" w:sz="0" w:space="0" w:color="auto"/>
                                    <w:right w:val="none" w:sz="0" w:space="0" w:color="auto"/>
                                  </w:divBdr>
                                  <w:divsChild>
                                    <w:div w:id="933169798">
                                      <w:marLeft w:val="0"/>
                                      <w:marRight w:val="0"/>
                                      <w:marTop w:val="0"/>
                                      <w:marBottom w:val="0"/>
                                      <w:divBdr>
                                        <w:top w:val="none" w:sz="0" w:space="0" w:color="auto"/>
                                        <w:left w:val="none" w:sz="0" w:space="0" w:color="auto"/>
                                        <w:bottom w:val="none" w:sz="0" w:space="0" w:color="auto"/>
                                        <w:right w:val="none" w:sz="0" w:space="0" w:color="auto"/>
                                      </w:divBdr>
                                      <w:divsChild>
                                        <w:div w:id="532615694">
                                          <w:marLeft w:val="0"/>
                                          <w:marRight w:val="0"/>
                                          <w:marTop w:val="0"/>
                                          <w:marBottom w:val="0"/>
                                          <w:divBdr>
                                            <w:top w:val="none" w:sz="0" w:space="0" w:color="auto"/>
                                            <w:left w:val="none" w:sz="0" w:space="0" w:color="auto"/>
                                            <w:bottom w:val="none" w:sz="0" w:space="0" w:color="auto"/>
                                            <w:right w:val="none" w:sz="0" w:space="0" w:color="auto"/>
                                          </w:divBdr>
                                          <w:divsChild>
                                            <w:div w:id="80610575">
                                              <w:marLeft w:val="0"/>
                                              <w:marRight w:val="0"/>
                                              <w:marTop w:val="0"/>
                                              <w:marBottom w:val="0"/>
                                              <w:divBdr>
                                                <w:top w:val="none" w:sz="0" w:space="0" w:color="auto"/>
                                                <w:left w:val="none" w:sz="0" w:space="0" w:color="auto"/>
                                                <w:bottom w:val="none" w:sz="0" w:space="0" w:color="auto"/>
                                                <w:right w:val="none" w:sz="0" w:space="0" w:color="auto"/>
                                              </w:divBdr>
                                              <w:divsChild>
                                                <w:div w:id="954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605046">
          <w:marLeft w:val="0"/>
          <w:marRight w:val="0"/>
          <w:marTop w:val="0"/>
          <w:marBottom w:val="0"/>
          <w:divBdr>
            <w:top w:val="none" w:sz="0" w:space="0" w:color="auto"/>
            <w:left w:val="none" w:sz="0" w:space="0" w:color="auto"/>
            <w:bottom w:val="none" w:sz="0" w:space="0" w:color="auto"/>
            <w:right w:val="none" w:sz="0" w:space="0" w:color="auto"/>
          </w:divBdr>
          <w:divsChild>
            <w:div w:id="2145997563">
              <w:marLeft w:val="0"/>
              <w:marRight w:val="0"/>
              <w:marTop w:val="0"/>
              <w:marBottom w:val="0"/>
              <w:divBdr>
                <w:top w:val="none" w:sz="0" w:space="0" w:color="auto"/>
                <w:left w:val="none" w:sz="0" w:space="0" w:color="auto"/>
                <w:bottom w:val="none" w:sz="0" w:space="0" w:color="auto"/>
                <w:right w:val="none" w:sz="0" w:space="0" w:color="auto"/>
              </w:divBdr>
              <w:divsChild>
                <w:div w:id="1662654082">
                  <w:marLeft w:val="0"/>
                  <w:marRight w:val="0"/>
                  <w:marTop w:val="0"/>
                  <w:marBottom w:val="0"/>
                  <w:divBdr>
                    <w:top w:val="none" w:sz="0" w:space="0" w:color="auto"/>
                    <w:left w:val="none" w:sz="0" w:space="0" w:color="auto"/>
                    <w:bottom w:val="none" w:sz="0" w:space="0" w:color="auto"/>
                    <w:right w:val="none" w:sz="0" w:space="0" w:color="auto"/>
                  </w:divBdr>
                  <w:divsChild>
                    <w:div w:id="1368523832">
                      <w:marLeft w:val="0"/>
                      <w:marRight w:val="0"/>
                      <w:marTop w:val="0"/>
                      <w:marBottom w:val="0"/>
                      <w:divBdr>
                        <w:top w:val="none" w:sz="0" w:space="0" w:color="auto"/>
                        <w:left w:val="none" w:sz="0" w:space="0" w:color="auto"/>
                        <w:bottom w:val="none" w:sz="0" w:space="0" w:color="auto"/>
                        <w:right w:val="none" w:sz="0" w:space="0" w:color="auto"/>
                      </w:divBdr>
                      <w:divsChild>
                        <w:div w:id="1384478540">
                          <w:marLeft w:val="0"/>
                          <w:marRight w:val="0"/>
                          <w:marTop w:val="0"/>
                          <w:marBottom w:val="0"/>
                          <w:divBdr>
                            <w:top w:val="none" w:sz="0" w:space="0" w:color="auto"/>
                            <w:left w:val="none" w:sz="0" w:space="0" w:color="auto"/>
                            <w:bottom w:val="none" w:sz="0" w:space="0" w:color="auto"/>
                            <w:right w:val="none" w:sz="0" w:space="0" w:color="auto"/>
                          </w:divBdr>
                          <w:divsChild>
                            <w:div w:id="2118863784">
                              <w:marLeft w:val="0"/>
                              <w:marRight w:val="120"/>
                              <w:marTop w:val="0"/>
                              <w:marBottom w:val="0"/>
                              <w:divBdr>
                                <w:top w:val="none" w:sz="0" w:space="0" w:color="auto"/>
                                <w:left w:val="none" w:sz="0" w:space="0" w:color="auto"/>
                                <w:bottom w:val="none" w:sz="0" w:space="0" w:color="auto"/>
                                <w:right w:val="none" w:sz="0" w:space="0" w:color="auto"/>
                              </w:divBdr>
                              <w:divsChild>
                                <w:div w:id="637343145">
                                  <w:marLeft w:val="-300"/>
                                  <w:marRight w:val="0"/>
                                  <w:marTop w:val="0"/>
                                  <w:marBottom w:val="0"/>
                                  <w:divBdr>
                                    <w:top w:val="none" w:sz="0" w:space="0" w:color="auto"/>
                                    <w:left w:val="none" w:sz="0" w:space="0" w:color="auto"/>
                                    <w:bottom w:val="none" w:sz="0" w:space="0" w:color="auto"/>
                                    <w:right w:val="none" w:sz="0" w:space="0" w:color="auto"/>
                                  </w:divBdr>
                                </w:div>
                              </w:divsChild>
                            </w:div>
                            <w:div w:id="1962420622">
                              <w:marLeft w:val="-240"/>
                              <w:marRight w:val="-120"/>
                              <w:marTop w:val="0"/>
                              <w:marBottom w:val="0"/>
                              <w:divBdr>
                                <w:top w:val="none" w:sz="0" w:space="0" w:color="auto"/>
                                <w:left w:val="none" w:sz="0" w:space="0" w:color="auto"/>
                                <w:bottom w:val="none" w:sz="0" w:space="0" w:color="auto"/>
                                <w:right w:val="none" w:sz="0" w:space="0" w:color="auto"/>
                              </w:divBdr>
                              <w:divsChild>
                                <w:div w:id="922569386">
                                  <w:marLeft w:val="0"/>
                                  <w:marRight w:val="0"/>
                                  <w:marTop w:val="0"/>
                                  <w:marBottom w:val="60"/>
                                  <w:divBdr>
                                    <w:top w:val="none" w:sz="0" w:space="0" w:color="auto"/>
                                    <w:left w:val="none" w:sz="0" w:space="0" w:color="auto"/>
                                    <w:bottom w:val="none" w:sz="0" w:space="0" w:color="auto"/>
                                    <w:right w:val="none" w:sz="0" w:space="0" w:color="auto"/>
                                  </w:divBdr>
                                  <w:divsChild>
                                    <w:div w:id="700521665">
                                      <w:marLeft w:val="0"/>
                                      <w:marRight w:val="0"/>
                                      <w:marTop w:val="0"/>
                                      <w:marBottom w:val="0"/>
                                      <w:divBdr>
                                        <w:top w:val="none" w:sz="0" w:space="0" w:color="auto"/>
                                        <w:left w:val="none" w:sz="0" w:space="0" w:color="auto"/>
                                        <w:bottom w:val="none" w:sz="0" w:space="0" w:color="auto"/>
                                        <w:right w:val="none" w:sz="0" w:space="0" w:color="auto"/>
                                      </w:divBdr>
                                      <w:divsChild>
                                        <w:div w:id="680203109">
                                          <w:marLeft w:val="0"/>
                                          <w:marRight w:val="0"/>
                                          <w:marTop w:val="0"/>
                                          <w:marBottom w:val="0"/>
                                          <w:divBdr>
                                            <w:top w:val="none" w:sz="0" w:space="0" w:color="auto"/>
                                            <w:left w:val="none" w:sz="0" w:space="0" w:color="auto"/>
                                            <w:bottom w:val="none" w:sz="0" w:space="0" w:color="auto"/>
                                            <w:right w:val="none" w:sz="0" w:space="0" w:color="auto"/>
                                          </w:divBdr>
                                          <w:divsChild>
                                            <w:div w:id="294680979">
                                              <w:marLeft w:val="0"/>
                                              <w:marRight w:val="0"/>
                                              <w:marTop w:val="0"/>
                                              <w:marBottom w:val="0"/>
                                              <w:divBdr>
                                                <w:top w:val="none" w:sz="0" w:space="0" w:color="auto"/>
                                                <w:left w:val="none" w:sz="0" w:space="0" w:color="auto"/>
                                                <w:bottom w:val="none" w:sz="0" w:space="0" w:color="auto"/>
                                                <w:right w:val="none" w:sz="0" w:space="0" w:color="auto"/>
                                              </w:divBdr>
                                              <w:divsChild>
                                                <w:div w:id="30705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0463887">
      <w:bodyDiv w:val="1"/>
      <w:marLeft w:val="0"/>
      <w:marRight w:val="0"/>
      <w:marTop w:val="0"/>
      <w:marBottom w:val="0"/>
      <w:divBdr>
        <w:top w:val="none" w:sz="0" w:space="0" w:color="auto"/>
        <w:left w:val="none" w:sz="0" w:space="0" w:color="auto"/>
        <w:bottom w:val="none" w:sz="0" w:space="0" w:color="auto"/>
        <w:right w:val="none" w:sz="0" w:space="0" w:color="auto"/>
      </w:divBdr>
    </w:div>
    <w:div w:id="560218916">
      <w:bodyDiv w:val="1"/>
      <w:marLeft w:val="0"/>
      <w:marRight w:val="0"/>
      <w:marTop w:val="0"/>
      <w:marBottom w:val="0"/>
      <w:divBdr>
        <w:top w:val="none" w:sz="0" w:space="0" w:color="auto"/>
        <w:left w:val="none" w:sz="0" w:space="0" w:color="auto"/>
        <w:bottom w:val="none" w:sz="0" w:space="0" w:color="auto"/>
        <w:right w:val="none" w:sz="0" w:space="0" w:color="auto"/>
      </w:divBdr>
    </w:div>
    <w:div w:id="57640017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03684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8432212">
      <w:bodyDiv w:val="1"/>
      <w:marLeft w:val="0"/>
      <w:marRight w:val="0"/>
      <w:marTop w:val="0"/>
      <w:marBottom w:val="0"/>
      <w:divBdr>
        <w:top w:val="none" w:sz="0" w:space="0" w:color="auto"/>
        <w:left w:val="none" w:sz="0" w:space="0" w:color="auto"/>
        <w:bottom w:val="none" w:sz="0" w:space="0" w:color="auto"/>
        <w:right w:val="none" w:sz="0" w:space="0" w:color="auto"/>
      </w:divBdr>
    </w:div>
    <w:div w:id="13881453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17868">
      <w:bodyDiv w:val="1"/>
      <w:marLeft w:val="0"/>
      <w:marRight w:val="0"/>
      <w:marTop w:val="0"/>
      <w:marBottom w:val="0"/>
      <w:divBdr>
        <w:top w:val="none" w:sz="0" w:space="0" w:color="auto"/>
        <w:left w:val="none" w:sz="0" w:space="0" w:color="auto"/>
        <w:bottom w:val="none" w:sz="0" w:space="0" w:color="auto"/>
        <w:right w:val="none" w:sz="0" w:space="0" w:color="auto"/>
      </w:divBdr>
    </w:div>
    <w:div w:id="1624075856">
      <w:bodyDiv w:val="1"/>
      <w:marLeft w:val="0"/>
      <w:marRight w:val="0"/>
      <w:marTop w:val="0"/>
      <w:marBottom w:val="0"/>
      <w:divBdr>
        <w:top w:val="none" w:sz="0" w:space="0" w:color="auto"/>
        <w:left w:val="none" w:sz="0" w:space="0" w:color="auto"/>
        <w:bottom w:val="none" w:sz="0" w:space="0" w:color="auto"/>
        <w:right w:val="none" w:sz="0" w:space="0" w:color="auto"/>
      </w:divBdr>
    </w:div>
    <w:div w:id="167506353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68529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06355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github.com/EditaAnomaly/S8-GI-Drieam" TargetMode="Externa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eader" Target="header1.xml"/><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APA%20style%20report%20(6th%20edition).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F5310A-F50D-4084-89D2-656506DBC915}" type="doc">
      <dgm:prSet loTypeId="urn:microsoft.com/office/officeart/2005/8/layout/list1" loCatId="list" qsTypeId="urn:microsoft.com/office/officeart/2005/8/quickstyle/simple1" qsCatId="simple" csTypeId="urn:microsoft.com/office/officeart/2005/8/colors/accent2_2" csCatId="accent2" phldr="1"/>
      <dgm:spPr/>
      <dgm:t>
        <a:bodyPr/>
        <a:lstStyle/>
        <a:p>
          <a:endParaRPr lang="en-GB"/>
        </a:p>
      </dgm:t>
    </dgm:pt>
    <dgm:pt modelId="{189F422A-7C83-47B6-B02E-336E185A40BC}">
      <dgm:prSet phldrT="[Text]" custT="1"/>
      <dgm:spPr/>
      <dgm:t>
        <a:bodyPr/>
        <a:lstStyle/>
        <a:p>
          <a:r>
            <a:rPr lang="en-GB" sz="900"/>
            <a:t>Research and Analysis</a:t>
          </a:r>
        </a:p>
      </dgm:t>
    </dgm:pt>
    <dgm:pt modelId="{83067C01-8443-4B11-995D-4BDF3FB21D45}" type="parTrans" cxnId="{B6F26C6B-E88F-41E7-BD94-0BCCFF8F6215}">
      <dgm:prSet/>
      <dgm:spPr/>
      <dgm:t>
        <a:bodyPr/>
        <a:lstStyle/>
        <a:p>
          <a:endParaRPr lang="en-GB"/>
        </a:p>
      </dgm:t>
    </dgm:pt>
    <dgm:pt modelId="{2C55377D-7F45-40A0-A9BB-9C48AC5D2886}" type="sibTrans" cxnId="{B6F26C6B-E88F-41E7-BD94-0BCCFF8F6215}">
      <dgm:prSet/>
      <dgm:spPr/>
      <dgm:t>
        <a:bodyPr/>
        <a:lstStyle/>
        <a:p>
          <a:endParaRPr lang="en-GB"/>
        </a:p>
      </dgm:t>
    </dgm:pt>
    <dgm:pt modelId="{F3B263A1-B2BB-426A-94CD-D01C8C89F5A3}">
      <dgm:prSet phldrT="[Text]" custT="1"/>
      <dgm:spPr/>
      <dgm:t>
        <a:bodyPr/>
        <a:lstStyle/>
        <a:p>
          <a:r>
            <a:rPr lang="en-GB" sz="900"/>
            <a:t>Design</a:t>
          </a:r>
        </a:p>
      </dgm:t>
    </dgm:pt>
    <dgm:pt modelId="{76D30ADF-E475-4A2D-B109-A0BA689D8561}" type="parTrans" cxnId="{FC188DE4-CCEC-4D7B-A01F-E0FDCBADF0CD}">
      <dgm:prSet/>
      <dgm:spPr/>
      <dgm:t>
        <a:bodyPr/>
        <a:lstStyle/>
        <a:p>
          <a:endParaRPr lang="en-GB"/>
        </a:p>
      </dgm:t>
    </dgm:pt>
    <dgm:pt modelId="{63780FD1-6A38-4E05-ADA3-5F257293E6AC}" type="sibTrans" cxnId="{FC188DE4-CCEC-4D7B-A01F-E0FDCBADF0CD}">
      <dgm:prSet/>
      <dgm:spPr/>
      <dgm:t>
        <a:bodyPr/>
        <a:lstStyle/>
        <a:p>
          <a:endParaRPr lang="en-GB"/>
        </a:p>
      </dgm:t>
    </dgm:pt>
    <dgm:pt modelId="{51DB21F9-FC45-420F-85DD-BDC85F548004}">
      <dgm:prSet phldrT="[Text]" custT="1"/>
      <dgm:spPr/>
      <dgm:t>
        <a:bodyPr/>
        <a:lstStyle/>
        <a:p>
          <a:r>
            <a:rPr lang="en-GB" sz="900"/>
            <a:t>Development and Deployment</a:t>
          </a:r>
        </a:p>
      </dgm:t>
    </dgm:pt>
    <dgm:pt modelId="{67EDA96A-5831-4B3A-A39D-C63BD22B8246}" type="parTrans" cxnId="{2EF90324-C270-4216-A84D-1C120602444B}">
      <dgm:prSet/>
      <dgm:spPr/>
      <dgm:t>
        <a:bodyPr/>
        <a:lstStyle/>
        <a:p>
          <a:endParaRPr lang="en-GB"/>
        </a:p>
      </dgm:t>
    </dgm:pt>
    <dgm:pt modelId="{A696980C-E16A-401B-8A09-35C18B95C3C1}" type="sibTrans" cxnId="{2EF90324-C270-4216-A84D-1C120602444B}">
      <dgm:prSet/>
      <dgm:spPr/>
      <dgm:t>
        <a:bodyPr/>
        <a:lstStyle/>
        <a:p>
          <a:endParaRPr lang="en-GB"/>
        </a:p>
      </dgm:t>
    </dgm:pt>
    <dgm:pt modelId="{D0111F0B-1813-40C7-AEC9-B580829CE075}">
      <dgm:prSet phldrT="[Text]" custT="1"/>
      <dgm:spPr/>
      <dgm:t>
        <a:bodyPr/>
        <a:lstStyle/>
        <a:p>
          <a:pPr>
            <a:buFont typeface="Calibri" panose="020F0502020204030204" pitchFamily="34" charset="0"/>
            <a:buChar char="-"/>
          </a:pPr>
          <a:r>
            <a:rPr lang="en-GB" sz="800"/>
            <a:t>Analyse the problem and the assignment</a:t>
          </a:r>
        </a:p>
      </dgm:t>
    </dgm:pt>
    <dgm:pt modelId="{4C0F503B-A78D-42B8-BCA8-2674E53C9F9D}" type="parTrans" cxnId="{C8689702-97B5-45D6-AE3D-7C76990F88A4}">
      <dgm:prSet/>
      <dgm:spPr/>
      <dgm:t>
        <a:bodyPr/>
        <a:lstStyle/>
        <a:p>
          <a:endParaRPr lang="en-GB"/>
        </a:p>
      </dgm:t>
    </dgm:pt>
    <dgm:pt modelId="{7DCC7FE7-4F68-4FBF-8762-039267BA033D}" type="sibTrans" cxnId="{C8689702-97B5-45D6-AE3D-7C76990F88A4}">
      <dgm:prSet/>
      <dgm:spPr/>
      <dgm:t>
        <a:bodyPr/>
        <a:lstStyle/>
        <a:p>
          <a:endParaRPr lang="en-GB"/>
        </a:p>
      </dgm:t>
    </dgm:pt>
    <dgm:pt modelId="{E52A5F37-0B0A-43B1-A131-C2EEC733085D}">
      <dgm:prSet custT="1"/>
      <dgm:spPr/>
      <dgm:t>
        <a:bodyPr/>
        <a:lstStyle/>
        <a:p>
          <a:pPr>
            <a:buFont typeface="Calibri" panose="020F0502020204030204" pitchFamily="34" charset="0"/>
            <a:buChar char="-"/>
          </a:pPr>
          <a:r>
            <a:rPr lang="en-GB" sz="800"/>
            <a:t>Draft project plan</a:t>
          </a:r>
        </a:p>
      </dgm:t>
    </dgm:pt>
    <dgm:pt modelId="{24376F4E-6F6C-442E-97DD-6D95DDC67FE8}" type="parTrans" cxnId="{C7A2F2C0-1ACC-4A96-B854-92717CEC8A2F}">
      <dgm:prSet/>
      <dgm:spPr/>
      <dgm:t>
        <a:bodyPr/>
        <a:lstStyle/>
        <a:p>
          <a:endParaRPr lang="en-GB"/>
        </a:p>
      </dgm:t>
    </dgm:pt>
    <dgm:pt modelId="{512B8D02-1E36-4C09-AEB5-ABE7FC8F8BC1}" type="sibTrans" cxnId="{C7A2F2C0-1ACC-4A96-B854-92717CEC8A2F}">
      <dgm:prSet/>
      <dgm:spPr/>
      <dgm:t>
        <a:bodyPr/>
        <a:lstStyle/>
        <a:p>
          <a:endParaRPr lang="en-GB"/>
        </a:p>
      </dgm:t>
    </dgm:pt>
    <dgm:pt modelId="{0AB7890E-BE06-4194-9D60-477D7F5492FF}">
      <dgm:prSet custT="1"/>
      <dgm:spPr/>
      <dgm:t>
        <a:bodyPr/>
        <a:lstStyle/>
        <a:p>
          <a:pPr>
            <a:buFont typeface="Calibri" panose="020F0502020204030204" pitchFamily="34" charset="0"/>
            <a:buChar char="-"/>
          </a:pPr>
          <a:r>
            <a:rPr lang="en-GB" sz="800"/>
            <a:t>Practice the new framworks</a:t>
          </a:r>
        </a:p>
      </dgm:t>
    </dgm:pt>
    <dgm:pt modelId="{A31486AB-7DB5-4747-9B3C-2F07B2BE0CC3}" type="parTrans" cxnId="{9C5EE56C-7205-44BC-B677-BC6F0E6349C2}">
      <dgm:prSet/>
      <dgm:spPr/>
      <dgm:t>
        <a:bodyPr/>
        <a:lstStyle/>
        <a:p>
          <a:endParaRPr lang="en-GB"/>
        </a:p>
      </dgm:t>
    </dgm:pt>
    <dgm:pt modelId="{47E08756-8D7B-4FCA-A7B8-4FED26BCBFA8}" type="sibTrans" cxnId="{9C5EE56C-7205-44BC-B677-BC6F0E6349C2}">
      <dgm:prSet/>
      <dgm:spPr/>
      <dgm:t>
        <a:bodyPr/>
        <a:lstStyle/>
        <a:p>
          <a:endParaRPr lang="en-GB"/>
        </a:p>
      </dgm:t>
    </dgm:pt>
    <dgm:pt modelId="{33E01DD2-2442-43F9-BBAD-B93A8EC7E682}">
      <dgm:prSet phldrT="[Text]" custT="1"/>
      <dgm:spPr/>
      <dgm:t>
        <a:bodyPr/>
        <a:lstStyle/>
        <a:p>
          <a:pPr>
            <a:buFont typeface="Calibri" panose="020F0502020204030204" pitchFamily="34" charset="0"/>
            <a:buChar char="-"/>
          </a:pPr>
          <a:r>
            <a:rPr lang="en-GB" sz="800"/>
            <a:t>Draft up potential solutions (the look and feel)</a:t>
          </a:r>
        </a:p>
      </dgm:t>
    </dgm:pt>
    <dgm:pt modelId="{4522CBB5-D59F-4CB3-9995-5CEA223BC119}" type="parTrans" cxnId="{8BD1FE98-8B04-4458-860C-131D3E73AF8F}">
      <dgm:prSet/>
      <dgm:spPr/>
      <dgm:t>
        <a:bodyPr/>
        <a:lstStyle/>
        <a:p>
          <a:endParaRPr lang="en-GB"/>
        </a:p>
      </dgm:t>
    </dgm:pt>
    <dgm:pt modelId="{8C5928AF-4E11-4662-8AC1-9891128BB644}" type="sibTrans" cxnId="{8BD1FE98-8B04-4458-860C-131D3E73AF8F}">
      <dgm:prSet/>
      <dgm:spPr/>
      <dgm:t>
        <a:bodyPr/>
        <a:lstStyle/>
        <a:p>
          <a:endParaRPr lang="en-GB"/>
        </a:p>
      </dgm:t>
    </dgm:pt>
    <dgm:pt modelId="{451ED87A-B6B9-43B4-8CEF-996EB1DC3AA1}">
      <dgm:prSet custT="1"/>
      <dgm:spPr/>
      <dgm:t>
        <a:bodyPr/>
        <a:lstStyle/>
        <a:p>
          <a:pPr>
            <a:buFont typeface="Calibri" panose="020F0502020204030204" pitchFamily="34" charset="0"/>
            <a:buChar char="-"/>
          </a:pPr>
          <a:r>
            <a:rPr lang="en-GB" sz="800"/>
            <a:t>Create wireframes</a:t>
          </a:r>
        </a:p>
      </dgm:t>
    </dgm:pt>
    <dgm:pt modelId="{AE4E4E0C-754B-48CA-A62D-7D082792B31F}" type="parTrans" cxnId="{FA07B389-3B97-49E1-B1B0-AF9184F95F0D}">
      <dgm:prSet/>
      <dgm:spPr/>
      <dgm:t>
        <a:bodyPr/>
        <a:lstStyle/>
        <a:p>
          <a:endParaRPr lang="en-GB"/>
        </a:p>
      </dgm:t>
    </dgm:pt>
    <dgm:pt modelId="{922138EB-0402-431B-B298-E529D02F86EA}" type="sibTrans" cxnId="{FA07B389-3B97-49E1-B1B0-AF9184F95F0D}">
      <dgm:prSet/>
      <dgm:spPr/>
      <dgm:t>
        <a:bodyPr/>
        <a:lstStyle/>
        <a:p>
          <a:endParaRPr lang="en-GB"/>
        </a:p>
      </dgm:t>
    </dgm:pt>
    <dgm:pt modelId="{6575B93E-94F2-4736-A1A7-3246C9E5EC1B}">
      <dgm:prSet custT="1"/>
      <dgm:spPr/>
      <dgm:t>
        <a:bodyPr/>
        <a:lstStyle/>
        <a:p>
          <a:pPr>
            <a:buFont typeface="Calibri" panose="020F0502020204030204" pitchFamily="34" charset="0"/>
            <a:buChar char="-"/>
          </a:pPr>
          <a:r>
            <a:rPr lang="en-GB" sz="800"/>
            <a:t>Draft up the Design section of Project Report</a:t>
          </a:r>
        </a:p>
      </dgm:t>
    </dgm:pt>
    <dgm:pt modelId="{84A12D42-73F5-49C1-8705-F6AEF43E8783}" type="parTrans" cxnId="{F8244FE0-BC2F-4D85-BABF-DA37853908FB}">
      <dgm:prSet/>
      <dgm:spPr/>
      <dgm:t>
        <a:bodyPr/>
        <a:lstStyle/>
        <a:p>
          <a:endParaRPr lang="en-GB"/>
        </a:p>
      </dgm:t>
    </dgm:pt>
    <dgm:pt modelId="{4F26F710-93DE-40FC-8E82-F6448CAC4E69}" type="sibTrans" cxnId="{F8244FE0-BC2F-4D85-BABF-DA37853908FB}">
      <dgm:prSet/>
      <dgm:spPr/>
      <dgm:t>
        <a:bodyPr/>
        <a:lstStyle/>
        <a:p>
          <a:endParaRPr lang="en-GB"/>
        </a:p>
      </dgm:t>
    </dgm:pt>
    <dgm:pt modelId="{717A42A1-D9A3-4DDA-B579-434DDE04D197}">
      <dgm:prSet phldrT="[Text]" custT="1"/>
      <dgm:spPr/>
      <dgm:t>
        <a:bodyPr/>
        <a:lstStyle/>
        <a:p>
          <a:r>
            <a:rPr lang="en-GB" sz="900"/>
            <a:t>Testing and Feedback</a:t>
          </a:r>
        </a:p>
      </dgm:t>
    </dgm:pt>
    <dgm:pt modelId="{ACA1B4F9-3A96-4A26-9D0E-37EEF0BB256F}" type="parTrans" cxnId="{AC944B29-83B4-4C2C-9E31-8F8BB6DB81FE}">
      <dgm:prSet/>
      <dgm:spPr/>
      <dgm:t>
        <a:bodyPr/>
        <a:lstStyle/>
        <a:p>
          <a:endParaRPr lang="en-GB"/>
        </a:p>
      </dgm:t>
    </dgm:pt>
    <dgm:pt modelId="{EEE5DCF9-0465-4092-81C8-CAB1C2CDCD39}" type="sibTrans" cxnId="{AC944B29-83B4-4C2C-9E31-8F8BB6DB81FE}">
      <dgm:prSet/>
      <dgm:spPr/>
      <dgm:t>
        <a:bodyPr/>
        <a:lstStyle/>
        <a:p>
          <a:endParaRPr lang="en-GB"/>
        </a:p>
      </dgm:t>
    </dgm:pt>
    <dgm:pt modelId="{B1D3074E-D114-418E-94B2-59E3BCCFA42F}">
      <dgm:prSet phldrT="[Text]" custT="1"/>
      <dgm:spPr/>
      <dgm:t>
        <a:bodyPr/>
        <a:lstStyle/>
        <a:p>
          <a:pPr>
            <a:buFont typeface="Calibri" panose="020F0502020204030204" pitchFamily="34" charset="0"/>
            <a:buChar char="-"/>
          </a:pPr>
          <a:r>
            <a:rPr lang="en-GB" sz="800"/>
            <a:t>Implementation of the solution</a:t>
          </a:r>
        </a:p>
      </dgm:t>
    </dgm:pt>
    <dgm:pt modelId="{45514AA8-CFCF-4733-A69B-16CFC9829CAE}" type="parTrans" cxnId="{2481BF97-05DB-4B9A-9A9E-D45C3D9C1B48}">
      <dgm:prSet/>
      <dgm:spPr/>
      <dgm:t>
        <a:bodyPr/>
        <a:lstStyle/>
        <a:p>
          <a:endParaRPr lang="en-GB"/>
        </a:p>
      </dgm:t>
    </dgm:pt>
    <dgm:pt modelId="{ABEF13CF-C816-4533-A484-7BB682CDBBC0}" type="sibTrans" cxnId="{2481BF97-05DB-4B9A-9A9E-D45C3D9C1B48}">
      <dgm:prSet/>
      <dgm:spPr/>
      <dgm:t>
        <a:bodyPr/>
        <a:lstStyle/>
        <a:p>
          <a:endParaRPr lang="en-GB"/>
        </a:p>
      </dgm:t>
    </dgm:pt>
    <dgm:pt modelId="{70567862-FCE9-4002-BB6C-5F09D04E2833}">
      <dgm:prSet custT="1"/>
      <dgm:spPr/>
      <dgm:t>
        <a:bodyPr/>
        <a:lstStyle/>
        <a:p>
          <a:pPr>
            <a:buFont typeface="Calibri" panose="020F0502020204030204" pitchFamily="34" charset="0"/>
            <a:buChar char="-"/>
          </a:pPr>
          <a:r>
            <a:rPr lang="en-GB" sz="800"/>
            <a:t>Describe the process and challenges in the Project Report</a:t>
          </a:r>
        </a:p>
      </dgm:t>
    </dgm:pt>
    <dgm:pt modelId="{4FBDEE08-DCB6-49F6-BB2C-D96423247A9D}" type="parTrans" cxnId="{6E04E9DF-7EC2-4BB9-A439-49618C05CA2E}">
      <dgm:prSet/>
      <dgm:spPr/>
      <dgm:t>
        <a:bodyPr/>
        <a:lstStyle/>
        <a:p>
          <a:endParaRPr lang="en-GB"/>
        </a:p>
      </dgm:t>
    </dgm:pt>
    <dgm:pt modelId="{C6F1BE3B-ADAC-4F15-980D-709306355242}" type="sibTrans" cxnId="{6E04E9DF-7EC2-4BB9-A439-49618C05CA2E}">
      <dgm:prSet/>
      <dgm:spPr/>
      <dgm:t>
        <a:bodyPr/>
        <a:lstStyle/>
        <a:p>
          <a:endParaRPr lang="en-GB"/>
        </a:p>
      </dgm:t>
    </dgm:pt>
    <dgm:pt modelId="{5006FA29-50BD-4A87-868F-9D64EB4CBD25}">
      <dgm:prSet phldrT="[Text]" custT="1"/>
      <dgm:spPr/>
      <dgm:t>
        <a:bodyPr/>
        <a:lstStyle/>
        <a:p>
          <a:pPr>
            <a:buFont typeface="Calibri" panose="020F0502020204030204" pitchFamily="34" charset="0"/>
            <a:buChar char="-"/>
          </a:pPr>
          <a:r>
            <a:rPr lang="en-GB" sz="800"/>
            <a:t>Enabling access for some end users</a:t>
          </a:r>
        </a:p>
      </dgm:t>
    </dgm:pt>
    <dgm:pt modelId="{08F43FA9-8321-4083-A377-3F95D91174A6}" type="parTrans" cxnId="{52B56A2A-AC77-4C8B-A662-F2E76E41D277}">
      <dgm:prSet/>
      <dgm:spPr/>
      <dgm:t>
        <a:bodyPr/>
        <a:lstStyle/>
        <a:p>
          <a:endParaRPr lang="en-GB"/>
        </a:p>
      </dgm:t>
    </dgm:pt>
    <dgm:pt modelId="{8098717E-4A07-4600-8A30-833DF166F93A}" type="sibTrans" cxnId="{52B56A2A-AC77-4C8B-A662-F2E76E41D277}">
      <dgm:prSet/>
      <dgm:spPr/>
      <dgm:t>
        <a:bodyPr/>
        <a:lstStyle/>
        <a:p>
          <a:endParaRPr lang="en-GB"/>
        </a:p>
      </dgm:t>
    </dgm:pt>
    <dgm:pt modelId="{EB9F7C7A-6963-4F34-A25F-A8EFF21CBD74}">
      <dgm:prSet custT="1"/>
      <dgm:spPr/>
      <dgm:t>
        <a:bodyPr/>
        <a:lstStyle/>
        <a:p>
          <a:pPr>
            <a:buFont typeface="Calibri" panose="020F0502020204030204" pitchFamily="34" charset="0"/>
            <a:buChar char="-"/>
          </a:pPr>
          <a:r>
            <a:rPr lang="en-GB" sz="800"/>
            <a:t>Completion of Project Report</a:t>
          </a:r>
        </a:p>
      </dgm:t>
    </dgm:pt>
    <dgm:pt modelId="{7A23CF08-3C08-481F-8D4D-AC82B56EAD37}" type="parTrans" cxnId="{000B589E-0EFD-48C7-B39A-2A9EBF1F7FA1}">
      <dgm:prSet/>
      <dgm:spPr/>
      <dgm:t>
        <a:bodyPr/>
        <a:lstStyle/>
        <a:p>
          <a:endParaRPr lang="en-GB"/>
        </a:p>
      </dgm:t>
    </dgm:pt>
    <dgm:pt modelId="{7D954F8C-F5BF-45A6-B09C-5AA7DBB196E4}" type="sibTrans" cxnId="{000B589E-0EFD-48C7-B39A-2A9EBF1F7FA1}">
      <dgm:prSet/>
      <dgm:spPr/>
      <dgm:t>
        <a:bodyPr/>
        <a:lstStyle/>
        <a:p>
          <a:endParaRPr lang="en-GB"/>
        </a:p>
      </dgm:t>
    </dgm:pt>
    <dgm:pt modelId="{F5A1A498-CE2B-4942-9F82-30117FD598BE}">
      <dgm:prSet custT="1"/>
      <dgm:spPr/>
      <dgm:t>
        <a:bodyPr/>
        <a:lstStyle/>
        <a:p>
          <a:pPr>
            <a:buFont typeface="Calibri" panose="020F0502020204030204" pitchFamily="34" charset="0"/>
            <a:buChar char="-"/>
          </a:pPr>
          <a:r>
            <a:rPr lang="en-GB" sz="800"/>
            <a:t>Prepare a final presentation</a:t>
          </a:r>
        </a:p>
      </dgm:t>
    </dgm:pt>
    <dgm:pt modelId="{AE06D949-2BA1-4443-B3BC-9D2AE942BB71}" type="parTrans" cxnId="{FDBA6CCF-CF6D-48CA-9FF4-2B6D52363090}">
      <dgm:prSet/>
      <dgm:spPr/>
      <dgm:t>
        <a:bodyPr/>
        <a:lstStyle/>
        <a:p>
          <a:endParaRPr lang="en-GB"/>
        </a:p>
      </dgm:t>
    </dgm:pt>
    <dgm:pt modelId="{ADF75271-FB89-4251-B06F-87745C021BDB}" type="sibTrans" cxnId="{FDBA6CCF-CF6D-48CA-9FF4-2B6D52363090}">
      <dgm:prSet/>
      <dgm:spPr/>
      <dgm:t>
        <a:bodyPr/>
        <a:lstStyle/>
        <a:p>
          <a:endParaRPr lang="en-GB"/>
        </a:p>
      </dgm:t>
    </dgm:pt>
    <dgm:pt modelId="{83BC2A35-517C-4222-B8A2-65F419D24101}">
      <dgm:prSet phldrT="[Text]" custT="1"/>
      <dgm:spPr/>
      <dgm:t>
        <a:bodyPr/>
        <a:lstStyle/>
        <a:p>
          <a:pPr>
            <a:buFont typeface="Calibri" panose="020F0502020204030204" pitchFamily="34" charset="0"/>
            <a:buChar char="-"/>
          </a:pPr>
          <a:r>
            <a:rPr lang="en-GB" sz="800"/>
            <a:t>Identify core tasks</a:t>
          </a:r>
        </a:p>
      </dgm:t>
    </dgm:pt>
    <dgm:pt modelId="{C137FFDF-A0C6-4667-A8C2-2DC1E6BBFFFE}" type="parTrans" cxnId="{0713B7F7-18D7-4F0C-A09F-E5677773DBC7}">
      <dgm:prSet/>
      <dgm:spPr/>
      <dgm:t>
        <a:bodyPr/>
        <a:lstStyle/>
        <a:p>
          <a:endParaRPr lang="en-GB"/>
        </a:p>
      </dgm:t>
    </dgm:pt>
    <dgm:pt modelId="{28C7840B-4F3C-44F4-91AE-BFF917D83FF9}" type="sibTrans" cxnId="{0713B7F7-18D7-4F0C-A09F-E5677773DBC7}">
      <dgm:prSet/>
      <dgm:spPr/>
      <dgm:t>
        <a:bodyPr/>
        <a:lstStyle/>
        <a:p>
          <a:endParaRPr lang="en-GB"/>
        </a:p>
      </dgm:t>
    </dgm:pt>
    <dgm:pt modelId="{16F386EA-273F-4E65-91FB-3CE854658B48}">
      <dgm:prSet custT="1"/>
      <dgm:spPr/>
      <dgm:t>
        <a:bodyPr/>
        <a:lstStyle/>
        <a:p>
          <a:pPr>
            <a:buFont typeface="Calibri" panose="020F0502020204030204" pitchFamily="34" charset="0"/>
            <a:buChar char="-"/>
          </a:pPr>
          <a:r>
            <a:rPr lang="en-GB" sz="900"/>
            <a:t>Wrap-up</a:t>
          </a:r>
        </a:p>
      </dgm:t>
    </dgm:pt>
    <dgm:pt modelId="{B307FA9E-5C8A-43C0-A0A9-C38D95A3156D}" type="parTrans" cxnId="{75254FD4-2BA5-4628-99A3-45C7C9271BC6}">
      <dgm:prSet/>
      <dgm:spPr/>
      <dgm:t>
        <a:bodyPr/>
        <a:lstStyle/>
        <a:p>
          <a:endParaRPr lang="en-GB"/>
        </a:p>
      </dgm:t>
    </dgm:pt>
    <dgm:pt modelId="{68E0E39F-FD2A-4F9D-91B3-DD4A0257AADD}" type="sibTrans" cxnId="{75254FD4-2BA5-4628-99A3-45C7C9271BC6}">
      <dgm:prSet/>
      <dgm:spPr/>
      <dgm:t>
        <a:bodyPr/>
        <a:lstStyle/>
        <a:p>
          <a:endParaRPr lang="en-GB"/>
        </a:p>
      </dgm:t>
    </dgm:pt>
    <dgm:pt modelId="{F6C209BD-39A4-4A87-BD6F-AB0FEAA3A0BA}">
      <dgm:prSet custT="1"/>
      <dgm:spPr/>
      <dgm:t>
        <a:bodyPr/>
        <a:lstStyle/>
        <a:p>
          <a:pPr>
            <a:buFont typeface="Calibri" panose="020F0502020204030204" pitchFamily="34" charset="0"/>
            <a:buChar char="-"/>
          </a:pPr>
          <a:r>
            <a:rPr lang="en-GB" sz="800"/>
            <a:t>Handover</a:t>
          </a:r>
        </a:p>
      </dgm:t>
    </dgm:pt>
    <dgm:pt modelId="{10FF6B18-E50C-4F72-A46D-883E4E621840}" type="parTrans" cxnId="{366245F6-5024-4ED6-B105-859D491E6882}">
      <dgm:prSet/>
      <dgm:spPr/>
      <dgm:t>
        <a:bodyPr/>
        <a:lstStyle/>
        <a:p>
          <a:endParaRPr lang="en-GB"/>
        </a:p>
      </dgm:t>
    </dgm:pt>
    <dgm:pt modelId="{3145182F-7232-4CEF-B744-BE0609A02E1B}" type="sibTrans" cxnId="{366245F6-5024-4ED6-B105-859D491E6882}">
      <dgm:prSet/>
      <dgm:spPr/>
      <dgm:t>
        <a:bodyPr/>
        <a:lstStyle/>
        <a:p>
          <a:endParaRPr lang="en-GB"/>
        </a:p>
      </dgm:t>
    </dgm:pt>
    <dgm:pt modelId="{2FA01E9C-E275-41E8-BE59-AD68BA4300BA}">
      <dgm:prSet custT="1"/>
      <dgm:spPr/>
      <dgm:t>
        <a:bodyPr/>
        <a:lstStyle/>
        <a:p>
          <a:pPr>
            <a:buFont typeface="Calibri" panose="020F0502020204030204" pitchFamily="34" charset="0"/>
            <a:buChar char="-"/>
          </a:pPr>
          <a:r>
            <a:rPr lang="en-GB" sz="800"/>
            <a:t>Assessment</a:t>
          </a:r>
        </a:p>
      </dgm:t>
    </dgm:pt>
    <dgm:pt modelId="{70FBCD9C-5006-4B51-A432-873268D9B9FE}" type="parTrans" cxnId="{A4B42DBA-F736-4689-94AB-5D73FD37B6EF}">
      <dgm:prSet/>
      <dgm:spPr/>
      <dgm:t>
        <a:bodyPr/>
        <a:lstStyle/>
        <a:p>
          <a:endParaRPr lang="en-GB"/>
        </a:p>
      </dgm:t>
    </dgm:pt>
    <dgm:pt modelId="{768956BB-C5C9-4DF4-87E9-E2D1D4799B42}" type="sibTrans" cxnId="{A4B42DBA-F736-4689-94AB-5D73FD37B6EF}">
      <dgm:prSet/>
      <dgm:spPr/>
      <dgm:t>
        <a:bodyPr/>
        <a:lstStyle/>
        <a:p>
          <a:endParaRPr lang="en-GB"/>
        </a:p>
      </dgm:t>
    </dgm:pt>
    <dgm:pt modelId="{8A14B99B-B053-4DBF-9C84-F647D79F9B3B}">
      <dgm:prSet custT="1"/>
      <dgm:spPr/>
      <dgm:t>
        <a:bodyPr/>
        <a:lstStyle/>
        <a:p>
          <a:pPr>
            <a:buFont typeface="Calibri" panose="020F0502020204030204" pitchFamily="34" charset="0"/>
            <a:buChar char="-"/>
          </a:pPr>
          <a:r>
            <a:rPr lang="en-GB" sz="800"/>
            <a:t>Learn the client requirements form PO</a:t>
          </a:r>
        </a:p>
      </dgm:t>
    </dgm:pt>
    <dgm:pt modelId="{DECCE8BB-DB75-4391-9189-9661D0946322}" type="parTrans" cxnId="{C625D3E8-C68C-4F5C-AE3E-5610CB5C7783}">
      <dgm:prSet/>
      <dgm:spPr/>
      <dgm:t>
        <a:bodyPr/>
        <a:lstStyle/>
        <a:p>
          <a:endParaRPr lang="en-GB"/>
        </a:p>
      </dgm:t>
    </dgm:pt>
    <dgm:pt modelId="{7189326D-7347-449A-90EE-9EC2ECF5CD99}" type="sibTrans" cxnId="{C625D3E8-C68C-4F5C-AE3E-5610CB5C7783}">
      <dgm:prSet/>
      <dgm:spPr/>
      <dgm:t>
        <a:bodyPr/>
        <a:lstStyle/>
        <a:p>
          <a:endParaRPr lang="en-GB"/>
        </a:p>
      </dgm:t>
    </dgm:pt>
    <dgm:pt modelId="{45474138-A743-4E62-8185-2F4F8CF0CDD8}">
      <dgm:prSet custT="1"/>
      <dgm:spPr/>
      <dgm:t>
        <a:bodyPr/>
        <a:lstStyle/>
        <a:p>
          <a:pPr>
            <a:buFont typeface="Calibri" panose="020F0502020204030204" pitchFamily="34" charset="0"/>
            <a:buChar char="-"/>
          </a:pPr>
          <a:r>
            <a:rPr lang="en-GB" sz="800"/>
            <a:t>Gather feedback from peers and colleagues </a:t>
          </a:r>
        </a:p>
      </dgm:t>
    </dgm:pt>
    <dgm:pt modelId="{7D6C05D0-3882-4B21-97FA-0887E05AA5EE}" type="parTrans" cxnId="{6EE62B19-7C1A-4F15-9399-3A145A4F779D}">
      <dgm:prSet/>
      <dgm:spPr/>
      <dgm:t>
        <a:bodyPr/>
        <a:lstStyle/>
        <a:p>
          <a:endParaRPr lang="en-GB"/>
        </a:p>
      </dgm:t>
    </dgm:pt>
    <dgm:pt modelId="{8EF3DCDF-0ADA-4078-9EC8-14CB14CED23A}" type="sibTrans" cxnId="{6EE62B19-7C1A-4F15-9399-3A145A4F779D}">
      <dgm:prSet/>
      <dgm:spPr/>
      <dgm:t>
        <a:bodyPr/>
        <a:lstStyle/>
        <a:p>
          <a:endParaRPr lang="en-GB"/>
        </a:p>
      </dgm:t>
    </dgm:pt>
    <dgm:pt modelId="{ABF0237D-3468-427C-AF6F-E12C3FF4D832}">
      <dgm:prSet custT="1"/>
      <dgm:spPr/>
      <dgm:t>
        <a:bodyPr/>
        <a:lstStyle/>
        <a:p>
          <a:pPr>
            <a:buFont typeface="Calibri" panose="020F0502020204030204" pitchFamily="34" charset="0"/>
            <a:buChar char="-"/>
          </a:pPr>
          <a:r>
            <a:rPr lang="en-GB" sz="800"/>
            <a:t>Consult the UX designer (Elise)</a:t>
          </a:r>
        </a:p>
      </dgm:t>
    </dgm:pt>
    <dgm:pt modelId="{290F7539-37A3-4934-8F81-B1F3EBBFCA4C}" type="parTrans" cxnId="{191B37E6-7A36-4FF1-8D22-CA8EF29280A4}">
      <dgm:prSet/>
      <dgm:spPr/>
      <dgm:t>
        <a:bodyPr/>
        <a:lstStyle/>
        <a:p>
          <a:endParaRPr lang="en-GB"/>
        </a:p>
      </dgm:t>
    </dgm:pt>
    <dgm:pt modelId="{50657C21-5641-4CA4-A6AA-E7ECD23FA7FD}" type="sibTrans" cxnId="{191B37E6-7A36-4FF1-8D22-CA8EF29280A4}">
      <dgm:prSet/>
      <dgm:spPr/>
      <dgm:t>
        <a:bodyPr/>
        <a:lstStyle/>
        <a:p>
          <a:endParaRPr lang="en-GB"/>
        </a:p>
      </dgm:t>
    </dgm:pt>
    <dgm:pt modelId="{A96A69BC-F95B-4C32-AC01-089C020CFC08}">
      <dgm:prSet phldrT="[Text]" custT="1"/>
      <dgm:spPr/>
      <dgm:t>
        <a:bodyPr/>
        <a:lstStyle/>
        <a:p>
          <a:pPr>
            <a:buFont typeface="Calibri" panose="020F0502020204030204" pitchFamily="34" charset="0"/>
            <a:buChar char="-"/>
          </a:pPr>
          <a:r>
            <a:rPr lang="en-GB" sz="800"/>
            <a:t>Testing and deployment of each feature</a:t>
          </a:r>
        </a:p>
      </dgm:t>
    </dgm:pt>
    <dgm:pt modelId="{8F23D02E-B106-4044-9ACE-5CD2C77E25F3}" type="parTrans" cxnId="{9B31E6AF-8D3D-486D-B94C-9D2E4B9AFBFC}">
      <dgm:prSet/>
      <dgm:spPr/>
      <dgm:t>
        <a:bodyPr/>
        <a:lstStyle/>
        <a:p>
          <a:endParaRPr lang="en-GB"/>
        </a:p>
      </dgm:t>
    </dgm:pt>
    <dgm:pt modelId="{777F70A8-A16D-4DA3-8F89-CE490C3C9229}" type="sibTrans" cxnId="{9B31E6AF-8D3D-486D-B94C-9D2E4B9AFBFC}">
      <dgm:prSet/>
      <dgm:spPr/>
      <dgm:t>
        <a:bodyPr/>
        <a:lstStyle/>
        <a:p>
          <a:endParaRPr lang="en-GB"/>
        </a:p>
      </dgm:t>
    </dgm:pt>
    <dgm:pt modelId="{7B3A6500-A106-468B-A462-4832C9F330B2}">
      <dgm:prSet phldrT="[Text]" custT="1"/>
      <dgm:spPr/>
      <dgm:t>
        <a:bodyPr/>
        <a:lstStyle/>
        <a:p>
          <a:pPr>
            <a:buFont typeface="Calibri" panose="020F0502020204030204" pitchFamily="34" charset="0"/>
            <a:buChar char="-"/>
          </a:pPr>
          <a:r>
            <a:rPr lang="en-GB" sz="800"/>
            <a:t>Gathering feesback from end-user</a:t>
          </a:r>
        </a:p>
      </dgm:t>
    </dgm:pt>
    <dgm:pt modelId="{C97C0AFE-4D60-4F0C-AAA3-091E8F98ACFB}" type="parTrans" cxnId="{D4D4BCC6-04D1-4F7E-8E75-ACD17D57B4EA}">
      <dgm:prSet/>
      <dgm:spPr/>
      <dgm:t>
        <a:bodyPr/>
        <a:lstStyle/>
        <a:p>
          <a:endParaRPr lang="en-GB"/>
        </a:p>
      </dgm:t>
    </dgm:pt>
    <dgm:pt modelId="{95DF321C-62C9-43BD-A60F-3F3D9A8491D4}" type="sibTrans" cxnId="{D4D4BCC6-04D1-4F7E-8E75-ACD17D57B4EA}">
      <dgm:prSet/>
      <dgm:spPr/>
      <dgm:t>
        <a:bodyPr/>
        <a:lstStyle/>
        <a:p>
          <a:endParaRPr lang="en-GB"/>
        </a:p>
      </dgm:t>
    </dgm:pt>
    <dgm:pt modelId="{264ABA84-0B50-4CDC-AA36-CEAA64B73A6D}" type="pres">
      <dgm:prSet presAssocID="{06F5310A-F50D-4084-89D2-656506DBC915}" presName="linear" presStyleCnt="0">
        <dgm:presLayoutVars>
          <dgm:dir/>
          <dgm:animLvl val="lvl"/>
          <dgm:resizeHandles val="exact"/>
        </dgm:presLayoutVars>
      </dgm:prSet>
      <dgm:spPr/>
    </dgm:pt>
    <dgm:pt modelId="{F5C1A6F4-8E0D-48C6-813C-8F498260D67B}" type="pres">
      <dgm:prSet presAssocID="{189F422A-7C83-47B6-B02E-336E185A40BC}" presName="parentLin" presStyleCnt="0"/>
      <dgm:spPr/>
    </dgm:pt>
    <dgm:pt modelId="{688DC05D-9633-4758-AA91-5EF063D0A46F}" type="pres">
      <dgm:prSet presAssocID="{189F422A-7C83-47B6-B02E-336E185A40BC}" presName="parentLeftMargin" presStyleLbl="node1" presStyleIdx="0" presStyleCnt="5"/>
      <dgm:spPr/>
    </dgm:pt>
    <dgm:pt modelId="{1689547C-5EBD-4CB2-B40B-DAE4BDFDD3D9}" type="pres">
      <dgm:prSet presAssocID="{189F422A-7C83-47B6-B02E-336E185A40BC}" presName="parentText" presStyleLbl="node1" presStyleIdx="0" presStyleCnt="5">
        <dgm:presLayoutVars>
          <dgm:chMax val="0"/>
          <dgm:bulletEnabled val="1"/>
        </dgm:presLayoutVars>
      </dgm:prSet>
      <dgm:spPr/>
    </dgm:pt>
    <dgm:pt modelId="{479C4E6F-3303-48EF-BCF5-EFDEDDA7BA59}" type="pres">
      <dgm:prSet presAssocID="{189F422A-7C83-47B6-B02E-336E185A40BC}" presName="negativeSpace" presStyleCnt="0"/>
      <dgm:spPr/>
    </dgm:pt>
    <dgm:pt modelId="{C3CA7459-BAF7-493C-90AB-BFF533407329}" type="pres">
      <dgm:prSet presAssocID="{189F422A-7C83-47B6-B02E-336E185A40BC}" presName="childText" presStyleLbl="conFgAcc1" presStyleIdx="0" presStyleCnt="5">
        <dgm:presLayoutVars>
          <dgm:bulletEnabled val="1"/>
        </dgm:presLayoutVars>
      </dgm:prSet>
      <dgm:spPr/>
    </dgm:pt>
    <dgm:pt modelId="{283F325C-73D2-4E50-9CCD-FA8EBFEFF479}" type="pres">
      <dgm:prSet presAssocID="{2C55377D-7F45-40A0-A9BB-9C48AC5D2886}" presName="spaceBetweenRectangles" presStyleCnt="0"/>
      <dgm:spPr/>
    </dgm:pt>
    <dgm:pt modelId="{1757CD62-52FF-4295-B991-5A2B9B55A0F7}" type="pres">
      <dgm:prSet presAssocID="{F3B263A1-B2BB-426A-94CD-D01C8C89F5A3}" presName="parentLin" presStyleCnt="0"/>
      <dgm:spPr/>
    </dgm:pt>
    <dgm:pt modelId="{5F68DB2F-2F76-42DB-B3EF-38F8AB19E0B4}" type="pres">
      <dgm:prSet presAssocID="{F3B263A1-B2BB-426A-94CD-D01C8C89F5A3}" presName="parentLeftMargin" presStyleLbl="node1" presStyleIdx="0" presStyleCnt="5"/>
      <dgm:spPr/>
    </dgm:pt>
    <dgm:pt modelId="{5F458B7E-BBCC-4EB6-B68A-F4A963B0C5B7}" type="pres">
      <dgm:prSet presAssocID="{F3B263A1-B2BB-426A-94CD-D01C8C89F5A3}" presName="parentText" presStyleLbl="node1" presStyleIdx="1" presStyleCnt="5">
        <dgm:presLayoutVars>
          <dgm:chMax val="0"/>
          <dgm:bulletEnabled val="1"/>
        </dgm:presLayoutVars>
      </dgm:prSet>
      <dgm:spPr/>
    </dgm:pt>
    <dgm:pt modelId="{21EE1A74-A101-422B-8E59-6DD4FBDB8347}" type="pres">
      <dgm:prSet presAssocID="{F3B263A1-B2BB-426A-94CD-D01C8C89F5A3}" presName="negativeSpace" presStyleCnt="0"/>
      <dgm:spPr/>
    </dgm:pt>
    <dgm:pt modelId="{F89429FE-4EC5-4140-A67C-86F0CCFADCB1}" type="pres">
      <dgm:prSet presAssocID="{F3B263A1-B2BB-426A-94CD-D01C8C89F5A3}" presName="childText" presStyleLbl="conFgAcc1" presStyleIdx="1" presStyleCnt="5">
        <dgm:presLayoutVars>
          <dgm:bulletEnabled val="1"/>
        </dgm:presLayoutVars>
      </dgm:prSet>
      <dgm:spPr/>
    </dgm:pt>
    <dgm:pt modelId="{22AC13B5-30B1-4CE9-83E7-BE7B441B6C87}" type="pres">
      <dgm:prSet presAssocID="{63780FD1-6A38-4E05-ADA3-5F257293E6AC}" presName="spaceBetweenRectangles" presStyleCnt="0"/>
      <dgm:spPr/>
    </dgm:pt>
    <dgm:pt modelId="{A1053519-0B39-4DD5-918C-FDE0C17FDCAF}" type="pres">
      <dgm:prSet presAssocID="{51DB21F9-FC45-420F-85DD-BDC85F548004}" presName="parentLin" presStyleCnt="0"/>
      <dgm:spPr/>
    </dgm:pt>
    <dgm:pt modelId="{FEE02B8C-F1DB-4E7D-8004-1E0660501255}" type="pres">
      <dgm:prSet presAssocID="{51DB21F9-FC45-420F-85DD-BDC85F548004}" presName="parentLeftMargin" presStyleLbl="node1" presStyleIdx="1" presStyleCnt="5"/>
      <dgm:spPr/>
    </dgm:pt>
    <dgm:pt modelId="{B3CAFDA7-794A-4A89-A0C8-A2F160CC9169}" type="pres">
      <dgm:prSet presAssocID="{51DB21F9-FC45-420F-85DD-BDC85F548004}" presName="parentText" presStyleLbl="node1" presStyleIdx="2" presStyleCnt="5">
        <dgm:presLayoutVars>
          <dgm:chMax val="0"/>
          <dgm:bulletEnabled val="1"/>
        </dgm:presLayoutVars>
      </dgm:prSet>
      <dgm:spPr/>
    </dgm:pt>
    <dgm:pt modelId="{8BF15E82-FCD1-4F67-A7CA-540B60AD25F5}" type="pres">
      <dgm:prSet presAssocID="{51DB21F9-FC45-420F-85DD-BDC85F548004}" presName="negativeSpace" presStyleCnt="0"/>
      <dgm:spPr/>
    </dgm:pt>
    <dgm:pt modelId="{52609913-2E6C-4680-A47D-5D295F7C62D2}" type="pres">
      <dgm:prSet presAssocID="{51DB21F9-FC45-420F-85DD-BDC85F548004}" presName="childText" presStyleLbl="conFgAcc1" presStyleIdx="2" presStyleCnt="5">
        <dgm:presLayoutVars>
          <dgm:bulletEnabled val="1"/>
        </dgm:presLayoutVars>
      </dgm:prSet>
      <dgm:spPr/>
    </dgm:pt>
    <dgm:pt modelId="{0B739B86-138F-4E1C-A06F-B0F3919DEAD3}" type="pres">
      <dgm:prSet presAssocID="{A696980C-E16A-401B-8A09-35C18B95C3C1}" presName="spaceBetweenRectangles" presStyleCnt="0"/>
      <dgm:spPr/>
    </dgm:pt>
    <dgm:pt modelId="{B66DA302-5360-4D7F-B0B5-A85417B43AFD}" type="pres">
      <dgm:prSet presAssocID="{717A42A1-D9A3-4DDA-B579-434DDE04D197}" presName="parentLin" presStyleCnt="0"/>
      <dgm:spPr/>
    </dgm:pt>
    <dgm:pt modelId="{AE468D2A-1E51-4420-B627-8871A4A7B63F}" type="pres">
      <dgm:prSet presAssocID="{717A42A1-D9A3-4DDA-B579-434DDE04D197}" presName="parentLeftMargin" presStyleLbl="node1" presStyleIdx="2" presStyleCnt="5"/>
      <dgm:spPr/>
    </dgm:pt>
    <dgm:pt modelId="{2A4D9B42-CF55-4C8C-BE21-363CAEB1ACED}" type="pres">
      <dgm:prSet presAssocID="{717A42A1-D9A3-4DDA-B579-434DDE04D197}" presName="parentText" presStyleLbl="node1" presStyleIdx="3" presStyleCnt="5">
        <dgm:presLayoutVars>
          <dgm:chMax val="0"/>
          <dgm:bulletEnabled val="1"/>
        </dgm:presLayoutVars>
      </dgm:prSet>
      <dgm:spPr/>
    </dgm:pt>
    <dgm:pt modelId="{182BB0D2-F0F1-427E-B9A1-363F5C229BE6}" type="pres">
      <dgm:prSet presAssocID="{717A42A1-D9A3-4DDA-B579-434DDE04D197}" presName="negativeSpace" presStyleCnt="0"/>
      <dgm:spPr/>
    </dgm:pt>
    <dgm:pt modelId="{37B06EF2-73D3-41C3-9A9B-B527EFBC08B7}" type="pres">
      <dgm:prSet presAssocID="{717A42A1-D9A3-4DDA-B579-434DDE04D197}" presName="childText" presStyleLbl="conFgAcc1" presStyleIdx="3" presStyleCnt="5">
        <dgm:presLayoutVars>
          <dgm:bulletEnabled val="1"/>
        </dgm:presLayoutVars>
      </dgm:prSet>
      <dgm:spPr/>
    </dgm:pt>
    <dgm:pt modelId="{11E528E6-CACE-4440-A81D-A17016A3EE2B}" type="pres">
      <dgm:prSet presAssocID="{EEE5DCF9-0465-4092-81C8-CAB1C2CDCD39}" presName="spaceBetweenRectangles" presStyleCnt="0"/>
      <dgm:spPr/>
    </dgm:pt>
    <dgm:pt modelId="{48CB15C7-338D-4F89-8381-A7C1D52E706D}" type="pres">
      <dgm:prSet presAssocID="{16F386EA-273F-4E65-91FB-3CE854658B48}" presName="parentLin" presStyleCnt="0"/>
      <dgm:spPr/>
    </dgm:pt>
    <dgm:pt modelId="{D3E50B93-6991-41BF-A4DF-71CD0396FFBF}" type="pres">
      <dgm:prSet presAssocID="{16F386EA-273F-4E65-91FB-3CE854658B48}" presName="parentLeftMargin" presStyleLbl="node1" presStyleIdx="3" presStyleCnt="5"/>
      <dgm:spPr/>
    </dgm:pt>
    <dgm:pt modelId="{02E6949C-E9AA-4427-98D6-85D5E30E5BA4}" type="pres">
      <dgm:prSet presAssocID="{16F386EA-273F-4E65-91FB-3CE854658B48}" presName="parentText" presStyleLbl="node1" presStyleIdx="4" presStyleCnt="5">
        <dgm:presLayoutVars>
          <dgm:chMax val="0"/>
          <dgm:bulletEnabled val="1"/>
        </dgm:presLayoutVars>
      </dgm:prSet>
      <dgm:spPr/>
    </dgm:pt>
    <dgm:pt modelId="{17644ABE-4CBC-47E9-A3EF-2EB13D3EC3C5}" type="pres">
      <dgm:prSet presAssocID="{16F386EA-273F-4E65-91FB-3CE854658B48}" presName="negativeSpace" presStyleCnt="0"/>
      <dgm:spPr/>
    </dgm:pt>
    <dgm:pt modelId="{06E955A3-48D0-43AC-9879-050A8AE24E6F}" type="pres">
      <dgm:prSet presAssocID="{16F386EA-273F-4E65-91FB-3CE854658B48}" presName="childText" presStyleLbl="conFgAcc1" presStyleIdx="4" presStyleCnt="5">
        <dgm:presLayoutVars>
          <dgm:bulletEnabled val="1"/>
        </dgm:presLayoutVars>
      </dgm:prSet>
      <dgm:spPr/>
    </dgm:pt>
  </dgm:ptLst>
  <dgm:cxnLst>
    <dgm:cxn modelId="{7B5AA701-A98B-44BE-BE19-68A6E03B1569}" type="presOf" srcId="{717A42A1-D9A3-4DDA-B579-434DDE04D197}" destId="{2A4D9B42-CF55-4C8C-BE21-363CAEB1ACED}" srcOrd="1" destOrd="0" presId="urn:microsoft.com/office/officeart/2005/8/layout/list1"/>
    <dgm:cxn modelId="{C8689702-97B5-45D6-AE3D-7C76990F88A4}" srcId="{189F422A-7C83-47B6-B02E-336E185A40BC}" destId="{D0111F0B-1813-40C7-AEC9-B580829CE075}" srcOrd="0" destOrd="0" parTransId="{4C0F503B-A78D-42B8-BCA8-2674E53C9F9D}" sibTransId="{7DCC7FE7-4F68-4FBF-8762-039267BA033D}"/>
    <dgm:cxn modelId="{768A9802-FEC7-4C24-A747-28C1D69CAD0A}" type="presOf" srcId="{51DB21F9-FC45-420F-85DD-BDC85F548004}" destId="{FEE02B8C-F1DB-4E7D-8004-1E0660501255}" srcOrd="0" destOrd="0" presId="urn:microsoft.com/office/officeart/2005/8/layout/list1"/>
    <dgm:cxn modelId="{0D75D710-854B-48E6-B6FB-7DBA72C7B33B}" type="presOf" srcId="{F3B263A1-B2BB-426A-94CD-D01C8C89F5A3}" destId="{5F458B7E-BBCC-4EB6-B68A-F4A963B0C5B7}" srcOrd="1" destOrd="0" presId="urn:microsoft.com/office/officeart/2005/8/layout/list1"/>
    <dgm:cxn modelId="{90107A11-FDBF-4168-9537-EF63894DB670}" type="presOf" srcId="{A96A69BC-F95B-4C32-AC01-089C020CFC08}" destId="{52609913-2E6C-4680-A47D-5D295F7C62D2}" srcOrd="0" destOrd="1" presId="urn:microsoft.com/office/officeart/2005/8/layout/list1"/>
    <dgm:cxn modelId="{178A0F18-1C80-4A47-92FD-B73A3BB8F272}" type="presOf" srcId="{ABF0237D-3468-427C-AF6F-E12C3FF4D832}" destId="{F89429FE-4EC5-4140-A67C-86F0CCFADCB1}" srcOrd="0" destOrd="2" presId="urn:microsoft.com/office/officeart/2005/8/layout/list1"/>
    <dgm:cxn modelId="{6EE62B19-7C1A-4F15-9399-3A145A4F779D}" srcId="{189F422A-7C83-47B6-B02E-336E185A40BC}" destId="{45474138-A743-4E62-8185-2F4F8CF0CDD8}" srcOrd="5" destOrd="0" parTransId="{7D6C05D0-3882-4B21-97FA-0887E05AA5EE}" sibTransId="{8EF3DCDF-0ADA-4078-9EC8-14CB14CED23A}"/>
    <dgm:cxn modelId="{7F1DB41B-44C1-4E46-9338-8BC4A91D5DFF}" type="presOf" srcId="{B1D3074E-D114-418E-94B2-59E3BCCFA42F}" destId="{52609913-2E6C-4680-A47D-5D295F7C62D2}" srcOrd="0" destOrd="0" presId="urn:microsoft.com/office/officeart/2005/8/layout/list1"/>
    <dgm:cxn modelId="{D3346323-C177-4E55-8415-0848DDA43A98}" type="presOf" srcId="{F6C209BD-39A4-4A87-BD6F-AB0FEAA3A0BA}" destId="{06E955A3-48D0-43AC-9879-050A8AE24E6F}" srcOrd="0" destOrd="0" presId="urn:microsoft.com/office/officeart/2005/8/layout/list1"/>
    <dgm:cxn modelId="{2EF90324-C270-4216-A84D-1C120602444B}" srcId="{06F5310A-F50D-4084-89D2-656506DBC915}" destId="{51DB21F9-FC45-420F-85DD-BDC85F548004}" srcOrd="2" destOrd="0" parTransId="{67EDA96A-5831-4B3A-A39D-C63BD22B8246}" sibTransId="{A696980C-E16A-401B-8A09-35C18B95C3C1}"/>
    <dgm:cxn modelId="{4C8E4024-5BB5-42FA-961E-CE1C91D73EF4}" type="presOf" srcId="{16F386EA-273F-4E65-91FB-3CE854658B48}" destId="{D3E50B93-6991-41BF-A4DF-71CD0396FFBF}" srcOrd="0" destOrd="0" presId="urn:microsoft.com/office/officeart/2005/8/layout/list1"/>
    <dgm:cxn modelId="{3C274825-AF01-41E8-98D2-C6D1BE456B97}" type="presOf" srcId="{8A14B99B-B053-4DBF-9C84-F647D79F9B3B}" destId="{C3CA7459-BAF7-493C-90AB-BFF533407329}" srcOrd="0" destOrd="4" presId="urn:microsoft.com/office/officeart/2005/8/layout/list1"/>
    <dgm:cxn modelId="{1FB49826-C5A9-41BC-911C-B43E6470B6AA}" type="presOf" srcId="{45474138-A743-4E62-8185-2F4F8CF0CDD8}" destId="{C3CA7459-BAF7-493C-90AB-BFF533407329}" srcOrd="0" destOrd="5" presId="urn:microsoft.com/office/officeart/2005/8/layout/list1"/>
    <dgm:cxn modelId="{AC944B29-83B4-4C2C-9E31-8F8BB6DB81FE}" srcId="{06F5310A-F50D-4084-89D2-656506DBC915}" destId="{717A42A1-D9A3-4DDA-B579-434DDE04D197}" srcOrd="3" destOrd="0" parTransId="{ACA1B4F9-3A96-4A26-9D0E-37EEF0BB256F}" sibTransId="{EEE5DCF9-0465-4092-81C8-CAB1C2CDCD39}"/>
    <dgm:cxn modelId="{52B56A2A-AC77-4C8B-A662-F2E76E41D277}" srcId="{717A42A1-D9A3-4DDA-B579-434DDE04D197}" destId="{5006FA29-50BD-4A87-868F-9D64EB4CBD25}" srcOrd="0" destOrd="0" parTransId="{08F43FA9-8321-4083-A377-3F95D91174A6}" sibTransId="{8098717E-4A07-4600-8A30-833DF166F93A}"/>
    <dgm:cxn modelId="{60FAEB2F-E78F-4971-BAFE-B41D5B387593}" type="presOf" srcId="{189F422A-7C83-47B6-B02E-336E185A40BC}" destId="{1689547C-5EBD-4CB2-B40B-DAE4BDFDD3D9}" srcOrd="1" destOrd="0" presId="urn:microsoft.com/office/officeart/2005/8/layout/list1"/>
    <dgm:cxn modelId="{BCA16E62-0B59-4053-9D63-E4E1E9EB51D7}" type="presOf" srcId="{717A42A1-D9A3-4DDA-B579-434DDE04D197}" destId="{AE468D2A-1E51-4420-B627-8871A4A7B63F}" srcOrd="0" destOrd="0" presId="urn:microsoft.com/office/officeart/2005/8/layout/list1"/>
    <dgm:cxn modelId="{1ACC3C43-E514-4EA5-B773-0E1522D49B42}" type="presOf" srcId="{0AB7890E-BE06-4194-9D60-477D7F5492FF}" destId="{C3CA7459-BAF7-493C-90AB-BFF533407329}" srcOrd="0" destOrd="3" presId="urn:microsoft.com/office/officeart/2005/8/layout/list1"/>
    <dgm:cxn modelId="{C2032F44-9435-4EFD-950C-E32863572CBE}" type="presOf" srcId="{33E01DD2-2442-43F9-BBAD-B93A8EC7E682}" destId="{F89429FE-4EC5-4140-A67C-86F0CCFADCB1}" srcOrd="0" destOrd="0" presId="urn:microsoft.com/office/officeart/2005/8/layout/list1"/>
    <dgm:cxn modelId="{3BF9D34A-B1E3-411D-A3ED-74D301C7AD48}" type="presOf" srcId="{D0111F0B-1813-40C7-AEC9-B580829CE075}" destId="{C3CA7459-BAF7-493C-90AB-BFF533407329}" srcOrd="0" destOrd="0" presId="urn:microsoft.com/office/officeart/2005/8/layout/list1"/>
    <dgm:cxn modelId="{B6F26C6B-E88F-41E7-BD94-0BCCFF8F6215}" srcId="{06F5310A-F50D-4084-89D2-656506DBC915}" destId="{189F422A-7C83-47B6-B02E-336E185A40BC}" srcOrd="0" destOrd="0" parTransId="{83067C01-8443-4B11-995D-4BDF3FB21D45}" sibTransId="{2C55377D-7F45-40A0-A9BB-9C48AC5D2886}"/>
    <dgm:cxn modelId="{9C5EE56C-7205-44BC-B677-BC6F0E6349C2}" srcId="{189F422A-7C83-47B6-B02E-336E185A40BC}" destId="{0AB7890E-BE06-4194-9D60-477D7F5492FF}" srcOrd="3" destOrd="0" parTransId="{A31486AB-7DB5-4747-9B3C-2F07B2BE0CC3}" sibTransId="{47E08756-8D7B-4FCA-A7B8-4FED26BCBFA8}"/>
    <dgm:cxn modelId="{4EB4E47B-AAFF-48E3-99BD-9B0A7FBCFC0C}" type="presOf" srcId="{F5A1A498-CE2B-4942-9F82-30117FD598BE}" destId="{37B06EF2-73D3-41C3-9A9B-B527EFBC08B7}" srcOrd="0" destOrd="3" presId="urn:microsoft.com/office/officeart/2005/8/layout/list1"/>
    <dgm:cxn modelId="{7F9F4986-A1EE-4B5D-84FD-33F3F3B98B4D}" type="presOf" srcId="{5006FA29-50BD-4A87-868F-9D64EB4CBD25}" destId="{37B06EF2-73D3-41C3-9A9B-B527EFBC08B7}" srcOrd="0" destOrd="0" presId="urn:microsoft.com/office/officeart/2005/8/layout/list1"/>
    <dgm:cxn modelId="{FA07B389-3B97-49E1-B1B0-AF9184F95F0D}" srcId="{F3B263A1-B2BB-426A-94CD-D01C8C89F5A3}" destId="{451ED87A-B6B9-43B4-8CEF-996EB1DC3AA1}" srcOrd="1" destOrd="0" parTransId="{AE4E4E0C-754B-48CA-A62D-7D082792B31F}" sibTransId="{922138EB-0402-431B-B298-E529D02F86EA}"/>
    <dgm:cxn modelId="{ABE9E98D-A6BF-4001-B754-03924EAFA6FE}" type="presOf" srcId="{F3B263A1-B2BB-426A-94CD-D01C8C89F5A3}" destId="{5F68DB2F-2F76-42DB-B3EF-38F8AB19E0B4}" srcOrd="0" destOrd="0" presId="urn:microsoft.com/office/officeart/2005/8/layout/list1"/>
    <dgm:cxn modelId="{7B225193-32E4-4518-9A37-56BDDBA1406A}" type="presOf" srcId="{2FA01E9C-E275-41E8-BE59-AD68BA4300BA}" destId="{06E955A3-48D0-43AC-9879-050A8AE24E6F}" srcOrd="0" destOrd="1" presId="urn:microsoft.com/office/officeart/2005/8/layout/list1"/>
    <dgm:cxn modelId="{2481BF97-05DB-4B9A-9A9E-D45C3D9C1B48}" srcId="{51DB21F9-FC45-420F-85DD-BDC85F548004}" destId="{B1D3074E-D114-418E-94B2-59E3BCCFA42F}" srcOrd="0" destOrd="0" parTransId="{45514AA8-CFCF-4733-A69B-16CFC9829CAE}" sibTransId="{ABEF13CF-C816-4533-A484-7BB682CDBBC0}"/>
    <dgm:cxn modelId="{8BD1FE98-8B04-4458-860C-131D3E73AF8F}" srcId="{F3B263A1-B2BB-426A-94CD-D01C8C89F5A3}" destId="{33E01DD2-2442-43F9-BBAD-B93A8EC7E682}" srcOrd="0" destOrd="0" parTransId="{4522CBB5-D59F-4CB3-9995-5CEA223BC119}" sibTransId="{8C5928AF-4E11-4662-8AC1-9891128BB644}"/>
    <dgm:cxn modelId="{000B589E-0EFD-48C7-B39A-2A9EBF1F7FA1}" srcId="{717A42A1-D9A3-4DDA-B579-434DDE04D197}" destId="{EB9F7C7A-6963-4F34-A25F-A8EFF21CBD74}" srcOrd="2" destOrd="0" parTransId="{7A23CF08-3C08-481F-8D4D-AC82B56EAD37}" sibTransId="{7D954F8C-F5BF-45A6-B09C-5AA7DBB196E4}"/>
    <dgm:cxn modelId="{9B31E6AF-8D3D-486D-B94C-9D2E4B9AFBFC}" srcId="{51DB21F9-FC45-420F-85DD-BDC85F548004}" destId="{A96A69BC-F95B-4C32-AC01-089C020CFC08}" srcOrd="1" destOrd="0" parTransId="{8F23D02E-B106-4044-9ACE-5CD2C77E25F3}" sibTransId="{777F70A8-A16D-4DA3-8F89-CE490C3C9229}"/>
    <dgm:cxn modelId="{A4B42DBA-F736-4689-94AB-5D73FD37B6EF}" srcId="{16F386EA-273F-4E65-91FB-3CE854658B48}" destId="{2FA01E9C-E275-41E8-BE59-AD68BA4300BA}" srcOrd="1" destOrd="0" parTransId="{70FBCD9C-5006-4B51-A432-873268D9B9FE}" sibTransId="{768956BB-C5C9-4DF4-87E9-E2D1D4799B42}"/>
    <dgm:cxn modelId="{A3EB3CBC-AF5C-48B9-A2F5-1A72985EAAAB}" type="presOf" srcId="{6575B93E-94F2-4736-A1A7-3246C9E5EC1B}" destId="{F89429FE-4EC5-4140-A67C-86F0CCFADCB1}" srcOrd="0" destOrd="3" presId="urn:microsoft.com/office/officeart/2005/8/layout/list1"/>
    <dgm:cxn modelId="{BBC168BD-0263-4E81-A744-DC9ED172C75F}" type="presOf" srcId="{189F422A-7C83-47B6-B02E-336E185A40BC}" destId="{688DC05D-9633-4758-AA91-5EF063D0A46F}" srcOrd="0" destOrd="0" presId="urn:microsoft.com/office/officeart/2005/8/layout/list1"/>
    <dgm:cxn modelId="{C7A2F2C0-1ACC-4A96-B854-92717CEC8A2F}" srcId="{189F422A-7C83-47B6-B02E-336E185A40BC}" destId="{E52A5F37-0B0A-43B1-A131-C2EEC733085D}" srcOrd="2" destOrd="0" parTransId="{24376F4E-6F6C-442E-97DD-6D95DDC67FE8}" sibTransId="{512B8D02-1E36-4C09-AEB5-ABE7FC8F8BC1}"/>
    <dgm:cxn modelId="{D7346FC3-581D-4E62-9757-5A3575CE6D7A}" type="presOf" srcId="{70567862-FCE9-4002-BB6C-5F09D04E2833}" destId="{52609913-2E6C-4680-A47D-5D295F7C62D2}" srcOrd="0" destOrd="2" presId="urn:microsoft.com/office/officeart/2005/8/layout/list1"/>
    <dgm:cxn modelId="{D4D4BCC6-04D1-4F7E-8E75-ACD17D57B4EA}" srcId="{717A42A1-D9A3-4DDA-B579-434DDE04D197}" destId="{7B3A6500-A106-468B-A462-4832C9F330B2}" srcOrd="1" destOrd="0" parTransId="{C97C0AFE-4D60-4F0C-AAA3-091E8F98ACFB}" sibTransId="{95DF321C-62C9-43BD-A60F-3F3D9A8491D4}"/>
    <dgm:cxn modelId="{5F8C4FC8-CFB4-49E9-9F1A-363E531279F5}" type="presOf" srcId="{451ED87A-B6B9-43B4-8CEF-996EB1DC3AA1}" destId="{F89429FE-4EC5-4140-A67C-86F0CCFADCB1}" srcOrd="0" destOrd="1" presId="urn:microsoft.com/office/officeart/2005/8/layout/list1"/>
    <dgm:cxn modelId="{FDBA6CCF-CF6D-48CA-9FF4-2B6D52363090}" srcId="{717A42A1-D9A3-4DDA-B579-434DDE04D197}" destId="{F5A1A498-CE2B-4942-9F82-30117FD598BE}" srcOrd="3" destOrd="0" parTransId="{AE06D949-2BA1-4443-B3BC-9D2AE942BB71}" sibTransId="{ADF75271-FB89-4251-B06F-87745C021BDB}"/>
    <dgm:cxn modelId="{75254FD4-2BA5-4628-99A3-45C7C9271BC6}" srcId="{06F5310A-F50D-4084-89D2-656506DBC915}" destId="{16F386EA-273F-4E65-91FB-3CE854658B48}" srcOrd="4" destOrd="0" parTransId="{B307FA9E-5C8A-43C0-A0A9-C38D95A3156D}" sibTransId="{68E0E39F-FD2A-4F9D-91B3-DD4A0257AADD}"/>
    <dgm:cxn modelId="{5B6671D7-5E48-484D-B8B1-B88784075088}" type="presOf" srcId="{7B3A6500-A106-468B-A462-4832C9F330B2}" destId="{37B06EF2-73D3-41C3-9A9B-B527EFBC08B7}" srcOrd="0" destOrd="1" presId="urn:microsoft.com/office/officeart/2005/8/layout/list1"/>
    <dgm:cxn modelId="{85E97BDA-F8D2-4682-84B0-D8A648A620A0}" type="presOf" srcId="{51DB21F9-FC45-420F-85DD-BDC85F548004}" destId="{B3CAFDA7-794A-4A89-A0C8-A2F160CC9169}" srcOrd="1" destOrd="0" presId="urn:microsoft.com/office/officeart/2005/8/layout/list1"/>
    <dgm:cxn modelId="{AA52A5DA-7A55-4E10-9324-228A7DFD649A}" type="presOf" srcId="{16F386EA-273F-4E65-91FB-3CE854658B48}" destId="{02E6949C-E9AA-4427-98D6-85D5E30E5BA4}" srcOrd="1" destOrd="0" presId="urn:microsoft.com/office/officeart/2005/8/layout/list1"/>
    <dgm:cxn modelId="{AD683DDD-CEBB-451D-9B25-3541FBFE175D}" type="presOf" srcId="{83BC2A35-517C-4222-B8A2-65F419D24101}" destId="{C3CA7459-BAF7-493C-90AB-BFF533407329}" srcOrd="0" destOrd="1" presId="urn:microsoft.com/office/officeart/2005/8/layout/list1"/>
    <dgm:cxn modelId="{6E04E9DF-7EC2-4BB9-A439-49618C05CA2E}" srcId="{51DB21F9-FC45-420F-85DD-BDC85F548004}" destId="{70567862-FCE9-4002-BB6C-5F09D04E2833}" srcOrd="2" destOrd="0" parTransId="{4FBDEE08-DCB6-49F6-BB2C-D96423247A9D}" sibTransId="{C6F1BE3B-ADAC-4F15-980D-709306355242}"/>
    <dgm:cxn modelId="{F8244FE0-BC2F-4D85-BABF-DA37853908FB}" srcId="{F3B263A1-B2BB-426A-94CD-D01C8C89F5A3}" destId="{6575B93E-94F2-4736-A1A7-3246C9E5EC1B}" srcOrd="3" destOrd="0" parTransId="{84A12D42-73F5-49C1-8705-F6AEF43E8783}" sibTransId="{4F26F710-93DE-40FC-8E82-F6448CAC4E69}"/>
    <dgm:cxn modelId="{FC188DE4-CCEC-4D7B-A01F-E0FDCBADF0CD}" srcId="{06F5310A-F50D-4084-89D2-656506DBC915}" destId="{F3B263A1-B2BB-426A-94CD-D01C8C89F5A3}" srcOrd="1" destOrd="0" parTransId="{76D30ADF-E475-4A2D-B109-A0BA689D8561}" sibTransId="{63780FD1-6A38-4E05-ADA3-5F257293E6AC}"/>
    <dgm:cxn modelId="{772727E6-AE27-47F4-AD32-C8CE6F742794}" type="presOf" srcId="{EB9F7C7A-6963-4F34-A25F-A8EFF21CBD74}" destId="{37B06EF2-73D3-41C3-9A9B-B527EFBC08B7}" srcOrd="0" destOrd="2" presId="urn:microsoft.com/office/officeart/2005/8/layout/list1"/>
    <dgm:cxn modelId="{191B37E6-7A36-4FF1-8D22-CA8EF29280A4}" srcId="{F3B263A1-B2BB-426A-94CD-D01C8C89F5A3}" destId="{ABF0237D-3468-427C-AF6F-E12C3FF4D832}" srcOrd="2" destOrd="0" parTransId="{290F7539-37A3-4934-8F81-B1F3EBBFCA4C}" sibTransId="{50657C21-5641-4CA4-A6AA-E7ECD23FA7FD}"/>
    <dgm:cxn modelId="{C625D3E8-C68C-4F5C-AE3E-5610CB5C7783}" srcId="{189F422A-7C83-47B6-B02E-336E185A40BC}" destId="{8A14B99B-B053-4DBF-9C84-F647D79F9B3B}" srcOrd="4" destOrd="0" parTransId="{DECCE8BB-DB75-4391-9189-9661D0946322}" sibTransId="{7189326D-7347-449A-90EE-9EC2ECF5CD99}"/>
    <dgm:cxn modelId="{366245F6-5024-4ED6-B105-859D491E6882}" srcId="{16F386EA-273F-4E65-91FB-3CE854658B48}" destId="{F6C209BD-39A4-4A87-BD6F-AB0FEAA3A0BA}" srcOrd="0" destOrd="0" parTransId="{10FF6B18-E50C-4F72-A46D-883E4E621840}" sibTransId="{3145182F-7232-4CEF-B744-BE0609A02E1B}"/>
    <dgm:cxn modelId="{3C0BBDF6-A577-44A1-AA49-5EFFB2A3CB77}" type="presOf" srcId="{E52A5F37-0B0A-43B1-A131-C2EEC733085D}" destId="{C3CA7459-BAF7-493C-90AB-BFF533407329}" srcOrd="0" destOrd="2" presId="urn:microsoft.com/office/officeart/2005/8/layout/list1"/>
    <dgm:cxn modelId="{0713B7F7-18D7-4F0C-A09F-E5677773DBC7}" srcId="{189F422A-7C83-47B6-B02E-336E185A40BC}" destId="{83BC2A35-517C-4222-B8A2-65F419D24101}" srcOrd="1" destOrd="0" parTransId="{C137FFDF-A0C6-4667-A8C2-2DC1E6BBFFFE}" sibTransId="{28C7840B-4F3C-44F4-91AE-BFF917D83FF9}"/>
    <dgm:cxn modelId="{D6F8D6FE-0992-4995-BCEA-3BF0CAC175FC}" type="presOf" srcId="{06F5310A-F50D-4084-89D2-656506DBC915}" destId="{264ABA84-0B50-4CDC-AA36-CEAA64B73A6D}" srcOrd="0" destOrd="0" presId="urn:microsoft.com/office/officeart/2005/8/layout/list1"/>
    <dgm:cxn modelId="{A1DFA758-F485-4CC9-B9B9-E94D3DDC7589}" type="presParOf" srcId="{264ABA84-0B50-4CDC-AA36-CEAA64B73A6D}" destId="{F5C1A6F4-8E0D-48C6-813C-8F498260D67B}" srcOrd="0" destOrd="0" presId="urn:microsoft.com/office/officeart/2005/8/layout/list1"/>
    <dgm:cxn modelId="{8C136ABE-0679-47BA-9BC7-E2E598ECD55F}" type="presParOf" srcId="{F5C1A6F4-8E0D-48C6-813C-8F498260D67B}" destId="{688DC05D-9633-4758-AA91-5EF063D0A46F}" srcOrd="0" destOrd="0" presId="urn:microsoft.com/office/officeart/2005/8/layout/list1"/>
    <dgm:cxn modelId="{4778DEB8-EEA2-42F3-AF79-D04628CE652B}" type="presParOf" srcId="{F5C1A6F4-8E0D-48C6-813C-8F498260D67B}" destId="{1689547C-5EBD-4CB2-B40B-DAE4BDFDD3D9}" srcOrd="1" destOrd="0" presId="urn:microsoft.com/office/officeart/2005/8/layout/list1"/>
    <dgm:cxn modelId="{9CA8F698-6A70-4201-A779-61128947F5CD}" type="presParOf" srcId="{264ABA84-0B50-4CDC-AA36-CEAA64B73A6D}" destId="{479C4E6F-3303-48EF-BCF5-EFDEDDA7BA59}" srcOrd="1" destOrd="0" presId="urn:microsoft.com/office/officeart/2005/8/layout/list1"/>
    <dgm:cxn modelId="{F1D75E39-54FF-4F52-909B-1A2E04E7E6DD}" type="presParOf" srcId="{264ABA84-0B50-4CDC-AA36-CEAA64B73A6D}" destId="{C3CA7459-BAF7-493C-90AB-BFF533407329}" srcOrd="2" destOrd="0" presId="urn:microsoft.com/office/officeart/2005/8/layout/list1"/>
    <dgm:cxn modelId="{4A74FF9A-E1B1-4FFA-ABD9-B21DA31DAFE8}" type="presParOf" srcId="{264ABA84-0B50-4CDC-AA36-CEAA64B73A6D}" destId="{283F325C-73D2-4E50-9CCD-FA8EBFEFF479}" srcOrd="3" destOrd="0" presId="urn:microsoft.com/office/officeart/2005/8/layout/list1"/>
    <dgm:cxn modelId="{3F312418-2F85-4B43-82F8-74E8780DD246}" type="presParOf" srcId="{264ABA84-0B50-4CDC-AA36-CEAA64B73A6D}" destId="{1757CD62-52FF-4295-B991-5A2B9B55A0F7}" srcOrd="4" destOrd="0" presId="urn:microsoft.com/office/officeart/2005/8/layout/list1"/>
    <dgm:cxn modelId="{C6906562-155B-43EB-8FED-770334DE2E29}" type="presParOf" srcId="{1757CD62-52FF-4295-B991-5A2B9B55A0F7}" destId="{5F68DB2F-2F76-42DB-B3EF-38F8AB19E0B4}" srcOrd="0" destOrd="0" presId="urn:microsoft.com/office/officeart/2005/8/layout/list1"/>
    <dgm:cxn modelId="{C2C820DC-0148-46AE-80A7-2FD839FC5097}" type="presParOf" srcId="{1757CD62-52FF-4295-B991-5A2B9B55A0F7}" destId="{5F458B7E-BBCC-4EB6-B68A-F4A963B0C5B7}" srcOrd="1" destOrd="0" presId="urn:microsoft.com/office/officeart/2005/8/layout/list1"/>
    <dgm:cxn modelId="{E7333EC4-3CCA-4A40-B7BA-00C943C6020A}" type="presParOf" srcId="{264ABA84-0B50-4CDC-AA36-CEAA64B73A6D}" destId="{21EE1A74-A101-422B-8E59-6DD4FBDB8347}" srcOrd="5" destOrd="0" presId="urn:microsoft.com/office/officeart/2005/8/layout/list1"/>
    <dgm:cxn modelId="{310267EA-E7A9-4241-BCED-1247017041A0}" type="presParOf" srcId="{264ABA84-0B50-4CDC-AA36-CEAA64B73A6D}" destId="{F89429FE-4EC5-4140-A67C-86F0CCFADCB1}" srcOrd="6" destOrd="0" presId="urn:microsoft.com/office/officeart/2005/8/layout/list1"/>
    <dgm:cxn modelId="{301F905D-17B7-4191-B6C2-13FA2EA062C8}" type="presParOf" srcId="{264ABA84-0B50-4CDC-AA36-CEAA64B73A6D}" destId="{22AC13B5-30B1-4CE9-83E7-BE7B441B6C87}" srcOrd="7" destOrd="0" presId="urn:microsoft.com/office/officeart/2005/8/layout/list1"/>
    <dgm:cxn modelId="{9423CA6D-847D-47E0-BE81-671A266F8E18}" type="presParOf" srcId="{264ABA84-0B50-4CDC-AA36-CEAA64B73A6D}" destId="{A1053519-0B39-4DD5-918C-FDE0C17FDCAF}" srcOrd="8" destOrd="0" presId="urn:microsoft.com/office/officeart/2005/8/layout/list1"/>
    <dgm:cxn modelId="{13BF7AD4-34BA-4C34-BD87-F5744469ADAE}" type="presParOf" srcId="{A1053519-0B39-4DD5-918C-FDE0C17FDCAF}" destId="{FEE02B8C-F1DB-4E7D-8004-1E0660501255}" srcOrd="0" destOrd="0" presId="urn:microsoft.com/office/officeart/2005/8/layout/list1"/>
    <dgm:cxn modelId="{255EAAE5-1C94-495F-9D7C-D480E7AAC40F}" type="presParOf" srcId="{A1053519-0B39-4DD5-918C-FDE0C17FDCAF}" destId="{B3CAFDA7-794A-4A89-A0C8-A2F160CC9169}" srcOrd="1" destOrd="0" presId="urn:microsoft.com/office/officeart/2005/8/layout/list1"/>
    <dgm:cxn modelId="{55EABEB5-4631-4CED-BF50-0AD42749388A}" type="presParOf" srcId="{264ABA84-0B50-4CDC-AA36-CEAA64B73A6D}" destId="{8BF15E82-FCD1-4F67-A7CA-540B60AD25F5}" srcOrd="9" destOrd="0" presId="urn:microsoft.com/office/officeart/2005/8/layout/list1"/>
    <dgm:cxn modelId="{68AAA944-B342-49C2-9C15-7B8578E1822F}" type="presParOf" srcId="{264ABA84-0B50-4CDC-AA36-CEAA64B73A6D}" destId="{52609913-2E6C-4680-A47D-5D295F7C62D2}" srcOrd="10" destOrd="0" presId="urn:microsoft.com/office/officeart/2005/8/layout/list1"/>
    <dgm:cxn modelId="{96184E7F-00A0-4CDA-A52A-9CAC467C18F7}" type="presParOf" srcId="{264ABA84-0B50-4CDC-AA36-CEAA64B73A6D}" destId="{0B739B86-138F-4E1C-A06F-B0F3919DEAD3}" srcOrd="11" destOrd="0" presId="urn:microsoft.com/office/officeart/2005/8/layout/list1"/>
    <dgm:cxn modelId="{BAABABCD-0AB6-4BB9-B428-4C35D8E24E0C}" type="presParOf" srcId="{264ABA84-0B50-4CDC-AA36-CEAA64B73A6D}" destId="{B66DA302-5360-4D7F-B0B5-A85417B43AFD}" srcOrd="12" destOrd="0" presId="urn:microsoft.com/office/officeart/2005/8/layout/list1"/>
    <dgm:cxn modelId="{09956F66-6287-4363-802D-BB099EA95AEC}" type="presParOf" srcId="{B66DA302-5360-4D7F-B0B5-A85417B43AFD}" destId="{AE468D2A-1E51-4420-B627-8871A4A7B63F}" srcOrd="0" destOrd="0" presId="urn:microsoft.com/office/officeart/2005/8/layout/list1"/>
    <dgm:cxn modelId="{7F351C6A-8274-4D9F-A8E1-8D65E06B30B0}" type="presParOf" srcId="{B66DA302-5360-4D7F-B0B5-A85417B43AFD}" destId="{2A4D9B42-CF55-4C8C-BE21-363CAEB1ACED}" srcOrd="1" destOrd="0" presId="urn:microsoft.com/office/officeart/2005/8/layout/list1"/>
    <dgm:cxn modelId="{23EFD1C9-4BC4-40BE-BF42-163D589BC89B}" type="presParOf" srcId="{264ABA84-0B50-4CDC-AA36-CEAA64B73A6D}" destId="{182BB0D2-F0F1-427E-B9A1-363F5C229BE6}" srcOrd="13" destOrd="0" presId="urn:microsoft.com/office/officeart/2005/8/layout/list1"/>
    <dgm:cxn modelId="{988DED76-531B-469E-90A7-95CCB7F8C1EF}" type="presParOf" srcId="{264ABA84-0B50-4CDC-AA36-CEAA64B73A6D}" destId="{37B06EF2-73D3-41C3-9A9B-B527EFBC08B7}" srcOrd="14" destOrd="0" presId="urn:microsoft.com/office/officeart/2005/8/layout/list1"/>
    <dgm:cxn modelId="{D89EA1AF-3A91-49CC-B49C-B135D1ADCD74}" type="presParOf" srcId="{264ABA84-0B50-4CDC-AA36-CEAA64B73A6D}" destId="{11E528E6-CACE-4440-A81D-A17016A3EE2B}" srcOrd="15" destOrd="0" presId="urn:microsoft.com/office/officeart/2005/8/layout/list1"/>
    <dgm:cxn modelId="{B27B3556-B29F-4339-B9B5-2B4CB6A66534}" type="presParOf" srcId="{264ABA84-0B50-4CDC-AA36-CEAA64B73A6D}" destId="{48CB15C7-338D-4F89-8381-A7C1D52E706D}" srcOrd="16" destOrd="0" presId="urn:microsoft.com/office/officeart/2005/8/layout/list1"/>
    <dgm:cxn modelId="{A4370829-DEE4-46BE-A2D8-3D0DFD36C1A5}" type="presParOf" srcId="{48CB15C7-338D-4F89-8381-A7C1D52E706D}" destId="{D3E50B93-6991-41BF-A4DF-71CD0396FFBF}" srcOrd="0" destOrd="0" presId="urn:microsoft.com/office/officeart/2005/8/layout/list1"/>
    <dgm:cxn modelId="{A54E3B3B-9605-46CD-8736-8E00413D47A9}" type="presParOf" srcId="{48CB15C7-338D-4F89-8381-A7C1D52E706D}" destId="{02E6949C-E9AA-4427-98D6-85D5E30E5BA4}" srcOrd="1" destOrd="0" presId="urn:microsoft.com/office/officeart/2005/8/layout/list1"/>
    <dgm:cxn modelId="{57A0D13D-1FD5-49EC-A089-42045BFF9C53}" type="presParOf" srcId="{264ABA84-0B50-4CDC-AA36-CEAA64B73A6D}" destId="{17644ABE-4CBC-47E9-A3EF-2EB13D3EC3C5}" srcOrd="17" destOrd="0" presId="urn:microsoft.com/office/officeart/2005/8/layout/list1"/>
    <dgm:cxn modelId="{A0A925FF-D746-4011-927F-877203DBC0CF}" type="presParOf" srcId="{264ABA84-0B50-4CDC-AA36-CEAA64B73A6D}" destId="{06E955A3-48D0-43AC-9879-050A8AE24E6F}" srcOrd="18" destOrd="0" presId="urn:microsoft.com/office/officeart/2005/8/layout/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D89482-8707-4288-9984-5BA9AFEA291A}" type="doc">
      <dgm:prSet loTypeId="urn:microsoft.com/office/officeart/2005/8/layout/hList1" loCatId="list" qsTypeId="urn:microsoft.com/office/officeart/2005/8/quickstyle/simple1" qsCatId="simple" csTypeId="urn:microsoft.com/office/officeart/2005/8/colors/accent2_1" csCatId="accent2" phldr="1"/>
      <dgm:spPr/>
      <dgm:t>
        <a:bodyPr/>
        <a:lstStyle/>
        <a:p>
          <a:endParaRPr lang="en-GB"/>
        </a:p>
      </dgm:t>
    </dgm:pt>
    <dgm:pt modelId="{998E3DCB-D28E-45DE-861B-67A8BEE716FA}">
      <dgm:prSet phldrT="[Text]" custT="1"/>
      <dgm:spPr/>
      <dgm:t>
        <a:bodyPr/>
        <a:lstStyle/>
        <a:p>
          <a:r>
            <a:rPr lang="en-GB" sz="800"/>
            <a:t>Week 1-4</a:t>
          </a:r>
        </a:p>
      </dgm:t>
    </dgm:pt>
    <dgm:pt modelId="{A782B533-B9D4-4E7E-B58A-564736B166DB}" type="parTrans" cxnId="{6FD95A64-661F-422E-9489-2B6461E09101}">
      <dgm:prSet/>
      <dgm:spPr/>
      <dgm:t>
        <a:bodyPr/>
        <a:lstStyle/>
        <a:p>
          <a:endParaRPr lang="en-GB"/>
        </a:p>
      </dgm:t>
    </dgm:pt>
    <dgm:pt modelId="{A7368E2A-8FF6-42D0-8EA3-363B03A5A0CC}" type="sibTrans" cxnId="{6FD95A64-661F-422E-9489-2B6461E09101}">
      <dgm:prSet/>
      <dgm:spPr/>
      <dgm:t>
        <a:bodyPr/>
        <a:lstStyle/>
        <a:p>
          <a:endParaRPr lang="en-GB"/>
        </a:p>
      </dgm:t>
    </dgm:pt>
    <dgm:pt modelId="{EDB226D1-00E8-455D-8A7D-4317456B4D2C}">
      <dgm:prSet phldrT="[Text]" custT="1"/>
      <dgm:spPr/>
      <dgm:t>
        <a:bodyPr/>
        <a:lstStyle/>
        <a:p>
          <a:r>
            <a:rPr lang="en-GB" sz="800"/>
            <a:t> Research and analysis phase</a:t>
          </a:r>
        </a:p>
      </dgm:t>
    </dgm:pt>
    <dgm:pt modelId="{90B8C625-B20F-46D0-B9F6-C7FED9E56931}" type="parTrans" cxnId="{C8E012CD-F431-4D51-9BA1-57C894DF8235}">
      <dgm:prSet/>
      <dgm:spPr/>
      <dgm:t>
        <a:bodyPr/>
        <a:lstStyle/>
        <a:p>
          <a:endParaRPr lang="en-GB"/>
        </a:p>
      </dgm:t>
    </dgm:pt>
    <dgm:pt modelId="{328FD372-2B33-4D5F-9444-10EE3321C290}" type="sibTrans" cxnId="{C8E012CD-F431-4D51-9BA1-57C894DF8235}">
      <dgm:prSet/>
      <dgm:spPr/>
      <dgm:t>
        <a:bodyPr/>
        <a:lstStyle/>
        <a:p>
          <a:endParaRPr lang="en-GB"/>
        </a:p>
      </dgm:t>
    </dgm:pt>
    <dgm:pt modelId="{F0A36406-1FF7-4D5B-B2C1-2B0D44832110}">
      <dgm:prSet phldrT="[Text]" custT="1"/>
      <dgm:spPr/>
      <dgm:t>
        <a:bodyPr/>
        <a:lstStyle/>
        <a:p>
          <a:r>
            <a:rPr lang="en-GB" sz="800"/>
            <a:t>Gather requirements and feedback </a:t>
          </a:r>
        </a:p>
      </dgm:t>
    </dgm:pt>
    <dgm:pt modelId="{55F73F58-6A84-4ED2-8D16-056CDD486D8D}" type="parTrans" cxnId="{FD26B22F-E141-4883-A042-935E33BCE409}">
      <dgm:prSet/>
      <dgm:spPr/>
      <dgm:t>
        <a:bodyPr/>
        <a:lstStyle/>
        <a:p>
          <a:endParaRPr lang="en-GB"/>
        </a:p>
      </dgm:t>
    </dgm:pt>
    <dgm:pt modelId="{E5680799-0114-49E3-B9A0-ACE25E3F362C}" type="sibTrans" cxnId="{FD26B22F-E141-4883-A042-935E33BCE409}">
      <dgm:prSet/>
      <dgm:spPr/>
      <dgm:t>
        <a:bodyPr/>
        <a:lstStyle/>
        <a:p>
          <a:endParaRPr lang="en-GB"/>
        </a:p>
      </dgm:t>
    </dgm:pt>
    <dgm:pt modelId="{50312BC1-23DD-4FF6-8DC7-9CF1BC608F60}">
      <dgm:prSet phldrT="[Text]" custT="1"/>
      <dgm:spPr/>
      <dgm:t>
        <a:bodyPr/>
        <a:lstStyle/>
        <a:p>
          <a:r>
            <a:rPr lang="en-GB" sz="800"/>
            <a:t>Week 5-7 </a:t>
          </a:r>
        </a:p>
      </dgm:t>
    </dgm:pt>
    <dgm:pt modelId="{9AC58FD7-0B15-4983-82B9-749EB300D77D}" type="parTrans" cxnId="{678CE62F-0C5C-4DAD-801E-CF016A5EFAA3}">
      <dgm:prSet/>
      <dgm:spPr/>
      <dgm:t>
        <a:bodyPr/>
        <a:lstStyle/>
        <a:p>
          <a:endParaRPr lang="en-GB"/>
        </a:p>
      </dgm:t>
    </dgm:pt>
    <dgm:pt modelId="{BEFF4910-ACA6-4F8B-B960-405B1DC5F39A}" type="sibTrans" cxnId="{678CE62F-0C5C-4DAD-801E-CF016A5EFAA3}">
      <dgm:prSet/>
      <dgm:spPr/>
      <dgm:t>
        <a:bodyPr/>
        <a:lstStyle/>
        <a:p>
          <a:endParaRPr lang="en-GB"/>
        </a:p>
      </dgm:t>
    </dgm:pt>
    <dgm:pt modelId="{C2AADC7B-EB6A-442C-A052-C7DD8BDA6992}">
      <dgm:prSet phldrT="[Text]" custT="1"/>
      <dgm:spPr/>
      <dgm:t>
        <a:bodyPr/>
        <a:lstStyle/>
        <a:p>
          <a:r>
            <a:rPr lang="en-GB" sz="800"/>
            <a:t> Design phase</a:t>
          </a:r>
        </a:p>
      </dgm:t>
    </dgm:pt>
    <dgm:pt modelId="{CD207321-F2B1-4B6F-98B6-A3EDC08AD368}" type="parTrans" cxnId="{0FBE3952-A86F-47FC-83B9-F2EF625D56D6}">
      <dgm:prSet/>
      <dgm:spPr/>
      <dgm:t>
        <a:bodyPr/>
        <a:lstStyle/>
        <a:p>
          <a:endParaRPr lang="en-GB"/>
        </a:p>
      </dgm:t>
    </dgm:pt>
    <dgm:pt modelId="{86BD5CEE-1CC9-42B6-BDD3-5D7A6830DAB5}" type="sibTrans" cxnId="{0FBE3952-A86F-47FC-83B9-F2EF625D56D6}">
      <dgm:prSet/>
      <dgm:spPr/>
      <dgm:t>
        <a:bodyPr/>
        <a:lstStyle/>
        <a:p>
          <a:endParaRPr lang="en-GB"/>
        </a:p>
      </dgm:t>
    </dgm:pt>
    <dgm:pt modelId="{0C9869A1-6907-4519-825E-E488AB983401}">
      <dgm:prSet phldrT="[Text]" custT="1"/>
      <dgm:spPr/>
      <dgm:t>
        <a:bodyPr/>
        <a:lstStyle/>
        <a:p>
          <a:r>
            <a:rPr lang="en-GB" sz="800"/>
            <a:t> Producing wireframes</a:t>
          </a:r>
        </a:p>
      </dgm:t>
    </dgm:pt>
    <dgm:pt modelId="{5184EA55-0DBE-47E6-9D1D-DE270F734390}" type="parTrans" cxnId="{E56D4237-4703-4E23-95AE-E2AE182B87D0}">
      <dgm:prSet/>
      <dgm:spPr/>
      <dgm:t>
        <a:bodyPr/>
        <a:lstStyle/>
        <a:p>
          <a:endParaRPr lang="en-GB"/>
        </a:p>
      </dgm:t>
    </dgm:pt>
    <dgm:pt modelId="{BC7C6F8E-F947-4326-B664-932D093B3D19}" type="sibTrans" cxnId="{E56D4237-4703-4E23-95AE-E2AE182B87D0}">
      <dgm:prSet/>
      <dgm:spPr/>
      <dgm:t>
        <a:bodyPr/>
        <a:lstStyle/>
        <a:p>
          <a:endParaRPr lang="en-GB"/>
        </a:p>
      </dgm:t>
    </dgm:pt>
    <dgm:pt modelId="{52823E33-6FD9-48FB-B1D1-5C6CA76D8AAC}">
      <dgm:prSet phldrT="[Text]" custT="1"/>
      <dgm:spPr/>
      <dgm:t>
        <a:bodyPr/>
        <a:lstStyle/>
        <a:p>
          <a:r>
            <a:rPr lang="en-GB" sz="800"/>
            <a:t>Week 8-17 </a:t>
          </a:r>
        </a:p>
      </dgm:t>
    </dgm:pt>
    <dgm:pt modelId="{F6FC4C31-0337-48B3-A117-ECBCFC3FFFD3}" type="parTrans" cxnId="{DE594C95-A8D9-4D0A-B9CC-6ED96AFC6FB5}">
      <dgm:prSet/>
      <dgm:spPr/>
      <dgm:t>
        <a:bodyPr/>
        <a:lstStyle/>
        <a:p>
          <a:endParaRPr lang="en-GB"/>
        </a:p>
      </dgm:t>
    </dgm:pt>
    <dgm:pt modelId="{8B18565E-073F-4B98-AE0F-6CDB25E91418}" type="sibTrans" cxnId="{DE594C95-A8D9-4D0A-B9CC-6ED96AFC6FB5}">
      <dgm:prSet/>
      <dgm:spPr/>
      <dgm:t>
        <a:bodyPr/>
        <a:lstStyle/>
        <a:p>
          <a:endParaRPr lang="en-GB"/>
        </a:p>
      </dgm:t>
    </dgm:pt>
    <dgm:pt modelId="{ECC24A56-0A45-4FC2-8E2A-089B58FC76C6}">
      <dgm:prSet phldrT="[Text]" custT="1"/>
      <dgm:spPr/>
      <dgm:t>
        <a:bodyPr/>
        <a:lstStyle/>
        <a:p>
          <a:r>
            <a:rPr lang="en-GB" sz="800"/>
            <a:t> Formative review</a:t>
          </a:r>
        </a:p>
      </dgm:t>
    </dgm:pt>
    <dgm:pt modelId="{1233CAD0-C5F3-4CB1-ABFE-161A3EE481BD}" type="parTrans" cxnId="{81C8ACB1-3ADD-4940-81E5-9D0315C7EC4D}">
      <dgm:prSet/>
      <dgm:spPr/>
      <dgm:t>
        <a:bodyPr/>
        <a:lstStyle/>
        <a:p>
          <a:endParaRPr lang="en-GB"/>
        </a:p>
      </dgm:t>
    </dgm:pt>
    <dgm:pt modelId="{0E7C6B46-87F3-4B4F-BE61-5A22E280BB46}" type="sibTrans" cxnId="{81C8ACB1-3ADD-4940-81E5-9D0315C7EC4D}">
      <dgm:prSet/>
      <dgm:spPr/>
      <dgm:t>
        <a:bodyPr/>
        <a:lstStyle/>
        <a:p>
          <a:endParaRPr lang="en-GB"/>
        </a:p>
      </dgm:t>
    </dgm:pt>
    <dgm:pt modelId="{5EF58D20-8A82-44E9-9611-0FE0B4D70942}">
      <dgm:prSet phldrT="[Text]" custT="1"/>
      <dgm:spPr/>
      <dgm:t>
        <a:bodyPr/>
        <a:lstStyle/>
        <a:p>
          <a:r>
            <a:rPr lang="en-GB" sz="800"/>
            <a:t>Week 18-20</a:t>
          </a:r>
        </a:p>
      </dgm:t>
    </dgm:pt>
    <dgm:pt modelId="{CF6A5B38-89F1-4D44-960F-5FB1B831EAA9}" type="parTrans" cxnId="{F36D2025-7B7F-40D2-A747-B60D2F70C8D0}">
      <dgm:prSet/>
      <dgm:spPr/>
      <dgm:t>
        <a:bodyPr/>
        <a:lstStyle/>
        <a:p>
          <a:endParaRPr lang="en-GB"/>
        </a:p>
      </dgm:t>
    </dgm:pt>
    <dgm:pt modelId="{109692CF-BC25-47C5-A235-C1DDFD917385}" type="sibTrans" cxnId="{F36D2025-7B7F-40D2-A747-B60D2F70C8D0}">
      <dgm:prSet/>
      <dgm:spPr/>
      <dgm:t>
        <a:bodyPr/>
        <a:lstStyle/>
        <a:p>
          <a:endParaRPr lang="en-GB"/>
        </a:p>
      </dgm:t>
    </dgm:pt>
    <dgm:pt modelId="{BDF25761-67BA-4BCC-93A9-AF0926A6B34C}">
      <dgm:prSet phldrT="[Text]" custT="1"/>
      <dgm:spPr/>
      <dgm:t>
        <a:bodyPr/>
        <a:lstStyle/>
        <a:p>
          <a:r>
            <a:rPr lang="en-GB" sz="800"/>
            <a:t>Week 21</a:t>
          </a:r>
        </a:p>
      </dgm:t>
    </dgm:pt>
    <dgm:pt modelId="{006BAB4D-C9B4-4B79-8302-2A92ACC51720}" type="parTrans" cxnId="{9576B287-B642-43FC-A350-AB9626298BB2}">
      <dgm:prSet/>
      <dgm:spPr/>
      <dgm:t>
        <a:bodyPr/>
        <a:lstStyle/>
        <a:p>
          <a:endParaRPr lang="en-GB"/>
        </a:p>
      </dgm:t>
    </dgm:pt>
    <dgm:pt modelId="{E18679B5-17C1-484C-893F-14806BDC8927}" type="sibTrans" cxnId="{9576B287-B642-43FC-A350-AB9626298BB2}">
      <dgm:prSet/>
      <dgm:spPr/>
      <dgm:t>
        <a:bodyPr/>
        <a:lstStyle/>
        <a:p>
          <a:endParaRPr lang="en-GB"/>
        </a:p>
      </dgm:t>
    </dgm:pt>
    <dgm:pt modelId="{05B2415D-050E-479A-A0FF-FF32C7074BEE}">
      <dgm:prSet phldrT="[Text]" custT="1"/>
      <dgm:spPr/>
      <dgm:t>
        <a:bodyPr/>
        <a:lstStyle/>
        <a:p>
          <a:r>
            <a:rPr lang="en-GB" sz="800"/>
            <a:t> Testing and Feedback  phase</a:t>
          </a:r>
        </a:p>
      </dgm:t>
    </dgm:pt>
    <dgm:pt modelId="{5A3168B0-0314-4E3F-ACBC-4C1CD81232BA}" type="parTrans" cxnId="{668D041F-36E6-4FE3-A35C-5DB4E295C270}">
      <dgm:prSet/>
      <dgm:spPr/>
      <dgm:t>
        <a:bodyPr/>
        <a:lstStyle/>
        <a:p>
          <a:endParaRPr lang="en-GB"/>
        </a:p>
      </dgm:t>
    </dgm:pt>
    <dgm:pt modelId="{73267081-CCC5-463C-AE90-C7C84D540D92}" type="sibTrans" cxnId="{668D041F-36E6-4FE3-A35C-5DB4E295C270}">
      <dgm:prSet/>
      <dgm:spPr/>
      <dgm:t>
        <a:bodyPr/>
        <a:lstStyle/>
        <a:p>
          <a:endParaRPr lang="en-GB"/>
        </a:p>
      </dgm:t>
    </dgm:pt>
    <dgm:pt modelId="{FE010204-47BE-4E75-9CCA-483316F508CB}">
      <dgm:prSet phldrT="[Text]" custT="1"/>
      <dgm:spPr/>
      <dgm:t>
        <a:bodyPr/>
        <a:lstStyle/>
        <a:p>
          <a:r>
            <a:rPr lang="en-GB" sz="800"/>
            <a:t> Validating designs with the UX designer</a:t>
          </a:r>
        </a:p>
      </dgm:t>
    </dgm:pt>
    <dgm:pt modelId="{E96AABAF-3237-41CF-BAEF-85994006C3D7}" type="parTrans" cxnId="{0E425060-29C5-4C8E-922A-999DEB2B3B89}">
      <dgm:prSet/>
      <dgm:spPr/>
      <dgm:t>
        <a:bodyPr/>
        <a:lstStyle/>
        <a:p>
          <a:endParaRPr lang="en-GB"/>
        </a:p>
      </dgm:t>
    </dgm:pt>
    <dgm:pt modelId="{11A2D422-2107-49DB-B3D6-6735DF5F8B33}" type="sibTrans" cxnId="{0E425060-29C5-4C8E-922A-999DEB2B3B89}">
      <dgm:prSet/>
      <dgm:spPr/>
      <dgm:t>
        <a:bodyPr/>
        <a:lstStyle/>
        <a:p>
          <a:endParaRPr lang="en-GB"/>
        </a:p>
      </dgm:t>
    </dgm:pt>
    <dgm:pt modelId="{2235F220-3AEA-42BD-B819-0994B08A3C0D}">
      <dgm:prSet phldrT="[Text]" custT="1"/>
      <dgm:spPr/>
      <dgm:t>
        <a:bodyPr/>
        <a:lstStyle/>
        <a:p>
          <a:r>
            <a:rPr lang="en-GB" sz="800"/>
            <a:t> Project plan</a:t>
          </a:r>
        </a:p>
      </dgm:t>
    </dgm:pt>
    <dgm:pt modelId="{015A823F-9F09-431E-B013-21FF8290720E}" type="parTrans" cxnId="{FEDA5F11-A351-4D33-B80E-16C974DC33B3}">
      <dgm:prSet/>
      <dgm:spPr/>
      <dgm:t>
        <a:bodyPr/>
        <a:lstStyle/>
        <a:p>
          <a:endParaRPr lang="en-GB"/>
        </a:p>
      </dgm:t>
    </dgm:pt>
    <dgm:pt modelId="{F0514FA9-638E-4702-99D8-FD9CF1198848}" type="sibTrans" cxnId="{FEDA5F11-A351-4D33-B80E-16C974DC33B3}">
      <dgm:prSet/>
      <dgm:spPr/>
      <dgm:t>
        <a:bodyPr/>
        <a:lstStyle/>
        <a:p>
          <a:endParaRPr lang="en-GB"/>
        </a:p>
      </dgm:t>
    </dgm:pt>
    <dgm:pt modelId="{2CB3B357-0518-4280-9126-0B150C0830D8}">
      <dgm:prSet phldrT="[Text]" custT="1"/>
      <dgm:spPr/>
      <dgm:t>
        <a:bodyPr/>
        <a:lstStyle/>
        <a:p>
          <a:r>
            <a:rPr lang="en-GB" sz="800"/>
            <a:t> Development phase </a:t>
          </a:r>
        </a:p>
      </dgm:t>
    </dgm:pt>
    <dgm:pt modelId="{24597A1B-5671-49CD-89BA-8E6992F7DDC7}" type="parTrans" cxnId="{9596A8DC-83BE-4A5C-861F-F833E915964C}">
      <dgm:prSet/>
      <dgm:spPr/>
      <dgm:t>
        <a:bodyPr/>
        <a:lstStyle/>
        <a:p>
          <a:endParaRPr lang="en-GB"/>
        </a:p>
      </dgm:t>
    </dgm:pt>
    <dgm:pt modelId="{89A4B650-7D5B-430A-AE2B-D35308945031}" type="sibTrans" cxnId="{9596A8DC-83BE-4A5C-861F-F833E915964C}">
      <dgm:prSet/>
      <dgm:spPr/>
      <dgm:t>
        <a:bodyPr/>
        <a:lstStyle/>
        <a:p>
          <a:endParaRPr lang="en-GB"/>
        </a:p>
      </dgm:t>
    </dgm:pt>
    <dgm:pt modelId="{2ED561FD-3F64-43EE-A1BB-53940D1D2EF7}">
      <dgm:prSet phldrT="[Text]" custT="1"/>
      <dgm:spPr/>
      <dgm:t>
        <a:bodyPr/>
        <a:lstStyle/>
        <a:p>
          <a:r>
            <a:rPr lang="en-GB" sz="800"/>
            <a:t> 2nd company visit</a:t>
          </a:r>
        </a:p>
      </dgm:t>
    </dgm:pt>
    <dgm:pt modelId="{4FCA2E3B-43EC-464A-A0F3-7D52E8FED5CC}" type="parTrans" cxnId="{83646C5B-EB38-4D58-AF34-10C8F67F34B6}">
      <dgm:prSet/>
      <dgm:spPr/>
      <dgm:t>
        <a:bodyPr/>
        <a:lstStyle/>
        <a:p>
          <a:endParaRPr lang="en-GB"/>
        </a:p>
      </dgm:t>
    </dgm:pt>
    <dgm:pt modelId="{9D560370-51F0-4BCB-BD23-CB03A8299E6B}" type="sibTrans" cxnId="{83646C5B-EB38-4D58-AF34-10C8F67F34B6}">
      <dgm:prSet/>
      <dgm:spPr/>
      <dgm:t>
        <a:bodyPr/>
        <a:lstStyle/>
        <a:p>
          <a:endParaRPr lang="en-GB"/>
        </a:p>
      </dgm:t>
    </dgm:pt>
    <dgm:pt modelId="{1650BC4C-08BB-4657-B618-0816DB95B18D}">
      <dgm:prSet phldrT="[Text]" custT="1"/>
      <dgm:spPr/>
      <dgm:t>
        <a:bodyPr/>
        <a:lstStyle/>
        <a:p>
          <a:r>
            <a:rPr lang="en-GB" sz="800"/>
            <a:t> Handover</a:t>
          </a:r>
        </a:p>
      </dgm:t>
    </dgm:pt>
    <dgm:pt modelId="{E89528EA-0EC2-4B21-82C8-A5F8494E0CE7}" type="parTrans" cxnId="{540F5601-CDC3-49FE-A8EE-E8AB4DB8878E}">
      <dgm:prSet/>
      <dgm:spPr/>
      <dgm:t>
        <a:bodyPr/>
        <a:lstStyle/>
        <a:p>
          <a:endParaRPr lang="en-GB"/>
        </a:p>
      </dgm:t>
    </dgm:pt>
    <dgm:pt modelId="{BA2CD532-AC6C-4AE1-8559-BF641D803676}" type="sibTrans" cxnId="{540F5601-CDC3-49FE-A8EE-E8AB4DB8878E}">
      <dgm:prSet/>
      <dgm:spPr/>
      <dgm:t>
        <a:bodyPr/>
        <a:lstStyle/>
        <a:p>
          <a:endParaRPr lang="en-GB"/>
        </a:p>
      </dgm:t>
    </dgm:pt>
    <dgm:pt modelId="{C219B7CD-6F58-4A44-AB18-4E1ACFBD1F93}">
      <dgm:prSet phldrT="[Text]" custT="1"/>
      <dgm:spPr/>
      <dgm:t>
        <a:bodyPr/>
        <a:lstStyle/>
        <a:p>
          <a:r>
            <a:rPr lang="en-GB" sz="800"/>
            <a:t>Deployment to all clients </a:t>
          </a:r>
        </a:p>
      </dgm:t>
    </dgm:pt>
    <dgm:pt modelId="{BAD1313A-E236-4769-A157-FA3E9F539EF6}" type="parTrans" cxnId="{4A53637E-ABFD-418D-B7AF-47BE43B98703}">
      <dgm:prSet/>
      <dgm:spPr/>
      <dgm:t>
        <a:bodyPr/>
        <a:lstStyle/>
        <a:p>
          <a:endParaRPr lang="en-GB"/>
        </a:p>
      </dgm:t>
    </dgm:pt>
    <dgm:pt modelId="{0BC97DBD-71F4-471E-9BEF-68A917995A4E}" type="sibTrans" cxnId="{4A53637E-ABFD-418D-B7AF-47BE43B98703}">
      <dgm:prSet/>
      <dgm:spPr/>
      <dgm:t>
        <a:bodyPr/>
        <a:lstStyle/>
        <a:p>
          <a:endParaRPr lang="en-GB"/>
        </a:p>
      </dgm:t>
    </dgm:pt>
    <dgm:pt modelId="{1736987D-4805-4C08-8004-64609281719E}">
      <dgm:prSet phldrT="[Text]" custT="1"/>
      <dgm:spPr/>
      <dgm:t>
        <a:bodyPr/>
        <a:lstStyle/>
        <a:p>
          <a:r>
            <a:rPr lang="en-GB" sz="800"/>
            <a:t>Portfolio Submission</a:t>
          </a:r>
        </a:p>
      </dgm:t>
    </dgm:pt>
    <dgm:pt modelId="{CC914301-93F7-44CC-92D5-B8E831317F70}" type="parTrans" cxnId="{F3DFC3E6-2391-4EB9-80EF-96FF48BF69F7}">
      <dgm:prSet/>
      <dgm:spPr/>
      <dgm:t>
        <a:bodyPr/>
        <a:lstStyle/>
        <a:p>
          <a:endParaRPr lang="en-GB"/>
        </a:p>
      </dgm:t>
    </dgm:pt>
    <dgm:pt modelId="{BF6686B8-C141-4AA6-951D-4302204F2E25}" type="sibTrans" cxnId="{F3DFC3E6-2391-4EB9-80EF-96FF48BF69F7}">
      <dgm:prSet/>
      <dgm:spPr/>
      <dgm:t>
        <a:bodyPr/>
        <a:lstStyle/>
        <a:p>
          <a:endParaRPr lang="en-GB"/>
        </a:p>
      </dgm:t>
    </dgm:pt>
    <dgm:pt modelId="{F9B8BC78-CF57-4977-BEB7-F0641D5519BF}">
      <dgm:prSet phldrT="[Text]" custT="1"/>
      <dgm:spPr/>
      <dgm:t>
        <a:bodyPr/>
        <a:lstStyle/>
        <a:p>
          <a:r>
            <a:rPr lang="en-GB" sz="800"/>
            <a:t> Presentation &amp; defence</a:t>
          </a:r>
        </a:p>
      </dgm:t>
    </dgm:pt>
    <dgm:pt modelId="{74D5AC73-3977-4597-B5D4-D6A7C40AF52A}" type="parTrans" cxnId="{051E084C-50B8-450F-AAD8-3FC3B70DBCF6}">
      <dgm:prSet/>
      <dgm:spPr/>
      <dgm:t>
        <a:bodyPr/>
        <a:lstStyle/>
        <a:p>
          <a:endParaRPr lang="en-GB"/>
        </a:p>
      </dgm:t>
    </dgm:pt>
    <dgm:pt modelId="{278B4262-7371-4779-B627-8B77E65A4269}" type="sibTrans" cxnId="{051E084C-50B8-450F-AAD8-3FC3B70DBCF6}">
      <dgm:prSet/>
      <dgm:spPr/>
      <dgm:t>
        <a:bodyPr/>
        <a:lstStyle/>
        <a:p>
          <a:endParaRPr lang="en-GB"/>
        </a:p>
      </dgm:t>
    </dgm:pt>
    <dgm:pt modelId="{E5002F2F-F2FF-4990-8215-9E75308346F5}">
      <dgm:prSet phldrT="[Text]" custT="1"/>
      <dgm:spPr/>
      <dgm:t>
        <a:bodyPr/>
        <a:lstStyle/>
        <a:p>
          <a:r>
            <a:rPr lang="en-GB" sz="800"/>
            <a:t>Mid-term presentation</a:t>
          </a:r>
        </a:p>
      </dgm:t>
    </dgm:pt>
    <dgm:pt modelId="{60F40D88-9683-435F-9FBD-A5FBCD2674DC}" type="parTrans" cxnId="{A310A01E-BA27-4A38-B774-F3FC271FD1BD}">
      <dgm:prSet/>
      <dgm:spPr/>
      <dgm:t>
        <a:bodyPr/>
        <a:lstStyle/>
        <a:p>
          <a:endParaRPr lang="en-GB"/>
        </a:p>
      </dgm:t>
    </dgm:pt>
    <dgm:pt modelId="{27F98A84-F1E3-4E25-8F1C-CDACF01E6CF5}" type="sibTrans" cxnId="{A310A01E-BA27-4A38-B774-F3FC271FD1BD}">
      <dgm:prSet/>
      <dgm:spPr/>
      <dgm:t>
        <a:bodyPr/>
        <a:lstStyle/>
        <a:p>
          <a:endParaRPr lang="en-GB"/>
        </a:p>
      </dgm:t>
    </dgm:pt>
    <dgm:pt modelId="{EDE69EB2-C087-4EEE-A313-5A7D7AEC997D}">
      <dgm:prSet phldrT="[Text]" custT="1"/>
      <dgm:spPr/>
      <dgm:t>
        <a:bodyPr/>
        <a:lstStyle/>
        <a:p>
          <a:r>
            <a:rPr lang="en-GB" sz="800"/>
            <a:t>Wrap-up phase</a:t>
          </a:r>
        </a:p>
      </dgm:t>
    </dgm:pt>
    <dgm:pt modelId="{9C20B873-9749-4B4E-8C7E-236A36070727}" type="parTrans" cxnId="{CCDA33A5-B187-4A8A-8856-12B4BF9D4F78}">
      <dgm:prSet/>
      <dgm:spPr/>
      <dgm:t>
        <a:bodyPr/>
        <a:lstStyle/>
        <a:p>
          <a:endParaRPr lang="en-GB"/>
        </a:p>
      </dgm:t>
    </dgm:pt>
    <dgm:pt modelId="{73F440FE-EEEF-4092-88B3-1596C4489161}" type="sibTrans" cxnId="{CCDA33A5-B187-4A8A-8856-12B4BF9D4F78}">
      <dgm:prSet/>
      <dgm:spPr/>
      <dgm:t>
        <a:bodyPr/>
        <a:lstStyle/>
        <a:p>
          <a:endParaRPr lang="en-GB"/>
        </a:p>
      </dgm:t>
    </dgm:pt>
    <dgm:pt modelId="{1D16DB17-071F-4A34-837E-6D1B4D7DD147}">
      <dgm:prSet phldrT="[Text]" custT="1"/>
      <dgm:spPr/>
      <dgm:t>
        <a:bodyPr/>
        <a:lstStyle/>
        <a:p>
          <a:r>
            <a:rPr lang="en-GB" sz="800"/>
            <a:t>Company visit</a:t>
          </a:r>
        </a:p>
      </dgm:t>
    </dgm:pt>
    <dgm:pt modelId="{80846D02-FB62-4C6A-B2D5-AB467145E96A}" type="parTrans" cxnId="{64537153-27A8-4DF3-8492-2FC80BE0E648}">
      <dgm:prSet/>
      <dgm:spPr/>
      <dgm:t>
        <a:bodyPr/>
        <a:lstStyle/>
        <a:p>
          <a:endParaRPr lang="en-GB"/>
        </a:p>
      </dgm:t>
    </dgm:pt>
    <dgm:pt modelId="{7B84FE67-7C3F-4619-9801-25E2AAE781E9}" type="sibTrans" cxnId="{64537153-27A8-4DF3-8492-2FC80BE0E648}">
      <dgm:prSet/>
      <dgm:spPr/>
      <dgm:t>
        <a:bodyPr/>
        <a:lstStyle/>
        <a:p>
          <a:endParaRPr lang="en-GB"/>
        </a:p>
      </dgm:t>
    </dgm:pt>
    <dgm:pt modelId="{9E8E29EB-8279-401A-BAD3-863DD77FDC94}" type="pres">
      <dgm:prSet presAssocID="{82D89482-8707-4288-9984-5BA9AFEA291A}" presName="Name0" presStyleCnt="0">
        <dgm:presLayoutVars>
          <dgm:dir/>
          <dgm:animLvl val="lvl"/>
          <dgm:resizeHandles val="exact"/>
        </dgm:presLayoutVars>
      </dgm:prSet>
      <dgm:spPr/>
    </dgm:pt>
    <dgm:pt modelId="{DB99D9C6-A5D0-49D9-ACEC-BB7DA5B3A43D}" type="pres">
      <dgm:prSet presAssocID="{998E3DCB-D28E-45DE-861B-67A8BEE716FA}" presName="composite" presStyleCnt="0"/>
      <dgm:spPr/>
    </dgm:pt>
    <dgm:pt modelId="{CEBECCF0-6E80-48FC-A70A-2D60F430A2D6}" type="pres">
      <dgm:prSet presAssocID="{998E3DCB-D28E-45DE-861B-67A8BEE716FA}" presName="parTx" presStyleLbl="alignNode1" presStyleIdx="0" presStyleCnt="5">
        <dgm:presLayoutVars>
          <dgm:chMax val="0"/>
          <dgm:chPref val="0"/>
          <dgm:bulletEnabled val="1"/>
        </dgm:presLayoutVars>
      </dgm:prSet>
      <dgm:spPr/>
    </dgm:pt>
    <dgm:pt modelId="{FCC311EA-8042-4A23-BF6F-37CCCA711603}" type="pres">
      <dgm:prSet presAssocID="{998E3DCB-D28E-45DE-861B-67A8BEE716FA}" presName="desTx" presStyleLbl="alignAccFollowNode1" presStyleIdx="0" presStyleCnt="5">
        <dgm:presLayoutVars>
          <dgm:bulletEnabled val="1"/>
        </dgm:presLayoutVars>
      </dgm:prSet>
      <dgm:spPr/>
    </dgm:pt>
    <dgm:pt modelId="{D73A3376-FE46-4569-971B-00F6400EE428}" type="pres">
      <dgm:prSet presAssocID="{A7368E2A-8FF6-42D0-8EA3-363B03A5A0CC}" presName="space" presStyleCnt="0"/>
      <dgm:spPr/>
    </dgm:pt>
    <dgm:pt modelId="{9FF107B3-9BA3-472B-AB1C-8FC436A8159D}" type="pres">
      <dgm:prSet presAssocID="{50312BC1-23DD-4FF6-8DC7-9CF1BC608F60}" presName="composite" presStyleCnt="0"/>
      <dgm:spPr/>
    </dgm:pt>
    <dgm:pt modelId="{97919A40-674A-4503-ADD4-7202E25EE744}" type="pres">
      <dgm:prSet presAssocID="{50312BC1-23DD-4FF6-8DC7-9CF1BC608F60}" presName="parTx" presStyleLbl="alignNode1" presStyleIdx="1" presStyleCnt="5">
        <dgm:presLayoutVars>
          <dgm:chMax val="0"/>
          <dgm:chPref val="0"/>
          <dgm:bulletEnabled val="1"/>
        </dgm:presLayoutVars>
      </dgm:prSet>
      <dgm:spPr/>
    </dgm:pt>
    <dgm:pt modelId="{9517E57E-8E7D-43D2-9672-C4C4B57B7991}" type="pres">
      <dgm:prSet presAssocID="{50312BC1-23DD-4FF6-8DC7-9CF1BC608F60}" presName="desTx" presStyleLbl="alignAccFollowNode1" presStyleIdx="1" presStyleCnt="5">
        <dgm:presLayoutVars>
          <dgm:bulletEnabled val="1"/>
        </dgm:presLayoutVars>
      </dgm:prSet>
      <dgm:spPr/>
    </dgm:pt>
    <dgm:pt modelId="{18BED508-98C4-4A76-B6F5-B6478D300538}" type="pres">
      <dgm:prSet presAssocID="{BEFF4910-ACA6-4F8B-B960-405B1DC5F39A}" presName="space" presStyleCnt="0"/>
      <dgm:spPr/>
    </dgm:pt>
    <dgm:pt modelId="{58FBD53B-34CA-4722-8847-7BE0D50B18E6}" type="pres">
      <dgm:prSet presAssocID="{52823E33-6FD9-48FB-B1D1-5C6CA76D8AAC}" presName="composite" presStyleCnt="0"/>
      <dgm:spPr/>
    </dgm:pt>
    <dgm:pt modelId="{0E6A99EA-6D31-4588-B29D-A39476F0E865}" type="pres">
      <dgm:prSet presAssocID="{52823E33-6FD9-48FB-B1D1-5C6CA76D8AAC}" presName="parTx" presStyleLbl="alignNode1" presStyleIdx="2" presStyleCnt="5">
        <dgm:presLayoutVars>
          <dgm:chMax val="0"/>
          <dgm:chPref val="0"/>
          <dgm:bulletEnabled val="1"/>
        </dgm:presLayoutVars>
      </dgm:prSet>
      <dgm:spPr/>
    </dgm:pt>
    <dgm:pt modelId="{E9C20C7B-58EB-4F42-8028-9D8F44D460B9}" type="pres">
      <dgm:prSet presAssocID="{52823E33-6FD9-48FB-B1D1-5C6CA76D8AAC}" presName="desTx" presStyleLbl="alignAccFollowNode1" presStyleIdx="2" presStyleCnt="5">
        <dgm:presLayoutVars>
          <dgm:bulletEnabled val="1"/>
        </dgm:presLayoutVars>
      </dgm:prSet>
      <dgm:spPr/>
    </dgm:pt>
    <dgm:pt modelId="{8E49A23B-2099-4A57-957F-993EF5C45D44}" type="pres">
      <dgm:prSet presAssocID="{8B18565E-073F-4B98-AE0F-6CDB25E91418}" presName="space" presStyleCnt="0"/>
      <dgm:spPr/>
    </dgm:pt>
    <dgm:pt modelId="{05DB3D6D-8AC9-48B1-8129-FE6552D53746}" type="pres">
      <dgm:prSet presAssocID="{5EF58D20-8A82-44E9-9611-0FE0B4D70942}" presName="composite" presStyleCnt="0"/>
      <dgm:spPr/>
    </dgm:pt>
    <dgm:pt modelId="{84A55D7A-3D0A-47FA-9543-5DEB4167D515}" type="pres">
      <dgm:prSet presAssocID="{5EF58D20-8A82-44E9-9611-0FE0B4D70942}" presName="parTx" presStyleLbl="alignNode1" presStyleIdx="3" presStyleCnt="5">
        <dgm:presLayoutVars>
          <dgm:chMax val="0"/>
          <dgm:chPref val="0"/>
          <dgm:bulletEnabled val="1"/>
        </dgm:presLayoutVars>
      </dgm:prSet>
      <dgm:spPr/>
    </dgm:pt>
    <dgm:pt modelId="{6FA589AA-0820-4B45-9095-3D6C473500E7}" type="pres">
      <dgm:prSet presAssocID="{5EF58D20-8A82-44E9-9611-0FE0B4D70942}" presName="desTx" presStyleLbl="alignAccFollowNode1" presStyleIdx="3" presStyleCnt="5">
        <dgm:presLayoutVars>
          <dgm:bulletEnabled val="1"/>
        </dgm:presLayoutVars>
      </dgm:prSet>
      <dgm:spPr/>
    </dgm:pt>
    <dgm:pt modelId="{98CB497C-F75E-4947-A73A-4240D82D989A}" type="pres">
      <dgm:prSet presAssocID="{109692CF-BC25-47C5-A235-C1DDFD917385}" presName="space" presStyleCnt="0"/>
      <dgm:spPr/>
    </dgm:pt>
    <dgm:pt modelId="{6E941CEE-1553-4C82-8847-2AA0D131D0F1}" type="pres">
      <dgm:prSet presAssocID="{BDF25761-67BA-4BCC-93A9-AF0926A6B34C}" presName="composite" presStyleCnt="0"/>
      <dgm:spPr/>
    </dgm:pt>
    <dgm:pt modelId="{A51E5FAE-360F-41EA-9917-0575DD4BEF0D}" type="pres">
      <dgm:prSet presAssocID="{BDF25761-67BA-4BCC-93A9-AF0926A6B34C}" presName="parTx" presStyleLbl="alignNode1" presStyleIdx="4" presStyleCnt="5">
        <dgm:presLayoutVars>
          <dgm:chMax val="0"/>
          <dgm:chPref val="0"/>
          <dgm:bulletEnabled val="1"/>
        </dgm:presLayoutVars>
      </dgm:prSet>
      <dgm:spPr/>
    </dgm:pt>
    <dgm:pt modelId="{A859FA21-AE85-4970-B003-AA4DA240DC26}" type="pres">
      <dgm:prSet presAssocID="{BDF25761-67BA-4BCC-93A9-AF0926A6B34C}" presName="desTx" presStyleLbl="alignAccFollowNode1" presStyleIdx="4" presStyleCnt="5">
        <dgm:presLayoutVars>
          <dgm:bulletEnabled val="1"/>
        </dgm:presLayoutVars>
      </dgm:prSet>
      <dgm:spPr/>
    </dgm:pt>
  </dgm:ptLst>
  <dgm:cxnLst>
    <dgm:cxn modelId="{540F5601-CDC3-49FE-A8EE-E8AB4DB8878E}" srcId="{BDF25761-67BA-4BCC-93A9-AF0926A6B34C}" destId="{1650BC4C-08BB-4657-B618-0816DB95B18D}" srcOrd="2" destOrd="0" parTransId="{E89528EA-0EC2-4B21-82C8-A5F8494E0CE7}" sibTransId="{BA2CD532-AC6C-4AE1-8559-BF641D803676}"/>
    <dgm:cxn modelId="{271FC502-3535-447A-B064-B1A7AA55C37D}" type="presOf" srcId="{F9B8BC78-CF57-4977-BEB7-F0641D5519BF}" destId="{6FA589AA-0820-4B45-9095-3D6C473500E7}" srcOrd="0" destOrd="2" presId="urn:microsoft.com/office/officeart/2005/8/layout/hList1"/>
    <dgm:cxn modelId="{FEDA5F11-A351-4D33-B80E-16C974DC33B3}" srcId="{998E3DCB-D28E-45DE-861B-67A8BEE716FA}" destId="{2235F220-3AEA-42BD-B819-0994B08A3C0D}" srcOrd="1" destOrd="0" parTransId="{015A823F-9F09-431E-B013-21FF8290720E}" sibTransId="{F0514FA9-638E-4702-99D8-FD9CF1198848}"/>
    <dgm:cxn modelId="{A310A01E-BA27-4A38-B774-F3FC271FD1BD}" srcId="{52823E33-6FD9-48FB-B1D1-5C6CA76D8AAC}" destId="{E5002F2F-F2FF-4990-8215-9E75308346F5}" srcOrd="1" destOrd="0" parTransId="{60F40D88-9683-435F-9FBD-A5FBCD2674DC}" sibTransId="{27F98A84-F1E3-4E25-8F1C-CDACF01E6CF5}"/>
    <dgm:cxn modelId="{668D041F-36E6-4FE3-A35C-5DB4E295C270}" srcId="{5EF58D20-8A82-44E9-9611-0FE0B4D70942}" destId="{05B2415D-050E-479A-A0FF-FF32C7074BEE}" srcOrd="0" destOrd="0" parTransId="{5A3168B0-0314-4E3F-ACBC-4C1CD81232BA}" sibTransId="{73267081-CCC5-463C-AE90-C7C84D540D92}"/>
    <dgm:cxn modelId="{F36D2025-7B7F-40D2-A747-B60D2F70C8D0}" srcId="{82D89482-8707-4288-9984-5BA9AFEA291A}" destId="{5EF58D20-8A82-44E9-9611-0FE0B4D70942}" srcOrd="3" destOrd="0" parTransId="{CF6A5B38-89F1-4D44-960F-5FB1B831EAA9}" sibTransId="{109692CF-BC25-47C5-A235-C1DDFD917385}"/>
    <dgm:cxn modelId="{9183102D-4A31-4030-9D29-11B968879F15}" type="presOf" srcId="{2CB3B357-0518-4280-9126-0B150C0830D8}" destId="{E9C20C7B-58EB-4F42-8028-9D8F44D460B9}" srcOrd="0" destOrd="0" presId="urn:microsoft.com/office/officeart/2005/8/layout/hList1"/>
    <dgm:cxn modelId="{FD26B22F-E141-4883-A042-935E33BCE409}" srcId="{998E3DCB-D28E-45DE-861B-67A8BEE716FA}" destId="{F0A36406-1FF7-4D5B-B2C1-2B0D44832110}" srcOrd="2" destOrd="0" parTransId="{55F73F58-6A84-4ED2-8D16-056CDD486D8D}" sibTransId="{E5680799-0114-49E3-B9A0-ACE25E3F362C}"/>
    <dgm:cxn modelId="{678CE62F-0C5C-4DAD-801E-CF016A5EFAA3}" srcId="{82D89482-8707-4288-9984-5BA9AFEA291A}" destId="{50312BC1-23DD-4FF6-8DC7-9CF1BC608F60}" srcOrd="1" destOrd="0" parTransId="{9AC58FD7-0B15-4983-82B9-749EB300D77D}" sibTransId="{BEFF4910-ACA6-4F8B-B960-405B1DC5F39A}"/>
    <dgm:cxn modelId="{ADC6B031-A18C-4956-A1C1-2FE734245AB8}" type="presOf" srcId="{1650BC4C-08BB-4657-B618-0816DB95B18D}" destId="{A859FA21-AE85-4970-B003-AA4DA240DC26}" srcOrd="0" destOrd="2" presId="urn:microsoft.com/office/officeart/2005/8/layout/hList1"/>
    <dgm:cxn modelId="{73E8FB33-8428-4A10-AC1D-5DF41F150E46}" type="presOf" srcId="{2ED561FD-3F64-43EE-A1BB-53940D1D2EF7}" destId="{6FA589AA-0820-4B45-9095-3D6C473500E7}" srcOrd="0" destOrd="1" presId="urn:microsoft.com/office/officeart/2005/8/layout/hList1"/>
    <dgm:cxn modelId="{E56D4237-4703-4E23-95AE-E2AE182B87D0}" srcId="{50312BC1-23DD-4FF6-8DC7-9CF1BC608F60}" destId="{0C9869A1-6907-4519-825E-E488AB983401}" srcOrd="1" destOrd="0" parTransId="{5184EA55-0DBE-47E6-9D1D-DE270F734390}" sibTransId="{BC7C6F8E-F947-4326-B664-932D093B3D19}"/>
    <dgm:cxn modelId="{02DFAB40-41D4-4473-95E9-E71E7B2FA462}" type="presOf" srcId="{1736987D-4805-4C08-8004-64609281719E}" destId="{E9C20C7B-58EB-4F42-8028-9D8F44D460B9}" srcOrd="0" destOrd="3" presId="urn:microsoft.com/office/officeart/2005/8/layout/hList1"/>
    <dgm:cxn modelId="{83646C5B-EB38-4D58-AF34-10C8F67F34B6}" srcId="{5EF58D20-8A82-44E9-9611-0FE0B4D70942}" destId="{2ED561FD-3F64-43EE-A1BB-53940D1D2EF7}" srcOrd="1" destOrd="0" parTransId="{4FCA2E3B-43EC-464A-A0F3-7D52E8FED5CC}" sibTransId="{9D560370-51F0-4BCB-BD23-CB03A8299E6B}"/>
    <dgm:cxn modelId="{E3A0C35C-B238-42FB-8288-629FD4E49033}" type="presOf" srcId="{FE010204-47BE-4E75-9CCA-483316F508CB}" destId="{9517E57E-8E7D-43D2-9672-C4C4B57B7991}" srcOrd="0" destOrd="2" presId="urn:microsoft.com/office/officeart/2005/8/layout/hList1"/>
    <dgm:cxn modelId="{3F9D5B60-8D81-45E0-B0D9-872791C0A3A5}" type="presOf" srcId="{52823E33-6FD9-48FB-B1D1-5C6CA76D8AAC}" destId="{0E6A99EA-6D31-4588-B29D-A39476F0E865}" srcOrd="0" destOrd="0" presId="urn:microsoft.com/office/officeart/2005/8/layout/hList1"/>
    <dgm:cxn modelId="{0E425060-29C5-4C8E-922A-999DEB2B3B89}" srcId="{50312BC1-23DD-4FF6-8DC7-9CF1BC608F60}" destId="{FE010204-47BE-4E75-9CCA-483316F508CB}" srcOrd="2" destOrd="0" parTransId="{E96AABAF-3237-41CF-BAEF-85994006C3D7}" sibTransId="{11A2D422-2107-49DB-B3D6-6735DF5F8B33}"/>
    <dgm:cxn modelId="{1FF08A61-3E03-43E0-AD0B-1A5E0F0EAE0A}" type="presOf" srcId="{0C9869A1-6907-4519-825E-E488AB983401}" destId="{9517E57E-8E7D-43D2-9672-C4C4B57B7991}" srcOrd="0" destOrd="1" presId="urn:microsoft.com/office/officeart/2005/8/layout/hList1"/>
    <dgm:cxn modelId="{A3195F44-586C-4309-A55F-3F6BC1D34835}" type="presOf" srcId="{C2AADC7B-EB6A-442C-A052-C7DD8BDA6992}" destId="{9517E57E-8E7D-43D2-9672-C4C4B57B7991}" srcOrd="0" destOrd="0" presId="urn:microsoft.com/office/officeart/2005/8/layout/hList1"/>
    <dgm:cxn modelId="{6FD95A64-661F-422E-9489-2B6461E09101}" srcId="{82D89482-8707-4288-9984-5BA9AFEA291A}" destId="{998E3DCB-D28E-45DE-861B-67A8BEE716FA}" srcOrd="0" destOrd="0" parTransId="{A782B533-B9D4-4E7E-B58A-564736B166DB}" sibTransId="{A7368E2A-8FF6-42D0-8EA3-363B03A5A0CC}"/>
    <dgm:cxn modelId="{051E084C-50B8-450F-AAD8-3FC3B70DBCF6}" srcId="{5EF58D20-8A82-44E9-9611-0FE0B4D70942}" destId="{F9B8BC78-CF57-4977-BEB7-F0641D5519BF}" srcOrd="2" destOrd="0" parTransId="{74D5AC73-3977-4597-B5D4-D6A7C40AF52A}" sibTransId="{278B4262-7371-4779-B627-8B77E65A4269}"/>
    <dgm:cxn modelId="{6DC7236D-1C1C-4171-AF53-1303A7C2F1C0}" type="presOf" srcId="{05B2415D-050E-479A-A0FF-FF32C7074BEE}" destId="{6FA589AA-0820-4B45-9095-3D6C473500E7}" srcOrd="0" destOrd="0" presId="urn:microsoft.com/office/officeart/2005/8/layout/hList1"/>
    <dgm:cxn modelId="{D594486D-9B5B-49C0-BA2C-FD18017007E8}" type="presOf" srcId="{BDF25761-67BA-4BCC-93A9-AF0926A6B34C}" destId="{A51E5FAE-360F-41EA-9917-0575DD4BEF0D}" srcOrd="0" destOrd="0" presId="urn:microsoft.com/office/officeart/2005/8/layout/hList1"/>
    <dgm:cxn modelId="{0FBE3952-A86F-47FC-83B9-F2EF625D56D6}" srcId="{50312BC1-23DD-4FF6-8DC7-9CF1BC608F60}" destId="{C2AADC7B-EB6A-442C-A052-C7DD8BDA6992}" srcOrd="0" destOrd="0" parTransId="{CD207321-F2B1-4B6F-98B6-A3EDC08AD368}" sibTransId="{86BD5CEE-1CC9-42B6-BDD3-5D7A6830DAB5}"/>
    <dgm:cxn modelId="{64537153-27A8-4DF3-8492-2FC80BE0E648}" srcId="{998E3DCB-D28E-45DE-861B-67A8BEE716FA}" destId="{1D16DB17-071F-4A34-837E-6D1B4D7DD147}" srcOrd="3" destOrd="0" parTransId="{80846D02-FB62-4C6A-B2D5-AB467145E96A}" sibTransId="{7B84FE67-7C3F-4619-9801-25E2AAE781E9}"/>
    <dgm:cxn modelId="{8A998E7A-AF23-45FB-B815-C362CE893690}" type="presOf" srcId="{50312BC1-23DD-4FF6-8DC7-9CF1BC608F60}" destId="{97919A40-674A-4503-ADD4-7202E25EE744}" srcOrd="0" destOrd="0" presId="urn:microsoft.com/office/officeart/2005/8/layout/hList1"/>
    <dgm:cxn modelId="{3CD1387C-0F13-4197-9C8F-82C750A27973}" type="presOf" srcId="{5EF58D20-8A82-44E9-9611-0FE0B4D70942}" destId="{84A55D7A-3D0A-47FA-9543-5DEB4167D515}" srcOrd="0" destOrd="0" presId="urn:microsoft.com/office/officeart/2005/8/layout/hList1"/>
    <dgm:cxn modelId="{4A53637E-ABFD-418D-B7AF-47BE43B98703}" srcId="{BDF25761-67BA-4BCC-93A9-AF0926A6B34C}" destId="{C219B7CD-6F58-4A44-AB18-4E1ACFBD1F93}" srcOrd="0" destOrd="0" parTransId="{BAD1313A-E236-4769-A157-FA3E9F539EF6}" sibTransId="{0BC97DBD-71F4-471E-9BEF-68A917995A4E}"/>
    <dgm:cxn modelId="{9576B287-B642-43FC-A350-AB9626298BB2}" srcId="{82D89482-8707-4288-9984-5BA9AFEA291A}" destId="{BDF25761-67BA-4BCC-93A9-AF0926A6B34C}" srcOrd="4" destOrd="0" parTransId="{006BAB4D-C9B4-4B79-8302-2A92ACC51720}" sibTransId="{E18679B5-17C1-484C-893F-14806BDC8927}"/>
    <dgm:cxn modelId="{769BA891-A28E-4BD5-8C87-FE6483ADDBFB}" type="presOf" srcId="{ECC24A56-0A45-4FC2-8E2A-089B58FC76C6}" destId="{E9C20C7B-58EB-4F42-8028-9D8F44D460B9}" srcOrd="0" destOrd="2" presId="urn:microsoft.com/office/officeart/2005/8/layout/hList1"/>
    <dgm:cxn modelId="{DE594C95-A8D9-4D0A-B9CC-6ED96AFC6FB5}" srcId="{82D89482-8707-4288-9984-5BA9AFEA291A}" destId="{52823E33-6FD9-48FB-B1D1-5C6CA76D8AAC}" srcOrd="2" destOrd="0" parTransId="{F6FC4C31-0337-48B3-A117-ECBCFC3FFFD3}" sibTransId="{8B18565E-073F-4B98-AE0F-6CDB25E91418}"/>
    <dgm:cxn modelId="{C6FED399-E36C-41C5-9A31-9E8FA8D942CB}" type="presOf" srcId="{F0A36406-1FF7-4D5B-B2C1-2B0D44832110}" destId="{FCC311EA-8042-4A23-BF6F-37CCCA711603}" srcOrd="0" destOrd="2" presId="urn:microsoft.com/office/officeart/2005/8/layout/hList1"/>
    <dgm:cxn modelId="{E26ABE9A-4341-4D0B-B115-CE36493A2476}" type="presOf" srcId="{C219B7CD-6F58-4A44-AB18-4E1ACFBD1F93}" destId="{A859FA21-AE85-4970-B003-AA4DA240DC26}" srcOrd="0" destOrd="0" presId="urn:microsoft.com/office/officeart/2005/8/layout/hList1"/>
    <dgm:cxn modelId="{23040DA2-A2BA-4521-AE49-8165308AC95D}" type="presOf" srcId="{998E3DCB-D28E-45DE-861B-67A8BEE716FA}" destId="{CEBECCF0-6E80-48FC-A70A-2D60F430A2D6}" srcOrd="0" destOrd="0" presId="urn:microsoft.com/office/officeart/2005/8/layout/hList1"/>
    <dgm:cxn modelId="{CCDA33A5-B187-4A8A-8856-12B4BF9D4F78}" srcId="{BDF25761-67BA-4BCC-93A9-AF0926A6B34C}" destId="{EDE69EB2-C087-4EEE-A313-5A7D7AEC997D}" srcOrd="1" destOrd="0" parTransId="{9C20B873-9749-4B4E-8C7E-236A36070727}" sibTransId="{73F440FE-EEEF-4092-88B3-1596C4489161}"/>
    <dgm:cxn modelId="{C8299CAE-77D2-44D9-814E-B4BD5942532E}" type="presOf" srcId="{E5002F2F-F2FF-4990-8215-9E75308346F5}" destId="{E9C20C7B-58EB-4F42-8028-9D8F44D460B9}" srcOrd="0" destOrd="1" presId="urn:microsoft.com/office/officeart/2005/8/layout/hList1"/>
    <dgm:cxn modelId="{81C8ACB1-3ADD-4940-81E5-9D0315C7EC4D}" srcId="{52823E33-6FD9-48FB-B1D1-5C6CA76D8AAC}" destId="{ECC24A56-0A45-4FC2-8E2A-089B58FC76C6}" srcOrd="2" destOrd="0" parTransId="{1233CAD0-C5F3-4CB1-ABFE-161A3EE481BD}" sibTransId="{0E7C6B46-87F3-4B4F-BE61-5A22E280BB46}"/>
    <dgm:cxn modelId="{EDFEDCB6-8A60-467C-9638-13D688349253}" type="presOf" srcId="{EDB226D1-00E8-455D-8A7D-4317456B4D2C}" destId="{FCC311EA-8042-4A23-BF6F-37CCCA711603}" srcOrd="0" destOrd="0" presId="urn:microsoft.com/office/officeart/2005/8/layout/hList1"/>
    <dgm:cxn modelId="{F2AC43C2-DF37-45C4-807F-E615E2A2C2C0}" type="presOf" srcId="{1D16DB17-071F-4A34-837E-6D1B4D7DD147}" destId="{FCC311EA-8042-4A23-BF6F-37CCCA711603}" srcOrd="0" destOrd="3" presId="urn:microsoft.com/office/officeart/2005/8/layout/hList1"/>
    <dgm:cxn modelId="{D485F8C8-60C0-4290-9F7C-E705AD468D2A}" type="presOf" srcId="{EDE69EB2-C087-4EEE-A313-5A7D7AEC997D}" destId="{A859FA21-AE85-4970-B003-AA4DA240DC26}" srcOrd="0" destOrd="1" presId="urn:microsoft.com/office/officeart/2005/8/layout/hList1"/>
    <dgm:cxn modelId="{C8E012CD-F431-4D51-9BA1-57C894DF8235}" srcId="{998E3DCB-D28E-45DE-861B-67A8BEE716FA}" destId="{EDB226D1-00E8-455D-8A7D-4317456B4D2C}" srcOrd="0" destOrd="0" parTransId="{90B8C625-B20F-46D0-B9F6-C7FED9E56931}" sibTransId="{328FD372-2B33-4D5F-9444-10EE3321C290}"/>
    <dgm:cxn modelId="{9596A8DC-83BE-4A5C-861F-F833E915964C}" srcId="{52823E33-6FD9-48FB-B1D1-5C6CA76D8AAC}" destId="{2CB3B357-0518-4280-9126-0B150C0830D8}" srcOrd="0" destOrd="0" parTransId="{24597A1B-5671-49CD-89BA-8E6992F7DDC7}" sibTransId="{89A4B650-7D5B-430A-AE2B-D35308945031}"/>
    <dgm:cxn modelId="{C5D480DF-1B95-4115-A6DE-28C81A046CF8}" type="presOf" srcId="{2235F220-3AEA-42BD-B819-0994B08A3C0D}" destId="{FCC311EA-8042-4A23-BF6F-37CCCA711603}" srcOrd="0" destOrd="1" presId="urn:microsoft.com/office/officeart/2005/8/layout/hList1"/>
    <dgm:cxn modelId="{F3DFC3E6-2391-4EB9-80EF-96FF48BF69F7}" srcId="{52823E33-6FD9-48FB-B1D1-5C6CA76D8AAC}" destId="{1736987D-4805-4C08-8004-64609281719E}" srcOrd="3" destOrd="0" parTransId="{CC914301-93F7-44CC-92D5-B8E831317F70}" sibTransId="{BF6686B8-C141-4AA6-951D-4302204F2E25}"/>
    <dgm:cxn modelId="{F4B1F8EF-BB6A-4A40-9A79-01EB02C2E3C3}" type="presOf" srcId="{82D89482-8707-4288-9984-5BA9AFEA291A}" destId="{9E8E29EB-8279-401A-BAD3-863DD77FDC94}" srcOrd="0" destOrd="0" presId="urn:microsoft.com/office/officeart/2005/8/layout/hList1"/>
    <dgm:cxn modelId="{13DF3086-D963-4F72-BAB9-0AC8C3139661}" type="presParOf" srcId="{9E8E29EB-8279-401A-BAD3-863DD77FDC94}" destId="{DB99D9C6-A5D0-49D9-ACEC-BB7DA5B3A43D}" srcOrd="0" destOrd="0" presId="urn:microsoft.com/office/officeart/2005/8/layout/hList1"/>
    <dgm:cxn modelId="{E7D5941B-21FC-4C40-A33F-36A33788B334}" type="presParOf" srcId="{DB99D9C6-A5D0-49D9-ACEC-BB7DA5B3A43D}" destId="{CEBECCF0-6E80-48FC-A70A-2D60F430A2D6}" srcOrd="0" destOrd="0" presId="urn:microsoft.com/office/officeart/2005/8/layout/hList1"/>
    <dgm:cxn modelId="{6DDEA9AF-65A8-4499-9859-76C2F8A79750}" type="presParOf" srcId="{DB99D9C6-A5D0-49D9-ACEC-BB7DA5B3A43D}" destId="{FCC311EA-8042-4A23-BF6F-37CCCA711603}" srcOrd="1" destOrd="0" presId="urn:microsoft.com/office/officeart/2005/8/layout/hList1"/>
    <dgm:cxn modelId="{89216F4D-A94B-435C-8877-6FDE995166F3}" type="presParOf" srcId="{9E8E29EB-8279-401A-BAD3-863DD77FDC94}" destId="{D73A3376-FE46-4569-971B-00F6400EE428}" srcOrd="1" destOrd="0" presId="urn:microsoft.com/office/officeart/2005/8/layout/hList1"/>
    <dgm:cxn modelId="{2B38DB93-C8F4-4674-9CC4-161C58451043}" type="presParOf" srcId="{9E8E29EB-8279-401A-BAD3-863DD77FDC94}" destId="{9FF107B3-9BA3-472B-AB1C-8FC436A8159D}" srcOrd="2" destOrd="0" presId="urn:microsoft.com/office/officeart/2005/8/layout/hList1"/>
    <dgm:cxn modelId="{B7A7E255-B352-42EB-AB57-E0DBCCF8E0C6}" type="presParOf" srcId="{9FF107B3-9BA3-472B-AB1C-8FC436A8159D}" destId="{97919A40-674A-4503-ADD4-7202E25EE744}" srcOrd="0" destOrd="0" presId="urn:microsoft.com/office/officeart/2005/8/layout/hList1"/>
    <dgm:cxn modelId="{BEC72B75-510D-4697-A0BF-661CF7C1DC12}" type="presParOf" srcId="{9FF107B3-9BA3-472B-AB1C-8FC436A8159D}" destId="{9517E57E-8E7D-43D2-9672-C4C4B57B7991}" srcOrd="1" destOrd="0" presId="urn:microsoft.com/office/officeart/2005/8/layout/hList1"/>
    <dgm:cxn modelId="{566AF7BB-D977-4367-B238-6C26758DA8BE}" type="presParOf" srcId="{9E8E29EB-8279-401A-BAD3-863DD77FDC94}" destId="{18BED508-98C4-4A76-B6F5-B6478D300538}" srcOrd="3" destOrd="0" presId="urn:microsoft.com/office/officeart/2005/8/layout/hList1"/>
    <dgm:cxn modelId="{D75FCBEA-AE4D-454A-844F-62D49B45DE92}" type="presParOf" srcId="{9E8E29EB-8279-401A-BAD3-863DD77FDC94}" destId="{58FBD53B-34CA-4722-8847-7BE0D50B18E6}" srcOrd="4" destOrd="0" presId="urn:microsoft.com/office/officeart/2005/8/layout/hList1"/>
    <dgm:cxn modelId="{7D6C3F89-44BD-43C0-BBD8-B8268C7006E1}" type="presParOf" srcId="{58FBD53B-34CA-4722-8847-7BE0D50B18E6}" destId="{0E6A99EA-6D31-4588-B29D-A39476F0E865}" srcOrd="0" destOrd="0" presId="urn:microsoft.com/office/officeart/2005/8/layout/hList1"/>
    <dgm:cxn modelId="{3A35D04D-40F6-46D5-95EF-40926AFAD720}" type="presParOf" srcId="{58FBD53B-34CA-4722-8847-7BE0D50B18E6}" destId="{E9C20C7B-58EB-4F42-8028-9D8F44D460B9}" srcOrd="1" destOrd="0" presId="urn:microsoft.com/office/officeart/2005/8/layout/hList1"/>
    <dgm:cxn modelId="{7EB768B3-CAD8-4F34-AC6D-D6E82BBF471C}" type="presParOf" srcId="{9E8E29EB-8279-401A-BAD3-863DD77FDC94}" destId="{8E49A23B-2099-4A57-957F-993EF5C45D44}" srcOrd="5" destOrd="0" presId="urn:microsoft.com/office/officeart/2005/8/layout/hList1"/>
    <dgm:cxn modelId="{E69CF161-FF87-4843-979C-E6A3244D651B}" type="presParOf" srcId="{9E8E29EB-8279-401A-BAD3-863DD77FDC94}" destId="{05DB3D6D-8AC9-48B1-8129-FE6552D53746}" srcOrd="6" destOrd="0" presId="urn:microsoft.com/office/officeart/2005/8/layout/hList1"/>
    <dgm:cxn modelId="{64662A70-26A0-43E4-B474-30A9ECC5B6F4}" type="presParOf" srcId="{05DB3D6D-8AC9-48B1-8129-FE6552D53746}" destId="{84A55D7A-3D0A-47FA-9543-5DEB4167D515}" srcOrd="0" destOrd="0" presId="urn:microsoft.com/office/officeart/2005/8/layout/hList1"/>
    <dgm:cxn modelId="{25D0BC88-5102-4971-A848-EEEE9A0B0EE2}" type="presParOf" srcId="{05DB3D6D-8AC9-48B1-8129-FE6552D53746}" destId="{6FA589AA-0820-4B45-9095-3D6C473500E7}" srcOrd="1" destOrd="0" presId="urn:microsoft.com/office/officeart/2005/8/layout/hList1"/>
    <dgm:cxn modelId="{A34CF7BD-25BC-411F-BD3A-F03FFF0F3E54}" type="presParOf" srcId="{9E8E29EB-8279-401A-BAD3-863DD77FDC94}" destId="{98CB497C-F75E-4947-A73A-4240D82D989A}" srcOrd="7" destOrd="0" presId="urn:microsoft.com/office/officeart/2005/8/layout/hList1"/>
    <dgm:cxn modelId="{3EDB8478-2D47-49CB-90ED-9FAA1A908C60}" type="presParOf" srcId="{9E8E29EB-8279-401A-BAD3-863DD77FDC94}" destId="{6E941CEE-1553-4C82-8847-2AA0D131D0F1}" srcOrd="8" destOrd="0" presId="urn:microsoft.com/office/officeart/2005/8/layout/hList1"/>
    <dgm:cxn modelId="{39865F08-29FD-4FE8-A160-6C3976D6B308}" type="presParOf" srcId="{6E941CEE-1553-4C82-8847-2AA0D131D0F1}" destId="{A51E5FAE-360F-41EA-9917-0575DD4BEF0D}" srcOrd="0" destOrd="0" presId="urn:microsoft.com/office/officeart/2005/8/layout/hList1"/>
    <dgm:cxn modelId="{C0777C21-11D2-4E2D-B7CE-FB2D6472FB3E}" type="presParOf" srcId="{6E941CEE-1553-4C82-8847-2AA0D131D0F1}" destId="{A859FA21-AE85-4970-B003-AA4DA240DC26}"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A7459-BAF7-493C-90AB-BFF533407329}">
      <dsp:nvSpPr>
        <dsp:cNvPr id="0" name=""/>
        <dsp:cNvSpPr/>
      </dsp:nvSpPr>
      <dsp:spPr>
        <a:xfrm>
          <a:off x="0" y="169494"/>
          <a:ext cx="3498850" cy="8820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1550" tIns="104140" rIns="27155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Analyse the problem and the assignment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Identify core tasks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project plan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Practice the new framworks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Learn the client requirements form PO</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 feedback from peers and colleagues </a:t>
          </a:r>
        </a:p>
      </dsp:txBody>
      <dsp:txXfrm>
        <a:off x="0" y="169494"/>
        <a:ext cx="3498850" cy="882000"/>
      </dsp:txXfrm>
    </dsp:sp>
    <dsp:sp modelId="{1689547C-5EBD-4CB2-B40B-DAE4BDFDD3D9}">
      <dsp:nvSpPr>
        <dsp:cNvPr id="0" name=""/>
        <dsp:cNvSpPr/>
      </dsp:nvSpPr>
      <dsp:spPr>
        <a:xfrm>
          <a:off x="174942" y="95694"/>
          <a:ext cx="2449195"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574" tIns="0" rIns="92574" bIns="0" numCol="1" spcCol="1270" anchor="ctr" anchorCtr="0">
          <a:noAutofit/>
        </a:bodyPr>
        <a:lstStyle/>
        <a:p>
          <a:pPr marL="0" lvl="0" indent="0" algn="l" defTabSz="400050">
            <a:lnSpc>
              <a:spcPct val="90000"/>
            </a:lnSpc>
            <a:spcBef>
              <a:spcPct val="0"/>
            </a:spcBef>
            <a:spcAft>
              <a:spcPct val="35000"/>
            </a:spcAft>
            <a:buNone/>
          </a:pPr>
          <a:r>
            <a:rPr lang="en-GB" sz="900" kern="1200"/>
            <a:t>Research and Analysis</a:t>
          </a:r>
        </a:p>
      </dsp:txBody>
      <dsp:txXfrm>
        <a:off x="182147" y="102899"/>
        <a:ext cx="2434785" cy="133190"/>
      </dsp:txXfrm>
    </dsp:sp>
    <dsp:sp modelId="{F89429FE-4EC5-4140-A67C-86F0CCFADCB1}">
      <dsp:nvSpPr>
        <dsp:cNvPr id="0" name=""/>
        <dsp:cNvSpPr/>
      </dsp:nvSpPr>
      <dsp:spPr>
        <a:xfrm>
          <a:off x="0" y="1152294"/>
          <a:ext cx="3498850" cy="645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1550" tIns="104140" rIns="27155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potential solutions (the look and feel)</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Create wireframes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Consult the UX designer (Elise)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Draft up the Design section of Project Report</a:t>
          </a:r>
        </a:p>
      </dsp:txBody>
      <dsp:txXfrm>
        <a:off x="0" y="1152294"/>
        <a:ext cx="3498850" cy="645750"/>
      </dsp:txXfrm>
    </dsp:sp>
    <dsp:sp modelId="{5F458B7E-BBCC-4EB6-B68A-F4A963B0C5B7}">
      <dsp:nvSpPr>
        <dsp:cNvPr id="0" name=""/>
        <dsp:cNvSpPr/>
      </dsp:nvSpPr>
      <dsp:spPr>
        <a:xfrm>
          <a:off x="174942" y="1078495"/>
          <a:ext cx="2449195"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574" tIns="0" rIns="92574" bIns="0" numCol="1" spcCol="1270" anchor="ctr" anchorCtr="0">
          <a:noAutofit/>
        </a:bodyPr>
        <a:lstStyle/>
        <a:p>
          <a:pPr marL="0" lvl="0" indent="0" algn="l" defTabSz="400050">
            <a:lnSpc>
              <a:spcPct val="90000"/>
            </a:lnSpc>
            <a:spcBef>
              <a:spcPct val="0"/>
            </a:spcBef>
            <a:spcAft>
              <a:spcPct val="35000"/>
            </a:spcAft>
            <a:buNone/>
          </a:pPr>
          <a:r>
            <a:rPr lang="en-GB" sz="900" kern="1200"/>
            <a:t>Design</a:t>
          </a:r>
        </a:p>
      </dsp:txBody>
      <dsp:txXfrm>
        <a:off x="182147" y="1085700"/>
        <a:ext cx="2434785" cy="133190"/>
      </dsp:txXfrm>
    </dsp:sp>
    <dsp:sp modelId="{52609913-2E6C-4680-A47D-5D295F7C62D2}">
      <dsp:nvSpPr>
        <dsp:cNvPr id="0" name=""/>
        <dsp:cNvSpPr/>
      </dsp:nvSpPr>
      <dsp:spPr>
        <a:xfrm>
          <a:off x="0" y="1898845"/>
          <a:ext cx="3498850" cy="519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1550" tIns="104140" rIns="27155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Implementation of the solution</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Testing and deployment of each feature</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Describe the process and challenges in the Project Report</a:t>
          </a:r>
        </a:p>
      </dsp:txBody>
      <dsp:txXfrm>
        <a:off x="0" y="1898845"/>
        <a:ext cx="3498850" cy="519750"/>
      </dsp:txXfrm>
    </dsp:sp>
    <dsp:sp modelId="{B3CAFDA7-794A-4A89-A0C8-A2F160CC9169}">
      <dsp:nvSpPr>
        <dsp:cNvPr id="0" name=""/>
        <dsp:cNvSpPr/>
      </dsp:nvSpPr>
      <dsp:spPr>
        <a:xfrm>
          <a:off x="174942" y="1825045"/>
          <a:ext cx="2449195"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574" tIns="0" rIns="92574" bIns="0" numCol="1" spcCol="1270" anchor="ctr" anchorCtr="0">
          <a:noAutofit/>
        </a:bodyPr>
        <a:lstStyle/>
        <a:p>
          <a:pPr marL="0" lvl="0" indent="0" algn="l" defTabSz="400050">
            <a:lnSpc>
              <a:spcPct val="90000"/>
            </a:lnSpc>
            <a:spcBef>
              <a:spcPct val="0"/>
            </a:spcBef>
            <a:spcAft>
              <a:spcPct val="35000"/>
            </a:spcAft>
            <a:buNone/>
          </a:pPr>
          <a:r>
            <a:rPr lang="en-GB" sz="900" kern="1200"/>
            <a:t>Development and Deployment</a:t>
          </a:r>
        </a:p>
      </dsp:txBody>
      <dsp:txXfrm>
        <a:off x="182147" y="1832250"/>
        <a:ext cx="2434785" cy="133190"/>
      </dsp:txXfrm>
    </dsp:sp>
    <dsp:sp modelId="{37B06EF2-73D3-41C3-9A9B-B527EFBC08B7}">
      <dsp:nvSpPr>
        <dsp:cNvPr id="0" name=""/>
        <dsp:cNvSpPr/>
      </dsp:nvSpPr>
      <dsp:spPr>
        <a:xfrm>
          <a:off x="0" y="2519395"/>
          <a:ext cx="3498850" cy="645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1550" tIns="104140" rIns="27155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Enabling access for some end users</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Gathering feesback from end-user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Completion of Project Report</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Prepare a final presentation</a:t>
          </a:r>
        </a:p>
      </dsp:txBody>
      <dsp:txXfrm>
        <a:off x="0" y="2519395"/>
        <a:ext cx="3498850" cy="645750"/>
      </dsp:txXfrm>
    </dsp:sp>
    <dsp:sp modelId="{2A4D9B42-CF55-4C8C-BE21-363CAEB1ACED}">
      <dsp:nvSpPr>
        <dsp:cNvPr id="0" name=""/>
        <dsp:cNvSpPr/>
      </dsp:nvSpPr>
      <dsp:spPr>
        <a:xfrm>
          <a:off x="174942" y="2445595"/>
          <a:ext cx="2449195"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574" tIns="0" rIns="92574" bIns="0" numCol="1" spcCol="1270" anchor="ctr" anchorCtr="0">
          <a:noAutofit/>
        </a:bodyPr>
        <a:lstStyle/>
        <a:p>
          <a:pPr marL="0" lvl="0" indent="0" algn="l" defTabSz="400050">
            <a:lnSpc>
              <a:spcPct val="90000"/>
            </a:lnSpc>
            <a:spcBef>
              <a:spcPct val="0"/>
            </a:spcBef>
            <a:spcAft>
              <a:spcPct val="35000"/>
            </a:spcAft>
            <a:buNone/>
          </a:pPr>
          <a:r>
            <a:rPr lang="en-GB" sz="900" kern="1200"/>
            <a:t>Testing and Feedback</a:t>
          </a:r>
        </a:p>
      </dsp:txBody>
      <dsp:txXfrm>
        <a:off x="182147" y="2452800"/>
        <a:ext cx="2434785" cy="133190"/>
      </dsp:txXfrm>
    </dsp:sp>
    <dsp:sp modelId="{06E955A3-48D0-43AC-9879-050A8AE24E6F}">
      <dsp:nvSpPr>
        <dsp:cNvPr id="0" name=""/>
        <dsp:cNvSpPr/>
      </dsp:nvSpPr>
      <dsp:spPr>
        <a:xfrm>
          <a:off x="0" y="3265945"/>
          <a:ext cx="3498850" cy="39375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1550" tIns="104140" rIns="271550" bIns="56896" numCol="1" spcCol="1270" anchor="t" anchorCtr="0">
          <a:noAutofit/>
        </a:bodyPr>
        <a:lstStyle/>
        <a:p>
          <a:pPr marL="57150" lvl="1" indent="-57150" algn="l" defTabSz="355600">
            <a:lnSpc>
              <a:spcPct val="90000"/>
            </a:lnSpc>
            <a:spcBef>
              <a:spcPct val="0"/>
            </a:spcBef>
            <a:spcAft>
              <a:spcPct val="15000"/>
            </a:spcAft>
            <a:buFont typeface="Calibri" panose="020F0502020204030204" pitchFamily="34" charset="0"/>
            <a:buChar char="-"/>
          </a:pPr>
          <a:r>
            <a:rPr lang="en-GB" sz="800" kern="1200"/>
            <a:t>Handover</a:t>
          </a:r>
        </a:p>
        <a:p>
          <a:pPr marL="57150" lvl="1" indent="-57150" algn="l" defTabSz="355600">
            <a:lnSpc>
              <a:spcPct val="90000"/>
            </a:lnSpc>
            <a:spcBef>
              <a:spcPct val="0"/>
            </a:spcBef>
            <a:spcAft>
              <a:spcPct val="15000"/>
            </a:spcAft>
            <a:buFont typeface="Calibri" panose="020F0502020204030204" pitchFamily="34" charset="0"/>
            <a:buChar char="-"/>
          </a:pPr>
          <a:r>
            <a:rPr lang="en-GB" sz="800" kern="1200"/>
            <a:t>Assessment</a:t>
          </a:r>
        </a:p>
      </dsp:txBody>
      <dsp:txXfrm>
        <a:off x="0" y="3265945"/>
        <a:ext cx="3498850" cy="393750"/>
      </dsp:txXfrm>
    </dsp:sp>
    <dsp:sp modelId="{02E6949C-E9AA-4427-98D6-85D5E30E5BA4}">
      <dsp:nvSpPr>
        <dsp:cNvPr id="0" name=""/>
        <dsp:cNvSpPr/>
      </dsp:nvSpPr>
      <dsp:spPr>
        <a:xfrm>
          <a:off x="174942" y="3192145"/>
          <a:ext cx="2449195" cy="14760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574" tIns="0" rIns="92574" bIns="0" numCol="1" spcCol="1270" anchor="ctr" anchorCtr="0">
          <a:noAutofit/>
        </a:bodyPr>
        <a:lstStyle/>
        <a:p>
          <a:pPr marL="0" lvl="0" indent="0" algn="l" defTabSz="400050">
            <a:lnSpc>
              <a:spcPct val="90000"/>
            </a:lnSpc>
            <a:spcBef>
              <a:spcPct val="0"/>
            </a:spcBef>
            <a:spcAft>
              <a:spcPct val="35000"/>
            </a:spcAft>
            <a:buFont typeface="Calibri" panose="020F0502020204030204" pitchFamily="34" charset="0"/>
            <a:buNone/>
          </a:pPr>
          <a:r>
            <a:rPr lang="en-GB" sz="900" kern="1200"/>
            <a:t>Wrap-up</a:t>
          </a:r>
        </a:p>
      </dsp:txBody>
      <dsp:txXfrm>
        <a:off x="182147" y="3199350"/>
        <a:ext cx="2434785" cy="1331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ECCF0-6E80-48FC-A70A-2D60F430A2D6}">
      <dsp:nvSpPr>
        <dsp:cNvPr id="0" name=""/>
        <dsp:cNvSpPr/>
      </dsp:nvSpPr>
      <dsp:spPr>
        <a:xfrm>
          <a:off x="2783" y="11377"/>
          <a:ext cx="1066963"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1-4</a:t>
          </a:r>
        </a:p>
      </dsp:txBody>
      <dsp:txXfrm>
        <a:off x="2783" y="11377"/>
        <a:ext cx="1066963" cy="259200"/>
      </dsp:txXfrm>
    </dsp:sp>
    <dsp:sp modelId="{FCC311EA-8042-4A23-BF6F-37CCCA711603}">
      <dsp:nvSpPr>
        <dsp:cNvPr id="0" name=""/>
        <dsp:cNvSpPr/>
      </dsp:nvSpPr>
      <dsp:spPr>
        <a:xfrm>
          <a:off x="2783" y="270577"/>
          <a:ext cx="1066963"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Research and analysis phase</a:t>
          </a:r>
        </a:p>
        <a:p>
          <a:pPr marL="57150" lvl="1" indent="-57150" algn="l" defTabSz="355600">
            <a:lnSpc>
              <a:spcPct val="90000"/>
            </a:lnSpc>
            <a:spcBef>
              <a:spcPct val="0"/>
            </a:spcBef>
            <a:spcAft>
              <a:spcPct val="15000"/>
            </a:spcAft>
            <a:buChar char="•"/>
          </a:pPr>
          <a:r>
            <a:rPr lang="en-GB" sz="800" kern="1200"/>
            <a:t> Project plan</a:t>
          </a:r>
        </a:p>
        <a:p>
          <a:pPr marL="57150" lvl="1" indent="-57150" algn="l" defTabSz="355600">
            <a:lnSpc>
              <a:spcPct val="90000"/>
            </a:lnSpc>
            <a:spcBef>
              <a:spcPct val="0"/>
            </a:spcBef>
            <a:spcAft>
              <a:spcPct val="15000"/>
            </a:spcAft>
            <a:buChar char="•"/>
          </a:pPr>
          <a:r>
            <a:rPr lang="en-GB" sz="800" kern="1200"/>
            <a:t>Gather requirements and feedback </a:t>
          </a:r>
        </a:p>
        <a:p>
          <a:pPr marL="57150" lvl="1" indent="-57150" algn="l" defTabSz="355600">
            <a:lnSpc>
              <a:spcPct val="90000"/>
            </a:lnSpc>
            <a:spcBef>
              <a:spcPct val="0"/>
            </a:spcBef>
            <a:spcAft>
              <a:spcPct val="15000"/>
            </a:spcAft>
            <a:buChar char="•"/>
          </a:pPr>
          <a:r>
            <a:rPr lang="en-GB" sz="800" kern="1200"/>
            <a:t>Company visit</a:t>
          </a:r>
        </a:p>
      </dsp:txBody>
      <dsp:txXfrm>
        <a:off x="2783" y="270577"/>
        <a:ext cx="1066963" cy="790560"/>
      </dsp:txXfrm>
    </dsp:sp>
    <dsp:sp modelId="{97919A40-674A-4503-ADD4-7202E25EE744}">
      <dsp:nvSpPr>
        <dsp:cNvPr id="0" name=""/>
        <dsp:cNvSpPr/>
      </dsp:nvSpPr>
      <dsp:spPr>
        <a:xfrm>
          <a:off x="1219122" y="11377"/>
          <a:ext cx="1066963"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5-7 </a:t>
          </a:r>
        </a:p>
      </dsp:txBody>
      <dsp:txXfrm>
        <a:off x="1219122" y="11377"/>
        <a:ext cx="1066963" cy="259200"/>
      </dsp:txXfrm>
    </dsp:sp>
    <dsp:sp modelId="{9517E57E-8E7D-43D2-9672-C4C4B57B7991}">
      <dsp:nvSpPr>
        <dsp:cNvPr id="0" name=""/>
        <dsp:cNvSpPr/>
      </dsp:nvSpPr>
      <dsp:spPr>
        <a:xfrm>
          <a:off x="1219122" y="270577"/>
          <a:ext cx="1066963"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Design phase</a:t>
          </a:r>
        </a:p>
        <a:p>
          <a:pPr marL="57150" lvl="1" indent="-57150" algn="l" defTabSz="355600">
            <a:lnSpc>
              <a:spcPct val="90000"/>
            </a:lnSpc>
            <a:spcBef>
              <a:spcPct val="0"/>
            </a:spcBef>
            <a:spcAft>
              <a:spcPct val="15000"/>
            </a:spcAft>
            <a:buChar char="•"/>
          </a:pPr>
          <a:r>
            <a:rPr lang="en-GB" sz="800" kern="1200"/>
            <a:t> Producing wireframes</a:t>
          </a:r>
        </a:p>
        <a:p>
          <a:pPr marL="57150" lvl="1" indent="-57150" algn="l" defTabSz="355600">
            <a:lnSpc>
              <a:spcPct val="90000"/>
            </a:lnSpc>
            <a:spcBef>
              <a:spcPct val="0"/>
            </a:spcBef>
            <a:spcAft>
              <a:spcPct val="15000"/>
            </a:spcAft>
            <a:buChar char="•"/>
          </a:pPr>
          <a:r>
            <a:rPr lang="en-GB" sz="800" kern="1200"/>
            <a:t> Validating designs with the UX designer</a:t>
          </a:r>
        </a:p>
      </dsp:txBody>
      <dsp:txXfrm>
        <a:off x="1219122" y="270577"/>
        <a:ext cx="1066963" cy="790560"/>
      </dsp:txXfrm>
    </dsp:sp>
    <dsp:sp modelId="{0E6A99EA-6D31-4588-B29D-A39476F0E865}">
      <dsp:nvSpPr>
        <dsp:cNvPr id="0" name=""/>
        <dsp:cNvSpPr/>
      </dsp:nvSpPr>
      <dsp:spPr>
        <a:xfrm>
          <a:off x="2435460" y="11377"/>
          <a:ext cx="1066963"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8-17 </a:t>
          </a:r>
        </a:p>
      </dsp:txBody>
      <dsp:txXfrm>
        <a:off x="2435460" y="11377"/>
        <a:ext cx="1066963" cy="259200"/>
      </dsp:txXfrm>
    </dsp:sp>
    <dsp:sp modelId="{E9C20C7B-58EB-4F42-8028-9D8F44D460B9}">
      <dsp:nvSpPr>
        <dsp:cNvPr id="0" name=""/>
        <dsp:cNvSpPr/>
      </dsp:nvSpPr>
      <dsp:spPr>
        <a:xfrm>
          <a:off x="2435460" y="270577"/>
          <a:ext cx="1066963"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Development phase </a:t>
          </a:r>
        </a:p>
        <a:p>
          <a:pPr marL="57150" lvl="1" indent="-57150" algn="l" defTabSz="355600">
            <a:lnSpc>
              <a:spcPct val="90000"/>
            </a:lnSpc>
            <a:spcBef>
              <a:spcPct val="0"/>
            </a:spcBef>
            <a:spcAft>
              <a:spcPct val="15000"/>
            </a:spcAft>
            <a:buChar char="•"/>
          </a:pPr>
          <a:r>
            <a:rPr lang="en-GB" sz="800" kern="1200"/>
            <a:t>Mid-term presentation</a:t>
          </a:r>
        </a:p>
        <a:p>
          <a:pPr marL="57150" lvl="1" indent="-57150" algn="l" defTabSz="355600">
            <a:lnSpc>
              <a:spcPct val="90000"/>
            </a:lnSpc>
            <a:spcBef>
              <a:spcPct val="0"/>
            </a:spcBef>
            <a:spcAft>
              <a:spcPct val="15000"/>
            </a:spcAft>
            <a:buChar char="•"/>
          </a:pPr>
          <a:r>
            <a:rPr lang="en-GB" sz="800" kern="1200"/>
            <a:t> Formative review</a:t>
          </a:r>
        </a:p>
        <a:p>
          <a:pPr marL="57150" lvl="1" indent="-57150" algn="l" defTabSz="355600">
            <a:lnSpc>
              <a:spcPct val="90000"/>
            </a:lnSpc>
            <a:spcBef>
              <a:spcPct val="0"/>
            </a:spcBef>
            <a:spcAft>
              <a:spcPct val="15000"/>
            </a:spcAft>
            <a:buChar char="•"/>
          </a:pPr>
          <a:r>
            <a:rPr lang="en-GB" sz="800" kern="1200"/>
            <a:t>Portfolio Submission</a:t>
          </a:r>
        </a:p>
      </dsp:txBody>
      <dsp:txXfrm>
        <a:off x="2435460" y="270577"/>
        <a:ext cx="1066963" cy="790560"/>
      </dsp:txXfrm>
    </dsp:sp>
    <dsp:sp modelId="{84A55D7A-3D0A-47FA-9543-5DEB4167D515}">
      <dsp:nvSpPr>
        <dsp:cNvPr id="0" name=""/>
        <dsp:cNvSpPr/>
      </dsp:nvSpPr>
      <dsp:spPr>
        <a:xfrm>
          <a:off x="3651799" y="11377"/>
          <a:ext cx="1066963"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18-20</a:t>
          </a:r>
        </a:p>
      </dsp:txBody>
      <dsp:txXfrm>
        <a:off x="3651799" y="11377"/>
        <a:ext cx="1066963" cy="259200"/>
      </dsp:txXfrm>
    </dsp:sp>
    <dsp:sp modelId="{6FA589AA-0820-4B45-9095-3D6C473500E7}">
      <dsp:nvSpPr>
        <dsp:cNvPr id="0" name=""/>
        <dsp:cNvSpPr/>
      </dsp:nvSpPr>
      <dsp:spPr>
        <a:xfrm>
          <a:off x="3651799" y="270577"/>
          <a:ext cx="1066963"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 Testing and Feedback  phase</a:t>
          </a:r>
        </a:p>
        <a:p>
          <a:pPr marL="57150" lvl="1" indent="-57150" algn="l" defTabSz="355600">
            <a:lnSpc>
              <a:spcPct val="90000"/>
            </a:lnSpc>
            <a:spcBef>
              <a:spcPct val="0"/>
            </a:spcBef>
            <a:spcAft>
              <a:spcPct val="15000"/>
            </a:spcAft>
            <a:buChar char="•"/>
          </a:pPr>
          <a:r>
            <a:rPr lang="en-GB" sz="800" kern="1200"/>
            <a:t> 2nd company visit</a:t>
          </a:r>
        </a:p>
        <a:p>
          <a:pPr marL="57150" lvl="1" indent="-57150" algn="l" defTabSz="355600">
            <a:lnSpc>
              <a:spcPct val="90000"/>
            </a:lnSpc>
            <a:spcBef>
              <a:spcPct val="0"/>
            </a:spcBef>
            <a:spcAft>
              <a:spcPct val="15000"/>
            </a:spcAft>
            <a:buChar char="•"/>
          </a:pPr>
          <a:r>
            <a:rPr lang="en-GB" sz="800" kern="1200"/>
            <a:t> Presentation &amp; defence</a:t>
          </a:r>
        </a:p>
      </dsp:txBody>
      <dsp:txXfrm>
        <a:off x="3651799" y="270577"/>
        <a:ext cx="1066963" cy="790560"/>
      </dsp:txXfrm>
    </dsp:sp>
    <dsp:sp modelId="{A51E5FAE-360F-41EA-9917-0575DD4BEF0D}">
      <dsp:nvSpPr>
        <dsp:cNvPr id="0" name=""/>
        <dsp:cNvSpPr/>
      </dsp:nvSpPr>
      <dsp:spPr>
        <a:xfrm>
          <a:off x="4868137" y="11377"/>
          <a:ext cx="1066963" cy="25920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GB" sz="800" kern="1200"/>
            <a:t>Week 21</a:t>
          </a:r>
        </a:p>
      </dsp:txBody>
      <dsp:txXfrm>
        <a:off x="4868137" y="11377"/>
        <a:ext cx="1066963" cy="259200"/>
      </dsp:txXfrm>
    </dsp:sp>
    <dsp:sp modelId="{A859FA21-AE85-4970-B003-AA4DA240DC26}">
      <dsp:nvSpPr>
        <dsp:cNvPr id="0" name=""/>
        <dsp:cNvSpPr/>
      </dsp:nvSpPr>
      <dsp:spPr>
        <a:xfrm>
          <a:off x="4868137" y="270577"/>
          <a:ext cx="1066963" cy="790560"/>
        </a:xfrm>
        <a:prstGeom prst="rect">
          <a:avLst/>
        </a:prstGeom>
        <a:solidFill>
          <a:schemeClr val="lt1">
            <a:alpha val="90000"/>
            <a:tint val="40000"/>
            <a:hueOff val="0"/>
            <a:satOff val="0"/>
            <a:lumOff val="0"/>
            <a:alphaOff val="0"/>
          </a:schemeClr>
        </a:solidFill>
        <a:ln w="12700" cap="flat" cmpd="sng" algn="ctr">
          <a:solidFill>
            <a:schemeClr val="accent2">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GB" sz="800" kern="1200"/>
            <a:t>Deployment to all clients </a:t>
          </a:r>
        </a:p>
        <a:p>
          <a:pPr marL="57150" lvl="1" indent="-57150" algn="l" defTabSz="355600">
            <a:lnSpc>
              <a:spcPct val="90000"/>
            </a:lnSpc>
            <a:spcBef>
              <a:spcPct val="0"/>
            </a:spcBef>
            <a:spcAft>
              <a:spcPct val="15000"/>
            </a:spcAft>
            <a:buChar char="•"/>
          </a:pPr>
          <a:r>
            <a:rPr lang="en-GB" sz="800" kern="1200"/>
            <a:t>Wrap-up phase</a:t>
          </a:r>
        </a:p>
        <a:p>
          <a:pPr marL="57150" lvl="1" indent="-57150" algn="l" defTabSz="355600">
            <a:lnSpc>
              <a:spcPct val="90000"/>
            </a:lnSpc>
            <a:spcBef>
              <a:spcPct val="0"/>
            </a:spcBef>
            <a:spcAft>
              <a:spcPct val="15000"/>
            </a:spcAft>
            <a:buChar char="•"/>
          </a:pPr>
          <a:r>
            <a:rPr lang="en-GB" sz="800" kern="1200"/>
            <a:t> Handover</a:t>
          </a:r>
        </a:p>
      </dsp:txBody>
      <dsp:txXfrm>
        <a:off x="4868137" y="270577"/>
        <a:ext cx="1066963" cy="79056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69828E5CE1482D9F0C2E59CFFB09D1"/>
        <w:category>
          <w:name w:val="General"/>
          <w:gallery w:val="placeholder"/>
        </w:category>
        <w:types>
          <w:type w:val="bbPlcHdr"/>
        </w:types>
        <w:behaviors>
          <w:behavior w:val="content"/>
        </w:behaviors>
        <w:guid w:val="{C6F3A9AD-956D-45AF-8EAA-1B69B2E867B5}"/>
      </w:docPartPr>
      <w:docPartBody>
        <w:p w:rsidR="00667EAB" w:rsidRDefault="00923CC8" w:rsidP="00923CC8">
          <w:pPr>
            <w:pStyle w:val="0669828E5CE1482D9F0C2E59CFFB09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13"/>
    <w:rsid w:val="00083452"/>
    <w:rsid w:val="000F4779"/>
    <w:rsid w:val="00150B52"/>
    <w:rsid w:val="00260E1C"/>
    <w:rsid w:val="00274189"/>
    <w:rsid w:val="00290F93"/>
    <w:rsid w:val="002E3B83"/>
    <w:rsid w:val="00303C12"/>
    <w:rsid w:val="003240DB"/>
    <w:rsid w:val="00356413"/>
    <w:rsid w:val="003E26F3"/>
    <w:rsid w:val="00434763"/>
    <w:rsid w:val="004661F1"/>
    <w:rsid w:val="0049023B"/>
    <w:rsid w:val="004A5ABB"/>
    <w:rsid w:val="004A698D"/>
    <w:rsid w:val="0058489C"/>
    <w:rsid w:val="00592F95"/>
    <w:rsid w:val="005F6AF8"/>
    <w:rsid w:val="0062357C"/>
    <w:rsid w:val="00667EAB"/>
    <w:rsid w:val="0068524F"/>
    <w:rsid w:val="0074273C"/>
    <w:rsid w:val="007B2BCF"/>
    <w:rsid w:val="007B446C"/>
    <w:rsid w:val="00870BF9"/>
    <w:rsid w:val="00883B8B"/>
    <w:rsid w:val="00904528"/>
    <w:rsid w:val="009048C3"/>
    <w:rsid w:val="00923CC8"/>
    <w:rsid w:val="009B02D6"/>
    <w:rsid w:val="009E4D1B"/>
    <w:rsid w:val="00A00DF3"/>
    <w:rsid w:val="00A17025"/>
    <w:rsid w:val="00A46DB0"/>
    <w:rsid w:val="00AA2F83"/>
    <w:rsid w:val="00B42E54"/>
    <w:rsid w:val="00B8613C"/>
    <w:rsid w:val="00C026D2"/>
    <w:rsid w:val="00C03329"/>
    <w:rsid w:val="00C15F53"/>
    <w:rsid w:val="00C77386"/>
    <w:rsid w:val="00D1397B"/>
    <w:rsid w:val="00D54E99"/>
    <w:rsid w:val="00D67EA6"/>
    <w:rsid w:val="00D74A80"/>
    <w:rsid w:val="00D8058C"/>
    <w:rsid w:val="00E2121B"/>
    <w:rsid w:val="00E25988"/>
    <w:rsid w:val="00F21872"/>
    <w:rsid w:val="00F40818"/>
    <w:rsid w:val="00F63B65"/>
    <w:rsid w:val="00FD5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0669828E5CE1482D9F0C2E59CFFB09D1">
    <w:name w:val="0669828E5CE1482D9F0C2E59CFFB09D1"/>
    <w:rsid w:val="00923C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Aggregated data management in digital portfolio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87232-D38C-4286-8C85-C887F203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793</TotalTime>
  <Pages>14</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Bringing Sustainability Awareness to Fast Fashion Retail Stores Using Innovative Technology</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Sustainability Awareness to Fast Fashion Retail Stores Using Innovative Technology</dc:title>
  <dc:subject/>
  <dc:creator>Rimgaudas T</dc:creator>
  <cp:keywords/>
  <dc:description/>
  <cp:lastModifiedBy>Pronckutė,Edita E.</cp:lastModifiedBy>
  <cp:revision>469</cp:revision>
  <cp:lastPrinted>2022-01-11T16:04:00Z</cp:lastPrinted>
  <dcterms:created xsi:type="dcterms:W3CDTF">2021-11-03T10:43:00Z</dcterms:created>
  <dcterms:modified xsi:type="dcterms:W3CDTF">2023-04-13T07:59:00Z</dcterms:modified>
</cp:coreProperties>
</file>