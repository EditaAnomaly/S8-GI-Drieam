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4976F3A3" w:rsidR="00781C23" w:rsidRDefault="00F5793B">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781C23">
              <w:rPr>
                <w:noProof/>
                <w:webHidden/>
              </w:rPr>
              <w:t>2</w:t>
            </w:r>
            <w:r w:rsidR="00781C23">
              <w:rPr>
                <w:noProof/>
                <w:webHidden/>
              </w:rPr>
              <w:fldChar w:fldCharType="end"/>
            </w:r>
          </w:hyperlink>
        </w:p>
        <w:p w14:paraId="20E0465F" w14:textId="28B9E287" w:rsidR="00781C23" w:rsidRDefault="00000000">
          <w:pPr>
            <w:pStyle w:val="TOC1"/>
            <w:tabs>
              <w:tab w:val="right" w:leader="dot" w:pos="8630"/>
            </w:tabs>
            <w:rPr>
              <w:rFonts w:eastAsiaTheme="minorEastAsia"/>
              <w:noProof/>
              <w:color w:val="auto"/>
              <w:lang w:val="en-GB"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56F8633B" w14:textId="4A5AA2A0" w:rsidR="00781C23" w:rsidRDefault="00000000">
          <w:pPr>
            <w:pStyle w:val="TOC2"/>
            <w:tabs>
              <w:tab w:val="right" w:leader="dot" w:pos="8630"/>
            </w:tabs>
            <w:rPr>
              <w:rFonts w:eastAsiaTheme="minorEastAsia"/>
              <w:noProof/>
              <w:color w:val="auto"/>
              <w:lang w:val="en-GB"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1203BB88" w14:textId="2A3CBEC5" w:rsidR="00781C23" w:rsidRDefault="00000000">
          <w:pPr>
            <w:pStyle w:val="TOC2"/>
            <w:tabs>
              <w:tab w:val="right" w:leader="dot" w:pos="8630"/>
            </w:tabs>
            <w:rPr>
              <w:rFonts w:eastAsiaTheme="minorEastAsia"/>
              <w:noProof/>
              <w:color w:val="auto"/>
              <w:lang w:val="en-GB"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781C23">
              <w:rPr>
                <w:noProof/>
                <w:webHidden/>
              </w:rPr>
              <w:t>4</w:t>
            </w:r>
            <w:r w:rsidR="00781C23">
              <w:rPr>
                <w:noProof/>
                <w:webHidden/>
              </w:rPr>
              <w:fldChar w:fldCharType="end"/>
            </w:r>
          </w:hyperlink>
        </w:p>
        <w:p w14:paraId="343E15DE" w14:textId="0D62863D" w:rsidR="00781C23" w:rsidRDefault="00000000">
          <w:pPr>
            <w:pStyle w:val="TOC1"/>
            <w:tabs>
              <w:tab w:val="right" w:leader="dot" w:pos="8630"/>
            </w:tabs>
            <w:rPr>
              <w:rFonts w:eastAsiaTheme="minorEastAsia"/>
              <w:noProof/>
              <w:color w:val="auto"/>
              <w:lang w:val="en-GB"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4CD9A7BC" w14:textId="753CB167" w:rsidR="00781C23" w:rsidRDefault="00000000">
          <w:pPr>
            <w:pStyle w:val="TOC2"/>
            <w:tabs>
              <w:tab w:val="right" w:leader="dot" w:pos="8630"/>
            </w:tabs>
            <w:rPr>
              <w:rFonts w:eastAsiaTheme="minorEastAsia"/>
              <w:noProof/>
              <w:color w:val="auto"/>
              <w:lang w:val="en-GB"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5504B914" w14:textId="315E6645" w:rsidR="00781C23" w:rsidRDefault="00000000">
          <w:pPr>
            <w:pStyle w:val="TOC2"/>
            <w:tabs>
              <w:tab w:val="right" w:leader="dot" w:pos="8630"/>
            </w:tabs>
            <w:rPr>
              <w:rFonts w:eastAsiaTheme="minorEastAsia"/>
              <w:noProof/>
              <w:color w:val="auto"/>
              <w:lang w:val="en-GB"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313D0FAE" w14:textId="1F529871" w:rsidR="00781C23" w:rsidRDefault="00000000">
          <w:pPr>
            <w:pStyle w:val="TOC1"/>
            <w:tabs>
              <w:tab w:val="right" w:leader="dot" w:pos="8630"/>
            </w:tabs>
            <w:rPr>
              <w:rFonts w:eastAsiaTheme="minorEastAsia"/>
              <w:noProof/>
              <w:color w:val="auto"/>
              <w:lang w:val="en-GB"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0E8F50C5" w14:textId="7193F5BF" w:rsidR="00781C23" w:rsidRDefault="00000000">
          <w:pPr>
            <w:pStyle w:val="TOC2"/>
            <w:tabs>
              <w:tab w:val="right" w:leader="dot" w:pos="8630"/>
            </w:tabs>
            <w:rPr>
              <w:rFonts w:eastAsiaTheme="minorEastAsia"/>
              <w:noProof/>
              <w:color w:val="auto"/>
              <w:lang w:val="en-GB"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B1A3EC7" w14:textId="72D80ABE" w:rsidR="00781C23" w:rsidRDefault="00000000">
          <w:pPr>
            <w:pStyle w:val="TOC2"/>
            <w:tabs>
              <w:tab w:val="right" w:leader="dot" w:pos="8630"/>
            </w:tabs>
            <w:rPr>
              <w:rFonts w:eastAsiaTheme="minorEastAsia"/>
              <w:noProof/>
              <w:color w:val="auto"/>
              <w:lang w:val="en-GB"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8E72E63" w14:textId="08A83FE1" w:rsidR="00781C23" w:rsidRDefault="00000000">
          <w:pPr>
            <w:pStyle w:val="TOC1"/>
            <w:tabs>
              <w:tab w:val="right" w:leader="dot" w:pos="8630"/>
            </w:tabs>
            <w:rPr>
              <w:rFonts w:eastAsiaTheme="minorEastAsia"/>
              <w:noProof/>
              <w:color w:val="auto"/>
              <w:lang w:val="en-GB"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781C23">
              <w:rPr>
                <w:noProof/>
                <w:webHidden/>
              </w:rPr>
              <w:t>7</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w:t>
      </w:r>
      <w:proofErr w:type="gramStart"/>
      <w:r w:rsidR="00D8621B">
        <w:t>final outcome</w:t>
      </w:r>
      <w:proofErr w:type="gramEnd"/>
      <w:r w:rsidR="00D8621B">
        <w:t xml:space="preserv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proofErr w:type="gramStart"/>
      <w:r>
        <w:t>In order to</w:t>
      </w:r>
      <w:proofErr w:type="gramEnd"/>
      <w:r>
        <w:t xml:space="preserve">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2CC7F090" w:rsidR="005D4DA2" w:rsidRDefault="005C2530" w:rsidP="00B04965">
      <w:r>
        <w:t xml:space="preserve">To answer this question a </w:t>
      </w:r>
      <w:r w:rsidRPr="005D4DA2">
        <w:rPr>
          <w:i/>
          <w:iCs/>
        </w:rPr>
        <w:t>Competit</w:t>
      </w:r>
      <w:r>
        <w:rPr>
          <w:i/>
          <w:iCs/>
        </w:rPr>
        <w:t>or</w:t>
      </w:r>
      <w:r w:rsidRPr="005D4DA2">
        <w:rPr>
          <w:i/>
          <w:iCs/>
        </w:rPr>
        <w:t xml:space="preserve">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r w:rsidR="00F613BE" w:rsidRPr="005D4DA2">
        <w:rPr>
          <w:i/>
          <w:iCs/>
        </w:rPr>
        <w:t>Competit</w:t>
      </w:r>
      <w:r>
        <w:rPr>
          <w:i/>
          <w:iCs/>
        </w:rPr>
        <w:t>or</w:t>
      </w:r>
      <w:r w:rsidR="00F613BE" w:rsidRPr="005D4DA2">
        <w:rPr>
          <w:i/>
          <w:iCs/>
        </w:rPr>
        <w:t xml:space="preserve"> Analysis</w:t>
      </w:r>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6A3D6063"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r w:rsidR="00EA03BE" w:rsidRPr="00ED3A9A">
        <w:rPr>
          <w:b/>
          <w:bCs/>
          <w:i/>
          <w:iCs/>
        </w:rPr>
        <w:t>Design Document</w:t>
      </w:r>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04B7E0C9" w:rsidR="005C2530" w:rsidRDefault="005C2530" w:rsidP="00AD7E2D">
      <w:pPr>
        <w:pStyle w:val="ListParagraph"/>
        <w:numPr>
          <w:ilvl w:val="0"/>
          <w:numId w:val="16"/>
        </w:numPr>
      </w:pPr>
      <w:r>
        <w:t>A simple table can be improved to be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5985A96" w:rsidR="00D03D7F" w:rsidRDefault="00D03D7F" w:rsidP="00AD7E2D">
      <w:pPr>
        <w:pStyle w:val="ListParagraph"/>
        <w:numPr>
          <w:ilvl w:val="0"/>
          <w:numId w:val="16"/>
        </w:numPr>
      </w:pPr>
      <w:r>
        <w:t>Clear filter button is a good reminder that there are applied filters to the user.</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7099189B" w:rsidR="00F60130" w:rsidRDefault="00BA7BD5" w:rsidP="00F60130">
      <w:r>
        <w:t xml:space="preserve">Lastly, the company already keeps track of user requirements for the Portflow product and the student </w:t>
      </w:r>
      <w:r w:rsidR="00F60130" w:rsidRPr="00BA7BD5">
        <w:rPr>
          <w:i/>
          <w:iCs/>
        </w:rPr>
        <w:t>Explore</w:t>
      </w:r>
      <w:r w:rsidRPr="00BA7BD5">
        <w:rPr>
          <w:i/>
          <w:iCs/>
        </w:rPr>
        <w:t>r</w:t>
      </w:r>
      <w:r w:rsidR="00F60130" w:rsidRPr="00BA7BD5">
        <w:rPr>
          <w:i/>
          <w:iCs/>
        </w:rPr>
        <w:t xml:space="preserve"> user requirements</w:t>
      </w:r>
      <w:r>
        <w:t xml:space="preserve">. </w:t>
      </w:r>
    </w:p>
    <w:p w14:paraId="36726190" w14:textId="385CE1CE" w:rsidR="00BA7BD5" w:rsidRDefault="00BA7BD5" w:rsidP="00F60130">
      <w:r>
        <w:t>All this has led to creating a separate document within the internship documentation</w:t>
      </w:r>
      <w:r w:rsidR="004F61FA">
        <w:t xml:space="preserve"> called </w:t>
      </w:r>
      <w:r w:rsidR="006D080E" w:rsidRPr="00ED3A9A">
        <w:rPr>
          <w:b/>
          <w:bCs/>
          <w:i/>
          <w:iCs/>
        </w:rPr>
        <w:t>R</w:t>
      </w:r>
      <w:r w:rsidRPr="00ED3A9A">
        <w:rPr>
          <w:b/>
          <w:bCs/>
          <w:i/>
          <w:iCs/>
        </w:rPr>
        <w:t xml:space="preserve">equirements </w:t>
      </w:r>
      <w:r w:rsidR="00ED3A9A" w:rsidRPr="00ED3A9A">
        <w:rPr>
          <w:b/>
          <w:bCs/>
          <w:i/>
          <w:iCs/>
        </w:rPr>
        <w:t>and Designing</w:t>
      </w:r>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6AFD6DF1" w:rsidR="006A6B72" w:rsidRDefault="00ED3A9A" w:rsidP="00961280">
      <w:r>
        <w:t xml:space="preserve">Using the list of requirements and potential features the student created </w:t>
      </w:r>
      <w:r>
        <w:rPr>
          <w:i/>
          <w:iCs/>
        </w:rPr>
        <w:t>S</w:t>
      </w:r>
      <w:r w:rsidRPr="00ED3A9A">
        <w:rPr>
          <w:i/>
          <w:iCs/>
        </w:rPr>
        <w:t>ketches</w:t>
      </w:r>
      <w:r>
        <w:t xml:space="preserve"> that later were turned into </w:t>
      </w:r>
      <w:r w:rsidRPr="00ED3A9A">
        <w:rPr>
          <w:i/>
          <w:iCs/>
        </w:rPr>
        <w:t>Wireframes</w:t>
      </w:r>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 xml:space="preserve">Peer </w:t>
      </w:r>
      <w:r w:rsidRPr="00ED3A9A">
        <w:rPr>
          <w:i/>
          <w:iCs/>
        </w:rPr>
        <w:lastRenderedPageBreak/>
        <w:t>Review</w:t>
      </w:r>
      <w:r>
        <w:t>, where student pitched the idea and the experts provided feedback</w:t>
      </w:r>
      <w:r w:rsidR="00407CAE">
        <w:t>. Thus, with each iteration the design was refined until the student and the stakeholders were satisfied.</w:t>
      </w:r>
    </w:p>
    <w:p w14:paraId="176FAA2C" w14:textId="30774167" w:rsidR="006A6B72" w:rsidRDefault="006A6B72" w:rsidP="00961280">
      <w:r>
        <w:t>The process could be explained with a double diamond model. The student did two iterations over it. The image below illustrates it.  More details can be found in the “</w:t>
      </w:r>
      <w:r w:rsidRPr="006A6B72">
        <w:rPr>
          <w:b/>
          <w:bCs/>
          <w:i/>
          <w:iCs/>
        </w:rPr>
        <w:t>Sketches</w:t>
      </w:r>
      <w:r>
        <w:t xml:space="preserve">” folder of the portfolio, the </w:t>
      </w:r>
      <w:r w:rsidRPr="006A6B72">
        <w:rPr>
          <w:b/>
          <w:bCs/>
          <w:i/>
          <w:iCs/>
        </w:rPr>
        <w:t>Design Document</w:t>
      </w:r>
      <w:r>
        <w:t>, the pitch presentation (</w:t>
      </w:r>
      <w:r w:rsidRPr="006A6B72">
        <w:rPr>
          <w:b/>
          <w:bCs/>
          <w:i/>
          <w:iCs/>
        </w:rPr>
        <w:t>Evidence Section Improvements.pptx)</w:t>
      </w:r>
      <w:r>
        <w:t xml:space="preserve"> and the </w:t>
      </w:r>
      <w:r w:rsidRPr="006A6B72">
        <w:rPr>
          <w:b/>
          <w:bCs/>
          <w:i/>
          <w:iCs/>
        </w:rPr>
        <w:t>Project Report</w:t>
      </w:r>
      <w:r>
        <w:t>.</w:t>
      </w:r>
    </w:p>
    <w:p w14:paraId="47093335" w14:textId="77777777" w:rsidR="006A6B72" w:rsidRDefault="006A6B72" w:rsidP="006A6B72">
      <w:pPr>
        <w:keepNext/>
      </w:pPr>
      <w:r w:rsidRPr="006A6B72">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fldSimple w:instr=" SEQ Figure \* ARABIC ">
        <w:r>
          <w:rPr>
            <w:noProof/>
          </w:rPr>
          <w:t>1</w:t>
        </w:r>
      </w:fldSimple>
      <w:r>
        <w:t>. Double Diamond model of Design thinking representing iterations of improving the Evidence Section</w:t>
      </w:r>
    </w:p>
    <w:p w14:paraId="40EE0F0D" w14:textId="5E7334BF"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p>
    <w:p w14:paraId="0FD1D514" w14:textId="7FE828A5" w:rsidR="00B04965" w:rsidRDefault="00B04965" w:rsidP="00961280"/>
    <w:p w14:paraId="086C2D9E" w14:textId="391EBAA0" w:rsidR="00B04965" w:rsidRDefault="00B04965">
      <w:r>
        <w:br w:type="page"/>
      </w:r>
    </w:p>
    <w:p w14:paraId="2D3533E8" w14:textId="2E2B28F4" w:rsidR="00B04965" w:rsidRDefault="00A86E19" w:rsidP="00B04965">
      <w:pPr>
        <w:pStyle w:val="Heading1"/>
      </w:pPr>
      <w:bookmarkStart w:id="12" w:name="_Toc128405438"/>
      <w:r>
        <w:lastRenderedPageBreak/>
        <w:t>T</w:t>
      </w:r>
      <w:r w:rsidR="00961280">
        <w:t xml:space="preserve">he best practices to technically implement the </w:t>
      </w:r>
      <w:proofErr w:type="gramStart"/>
      <w:r w:rsidR="00961280">
        <w:t>design</w:t>
      </w:r>
      <w:bookmarkEnd w:id="12"/>
      <w:proofErr w:type="gramEnd"/>
    </w:p>
    <w:p w14:paraId="67022C12" w14:textId="254CC8EC" w:rsidR="000D728F" w:rsidRPr="000D728F" w:rsidRDefault="000D728F" w:rsidP="000D728F">
      <w: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Default="000D728F" w:rsidP="00961280">
      <w:r>
        <w:t>&lt;Literature Study&gt;</w:t>
      </w:r>
    </w:p>
    <w:p w14:paraId="4203B9E3" w14:textId="521AB0AA" w:rsidR="000D728F" w:rsidRDefault="000D728F" w:rsidP="00961280">
      <w: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Default="000D728F" w:rsidP="000D728F">
      <w:r>
        <w:t>&lt;Literature Study&gt;</w:t>
      </w:r>
    </w:p>
    <w:p w14:paraId="76E40B06" w14:textId="74BD8C6E" w:rsidR="009439CB" w:rsidRDefault="000D728F" w:rsidP="000D728F">
      <w: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6F18B447" w14:textId="294F4963" w:rsidR="009439CB" w:rsidRDefault="009439C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8FBB" w14:textId="77777777" w:rsidR="00040B0D" w:rsidRDefault="00040B0D" w:rsidP="00C6554A">
      <w:pPr>
        <w:spacing w:before="0" w:after="0" w:line="240" w:lineRule="auto"/>
      </w:pPr>
      <w:r>
        <w:separator/>
      </w:r>
    </w:p>
  </w:endnote>
  <w:endnote w:type="continuationSeparator" w:id="0">
    <w:p w14:paraId="136D2F2E" w14:textId="77777777" w:rsidR="00040B0D" w:rsidRDefault="00040B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96EC" w14:textId="77777777" w:rsidR="00040B0D" w:rsidRDefault="00040B0D" w:rsidP="00C6554A">
      <w:pPr>
        <w:spacing w:before="0" w:after="0" w:line="240" w:lineRule="auto"/>
      </w:pPr>
      <w:r>
        <w:separator/>
      </w:r>
    </w:p>
  </w:footnote>
  <w:footnote w:type="continuationSeparator" w:id="0">
    <w:p w14:paraId="66F0CCC5" w14:textId="77777777" w:rsidR="00040B0D" w:rsidRDefault="00040B0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52BCA"/>
    <w:rsid w:val="00173C12"/>
    <w:rsid w:val="001B2938"/>
    <w:rsid w:val="002554CD"/>
    <w:rsid w:val="00276313"/>
    <w:rsid w:val="00293B83"/>
    <w:rsid w:val="002B4294"/>
    <w:rsid w:val="00333D0D"/>
    <w:rsid w:val="00352C4E"/>
    <w:rsid w:val="003B43F6"/>
    <w:rsid w:val="003B73B7"/>
    <w:rsid w:val="003D3B0C"/>
    <w:rsid w:val="003E7545"/>
    <w:rsid w:val="00407CAE"/>
    <w:rsid w:val="004115D2"/>
    <w:rsid w:val="00457301"/>
    <w:rsid w:val="004A0810"/>
    <w:rsid w:val="004C049F"/>
    <w:rsid w:val="004F61FA"/>
    <w:rsid w:val="005000E2"/>
    <w:rsid w:val="00556645"/>
    <w:rsid w:val="005A5000"/>
    <w:rsid w:val="005C2530"/>
    <w:rsid w:val="005D4DA2"/>
    <w:rsid w:val="005E2C9F"/>
    <w:rsid w:val="00606248"/>
    <w:rsid w:val="00684ADB"/>
    <w:rsid w:val="006A3CE7"/>
    <w:rsid w:val="006A6B72"/>
    <w:rsid w:val="006C1572"/>
    <w:rsid w:val="006D080E"/>
    <w:rsid w:val="007219CA"/>
    <w:rsid w:val="00724F8D"/>
    <w:rsid w:val="00781C23"/>
    <w:rsid w:val="007E5174"/>
    <w:rsid w:val="008124B2"/>
    <w:rsid w:val="008553E4"/>
    <w:rsid w:val="00861571"/>
    <w:rsid w:val="0086180B"/>
    <w:rsid w:val="008A21AD"/>
    <w:rsid w:val="008E6999"/>
    <w:rsid w:val="009352E1"/>
    <w:rsid w:val="009439CB"/>
    <w:rsid w:val="00961280"/>
    <w:rsid w:val="009C7F7E"/>
    <w:rsid w:val="00A03706"/>
    <w:rsid w:val="00A14F65"/>
    <w:rsid w:val="00A541FA"/>
    <w:rsid w:val="00A86E19"/>
    <w:rsid w:val="00A976AE"/>
    <w:rsid w:val="00AD7E2D"/>
    <w:rsid w:val="00B04965"/>
    <w:rsid w:val="00B477CC"/>
    <w:rsid w:val="00B6063A"/>
    <w:rsid w:val="00B71B39"/>
    <w:rsid w:val="00BA7BD5"/>
    <w:rsid w:val="00C6554A"/>
    <w:rsid w:val="00D03D7F"/>
    <w:rsid w:val="00D54E1D"/>
    <w:rsid w:val="00D83979"/>
    <w:rsid w:val="00D8621B"/>
    <w:rsid w:val="00EA03BE"/>
    <w:rsid w:val="00ED3A9A"/>
    <w:rsid w:val="00ED7C44"/>
    <w:rsid w:val="00F0399A"/>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F9F9-E5CB-493E-90E7-1FD39DFC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911</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43</cp:revision>
  <dcterms:created xsi:type="dcterms:W3CDTF">2023-02-20T12:20:00Z</dcterms:created>
  <dcterms:modified xsi:type="dcterms:W3CDTF">2023-03-22T14:37:00Z</dcterms:modified>
</cp:coreProperties>
</file>