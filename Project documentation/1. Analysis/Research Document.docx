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E016" w14:textId="5554DD9F" w:rsidR="00F5793B" w:rsidRDefault="002554CD" w:rsidP="00173C12">
      <w:pPr>
        <w:pStyle w:val="Title"/>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8792B05" wp14:editId="141A705A">
            <wp:extent cx="3422073" cy="5133110"/>
            <wp:effectExtent l="0" t="0" r="6985" b="0"/>
            <wp:docPr id="22" name="Picture 1" descr="Stack of file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Stack of file folders"/>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433494" cy="5150241"/>
                    </a:xfrm>
                    <a:prstGeom prst="rect">
                      <a:avLst/>
                    </a:prstGeom>
                    <a:noFill/>
                    <a:ln w="254000" cap="rnd">
                      <a:noFill/>
                    </a:ln>
                    <a:effectLst/>
                  </pic:spPr>
                </pic:pic>
              </a:graphicData>
            </a:graphic>
          </wp:inline>
        </w:drawing>
      </w:r>
      <w:bookmarkEnd w:id="0"/>
      <w:bookmarkEnd w:id="1"/>
      <w:bookmarkEnd w:id="2"/>
      <w:bookmarkEnd w:id="3"/>
      <w:bookmarkEnd w:id="4"/>
    </w:p>
    <w:p w14:paraId="1393A8EE" w14:textId="173B88CD" w:rsidR="00C6554A" w:rsidRDefault="00961280" w:rsidP="00C6554A">
      <w:pPr>
        <w:pStyle w:val="Title"/>
      </w:pPr>
      <w:r>
        <w:t>Research Document</w:t>
      </w:r>
    </w:p>
    <w:p w14:paraId="22C47274" w14:textId="061D001F" w:rsidR="00C6554A" w:rsidRPr="00D5413C" w:rsidRDefault="00961280" w:rsidP="00C6554A">
      <w:pPr>
        <w:pStyle w:val="Subtitle"/>
      </w:pPr>
      <w:r>
        <w:t xml:space="preserve"> </w:t>
      </w:r>
    </w:p>
    <w:p w14:paraId="65678443" w14:textId="7A3CBE1A" w:rsidR="00C6554A" w:rsidRDefault="00961280" w:rsidP="00C6554A">
      <w:pPr>
        <w:pStyle w:val="ContactInfo"/>
      </w:pPr>
      <w:r>
        <w:t>Edita</w:t>
      </w:r>
      <w:r w:rsidR="00C6554A">
        <w:t xml:space="preserve"> | </w:t>
      </w:r>
      <w:r>
        <w:t xml:space="preserve">S8-Graduation Internship </w:t>
      </w:r>
      <w:r w:rsidR="00C6554A">
        <w:t>|</w:t>
      </w:r>
      <w:r w:rsidR="00C6554A" w:rsidRPr="00D5413C">
        <w:t xml:space="preserve"> </w:t>
      </w:r>
      <w:r>
        <w:t>2023</w:t>
      </w:r>
      <w:r w:rsidR="00C6554A">
        <w:br w:type="page"/>
      </w:r>
    </w:p>
    <w:sdt>
      <w:sdtPr>
        <w:rPr>
          <w:rFonts w:asciiTheme="minorHAnsi" w:eastAsiaTheme="minorHAnsi" w:hAnsiTheme="minorHAnsi" w:cstheme="minorBidi"/>
          <w:color w:val="595959" w:themeColor="text1" w:themeTint="A6"/>
          <w:sz w:val="22"/>
          <w:szCs w:val="22"/>
        </w:rPr>
        <w:id w:val="480202668"/>
        <w:docPartObj>
          <w:docPartGallery w:val="Table of Contents"/>
          <w:docPartUnique/>
        </w:docPartObj>
      </w:sdtPr>
      <w:sdtEndPr>
        <w:rPr>
          <w:b/>
          <w:bCs/>
          <w:noProof/>
        </w:rPr>
      </w:sdtEndPr>
      <w:sdtContent>
        <w:p w14:paraId="5A25C709" w14:textId="71D4DDDA" w:rsidR="00F5793B" w:rsidRDefault="00F5793B">
          <w:pPr>
            <w:pStyle w:val="TOCHeading"/>
          </w:pPr>
          <w:r>
            <w:t>Contents</w:t>
          </w:r>
        </w:p>
        <w:p w14:paraId="7BA26A98" w14:textId="4976F3A3" w:rsidR="00781C23" w:rsidRDefault="00F5793B">
          <w:pPr>
            <w:pStyle w:val="TOC1"/>
            <w:tabs>
              <w:tab w:val="right" w:leader="dot" w:pos="8630"/>
            </w:tabs>
            <w:rPr>
              <w:rFonts w:eastAsiaTheme="minorEastAsia"/>
              <w:noProof/>
              <w:color w:val="auto"/>
              <w:lang w:val="en-GB" w:eastAsia="en-GB"/>
            </w:rPr>
          </w:pPr>
          <w:r>
            <w:fldChar w:fldCharType="begin"/>
          </w:r>
          <w:r>
            <w:instrText xml:space="preserve"> TOC \o "1-3" \h \z \u </w:instrText>
          </w:r>
          <w:r>
            <w:fldChar w:fldCharType="separate"/>
          </w:r>
          <w:hyperlink w:anchor="_Toc128405431" w:history="1">
            <w:r w:rsidR="00781C23" w:rsidRPr="00646075">
              <w:rPr>
                <w:rStyle w:val="Hyperlink"/>
                <w:noProof/>
              </w:rPr>
              <w:t>Introduction</w:t>
            </w:r>
            <w:r w:rsidR="00781C23">
              <w:rPr>
                <w:noProof/>
                <w:webHidden/>
              </w:rPr>
              <w:tab/>
            </w:r>
            <w:r w:rsidR="00781C23">
              <w:rPr>
                <w:noProof/>
                <w:webHidden/>
              </w:rPr>
              <w:fldChar w:fldCharType="begin"/>
            </w:r>
            <w:r w:rsidR="00781C23">
              <w:rPr>
                <w:noProof/>
                <w:webHidden/>
              </w:rPr>
              <w:instrText xml:space="preserve"> PAGEREF _Toc128405431 \h </w:instrText>
            </w:r>
            <w:r w:rsidR="00781C23">
              <w:rPr>
                <w:noProof/>
                <w:webHidden/>
              </w:rPr>
            </w:r>
            <w:r w:rsidR="00781C23">
              <w:rPr>
                <w:noProof/>
                <w:webHidden/>
              </w:rPr>
              <w:fldChar w:fldCharType="separate"/>
            </w:r>
            <w:r w:rsidR="00781C23">
              <w:rPr>
                <w:noProof/>
                <w:webHidden/>
              </w:rPr>
              <w:t>2</w:t>
            </w:r>
            <w:r w:rsidR="00781C23">
              <w:rPr>
                <w:noProof/>
                <w:webHidden/>
              </w:rPr>
              <w:fldChar w:fldCharType="end"/>
            </w:r>
          </w:hyperlink>
        </w:p>
        <w:p w14:paraId="20E0465F" w14:textId="28B9E287" w:rsidR="00781C23" w:rsidRDefault="00000000">
          <w:pPr>
            <w:pStyle w:val="TOC1"/>
            <w:tabs>
              <w:tab w:val="right" w:leader="dot" w:pos="8630"/>
            </w:tabs>
            <w:rPr>
              <w:rFonts w:eastAsiaTheme="minorEastAsia"/>
              <w:noProof/>
              <w:color w:val="auto"/>
              <w:lang w:val="en-GB" w:eastAsia="en-GB"/>
            </w:rPr>
          </w:pPr>
          <w:hyperlink w:anchor="_Toc128405432" w:history="1">
            <w:r w:rsidR="00781C23" w:rsidRPr="00646075">
              <w:rPr>
                <w:rStyle w:val="Hyperlink"/>
                <w:noProof/>
              </w:rPr>
              <w:t>Characteristics of a working portfolio software</w:t>
            </w:r>
            <w:r w:rsidR="00781C23">
              <w:rPr>
                <w:noProof/>
                <w:webHidden/>
              </w:rPr>
              <w:tab/>
            </w:r>
            <w:r w:rsidR="00781C23">
              <w:rPr>
                <w:noProof/>
                <w:webHidden/>
              </w:rPr>
              <w:fldChar w:fldCharType="begin"/>
            </w:r>
            <w:r w:rsidR="00781C23">
              <w:rPr>
                <w:noProof/>
                <w:webHidden/>
              </w:rPr>
              <w:instrText xml:space="preserve"> PAGEREF _Toc128405432 \h </w:instrText>
            </w:r>
            <w:r w:rsidR="00781C23">
              <w:rPr>
                <w:noProof/>
                <w:webHidden/>
              </w:rPr>
            </w:r>
            <w:r w:rsidR="00781C23">
              <w:rPr>
                <w:noProof/>
                <w:webHidden/>
              </w:rPr>
              <w:fldChar w:fldCharType="separate"/>
            </w:r>
            <w:r w:rsidR="00781C23">
              <w:rPr>
                <w:noProof/>
                <w:webHidden/>
              </w:rPr>
              <w:t>3</w:t>
            </w:r>
            <w:r w:rsidR="00781C23">
              <w:rPr>
                <w:noProof/>
                <w:webHidden/>
              </w:rPr>
              <w:fldChar w:fldCharType="end"/>
            </w:r>
          </w:hyperlink>
        </w:p>
        <w:p w14:paraId="56F8633B" w14:textId="4A5AA2A0" w:rsidR="00781C23" w:rsidRDefault="00000000">
          <w:pPr>
            <w:pStyle w:val="TOC2"/>
            <w:tabs>
              <w:tab w:val="right" w:leader="dot" w:pos="8630"/>
            </w:tabs>
            <w:rPr>
              <w:rFonts w:eastAsiaTheme="minorEastAsia"/>
              <w:noProof/>
              <w:color w:val="auto"/>
              <w:lang w:val="en-GB" w:eastAsia="en-GB"/>
            </w:rPr>
          </w:pPr>
          <w:hyperlink w:anchor="_Toc128405433" w:history="1">
            <w:r w:rsidR="00781C23" w:rsidRPr="00646075">
              <w:rPr>
                <w:rStyle w:val="Hyperlink"/>
                <w:noProof/>
              </w:rPr>
              <w:t>What functionalities other e-Portfolio products have built?</w:t>
            </w:r>
            <w:r w:rsidR="00781C23">
              <w:rPr>
                <w:noProof/>
                <w:webHidden/>
              </w:rPr>
              <w:tab/>
            </w:r>
            <w:r w:rsidR="00781C23">
              <w:rPr>
                <w:noProof/>
                <w:webHidden/>
              </w:rPr>
              <w:fldChar w:fldCharType="begin"/>
            </w:r>
            <w:r w:rsidR="00781C23">
              <w:rPr>
                <w:noProof/>
                <w:webHidden/>
              </w:rPr>
              <w:instrText xml:space="preserve"> PAGEREF _Toc128405433 \h </w:instrText>
            </w:r>
            <w:r w:rsidR="00781C23">
              <w:rPr>
                <w:noProof/>
                <w:webHidden/>
              </w:rPr>
            </w:r>
            <w:r w:rsidR="00781C23">
              <w:rPr>
                <w:noProof/>
                <w:webHidden/>
              </w:rPr>
              <w:fldChar w:fldCharType="separate"/>
            </w:r>
            <w:r w:rsidR="00781C23">
              <w:rPr>
                <w:noProof/>
                <w:webHidden/>
              </w:rPr>
              <w:t>3</w:t>
            </w:r>
            <w:r w:rsidR="00781C23">
              <w:rPr>
                <w:noProof/>
                <w:webHidden/>
              </w:rPr>
              <w:fldChar w:fldCharType="end"/>
            </w:r>
          </w:hyperlink>
        </w:p>
        <w:p w14:paraId="1203BB88" w14:textId="2A3CBEC5" w:rsidR="00781C23" w:rsidRDefault="00000000">
          <w:pPr>
            <w:pStyle w:val="TOC2"/>
            <w:tabs>
              <w:tab w:val="right" w:leader="dot" w:pos="8630"/>
            </w:tabs>
            <w:rPr>
              <w:rFonts w:eastAsiaTheme="minorEastAsia"/>
              <w:noProof/>
              <w:color w:val="auto"/>
              <w:lang w:val="en-GB" w:eastAsia="en-GB"/>
            </w:rPr>
          </w:pPr>
          <w:hyperlink w:anchor="_Toc128405434" w:history="1">
            <w:r w:rsidR="00781C23" w:rsidRPr="00646075">
              <w:rPr>
                <w:rStyle w:val="Hyperlink"/>
                <w:noProof/>
              </w:rPr>
              <w:t>How is the aggregated data managed by similar portfolio solutions?</w:t>
            </w:r>
            <w:r w:rsidR="00781C23">
              <w:rPr>
                <w:noProof/>
                <w:webHidden/>
              </w:rPr>
              <w:tab/>
            </w:r>
            <w:r w:rsidR="00781C23">
              <w:rPr>
                <w:noProof/>
                <w:webHidden/>
              </w:rPr>
              <w:fldChar w:fldCharType="begin"/>
            </w:r>
            <w:r w:rsidR="00781C23">
              <w:rPr>
                <w:noProof/>
                <w:webHidden/>
              </w:rPr>
              <w:instrText xml:space="preserve"> PAGEREF _Toc128405434 \h </w:instrText>
            </w:r>
            <w:r w:rsidR="00781C23">
              <w:rPr>
                <w:noProof/>
                <w:webHidden/>
              </w:rPr>
            </w:r>
            <w:r w:rsidR="00781C23">
              <w:rPr>
                <w:noProof/>
                <w:webHidden/>
              </w:rPr>
              <w:fldChar w:fldCharType="separate"/>
            </w:r>
            <w:r w:rsidR="00781C23">
              <w:rPr>
                <w:noProof/>
                <w:webHidden/>
              </w:rPr>
              <w:t>4</w:t>
            </w:r>
            <w:r w:rsidR="00781C23">
              <w:rPr>
                <w:noProof/>
                <w:webHidden/>
              </w:rPr>
              <w:fldChar w:fldCharType="end"/>
            </w:r>
          </w:hyperlink>
        </w:p>
        <w:p w14:paraId="343E15DE" w14:textId="0D62863D" w:rsidR="00781C23" w:rsidRDefault="00000000">
          <w:pPr>
            <w:pStyle w:val="TOC1"/>
            <w:tabs>
              <w:tab w:val="right" w:leader="dot" w:pos="8630"/>
            </w:tabs>
            <w:rPr>
              <w:rFonts w:eastAsiaTheme="minorEastAsia"/>
              <w:noProof/>
              <w:color w:val="auto"/>
              <w:lang w:val="en-GB" w:eastAsia="en-GB"/>
            </w:rPr>
          </w:pPr>
          <w:hyperlink w:anchor="_Toc128405435" w:history="1">
            <w:r w:rsidR="00781C23" w:rsidRPr="00646075">
              <w:rPr>
                <w:rStyle w:val="Hyperlink"/>
                <w:noProof/>
              </w:rPr>
              <w:t>The key needs of the target audience in the context of Portfolio Evidence page</w:t>
            </w:r>
            <w:r w:rsidR="00781C23">
              <w:rPr>
                <w:noProof/>
                <w:webHidden/>
              </w:rPr>
              <w:tab/>
            </w:r>
            <w:r w:rsidR="00781C23">
              <w:rPr>
                <w:noProof/>
                <w:webHidden/>
              </w:rPr>
              <w:fldChar w:fldCharType="begin"/>
            </w:r>
            <w:r w:rsidR="00781C23">
              <w:rPr>
                <w:noProof/>
                <w:webHidden/>
              </w:rPr>
              <w:instrText xml:space="preserve"> PAGEREF _Toc128405435 \h </w:instrText>
            </w:r>
            <w:r w:rsidR="00781C23">
              <w:rPr>
                <w:noProof/>
                <w:webHidden/>
              </w:rPr>
            </w:r>
            <w:r w:rsidR="00781C23">
              <w:rPr>
                <w:noProof/>
                <w:webHidden/>
              </w:rPr>
              <w:fldChar w:fldCharType="separate"/>
            </w:r>
            <w:r w:rsidR="00781C23">
              <w:rPr>
                <w:noProof/>
                <w:webHidden/>
              </w:rPr>
              <w:t>5</w:t>
            </w:r>
            <w:r w:rsidR="00781C23">
              <w:rPr>
                <w:noProof/>
                <w:webHidden/>
              </w:rPr>
              <w:fldChar w:fldCharType="end"/>
            </w:r>
          </w:hyperlink>
        </w:p>
        <w:p w14:paraId="4CD9A7BC" w14:textId="753CB167" w:rsidR="00781C23" w:rsidRDefault="00000000">
          <w:pPr>
            <w:pStyle w:val="TOC2"/>
            <w:tabs>
              <w:tab w:val="right" w:leader="dot" w:pos="8630"/>
            </w:tabs>
            <w:rPr>
              <w:rFonts w:eastAsiaTheme="minorEastAsia"/>
              <w:noProof/>
              <w:color w:val="auto"/>
              <w:lang w:val="en-GB" w:eastAsia="en-GB"/>
            </w:rPr>
          </w:pPr>
          <w:hyperlink w:anchor="_Toc128405436" w:history="1">
            <w:r w:rsidR="00781C23" w:rsidRPr="00646075">
              <w:rPr>
                <w:rStyle w:val="Hyperlink"/>
                <w:noProof/>
              </w:rPr>
              <w:t>What are the existing client requirements for Portflow Evidence management?</w:t>
            </w:r>
            <w:r w:rsidR="00781C23">
              <w:rPr>
                <w:noProof/>
                <w:webHidden/>
              </w:rPr>
              <w:tab/>
            </w:r>
            <w:r w:rsidR="00781C23">
              <w:rPr>
                <w:noProof/>
                <w:webHidden/>
              </w:rPr>
              <w:fldChar w:fldCharType="begin"/>
            </w:r>
            <w:r w:rsidR="00781C23">
              <w:rPr>
                <w:noProof/>
                <w:webHidden/>
              </w:rPr>
              <w:instrText xml:space="preserve"> PAGEREF _Toc128405436 \h </w:instrText>
            </w:r>
            <w:r w:rsidR="00781C23">
              <w:rPr>
                <w:noProof/>
                <w:webHidden/>
              </w:rPr>
            </w:r>
            <w:r w:rsidR="00781C23">
              <w:rPr>
                <w:noProof/>
                <w:webHidden/>
              </w:rPr>
              <w:fldChar w:fldCharType="separate"/>
            </w:r>
            <w:r w:rsidR="00781C23">
              <w:rPr>
                <w:noProof/>
                <w:webHidden/>
              </w:rPr>
              <w:t>5</w:t>
            </w:r>
            <w:r w:rsidR="00781C23">
              <w:rPr>
                <w:noProof/>
                <w:webHidden/>
              </w:rPr>
              <w:fldChar w:fldCharType="end"/>
            </w:r>
          </w:hyperlink>
        </w:p>
        <w:p w14:paraId="5504B914" w14:textId="315E6645" w:rsidR="00781C23" w:rsidRDefault="00000000">
          <w:pPr>
            <w:pStyle w:val="TOC2"/>
            <w:tabs>
              <w:tab w:val="right" w:leader="dot" w:pos="8630"/>
            </w:tabs>
            <w:rPr>
              <w:rFonts w:eastAsiaTheme="minorEastAsia"/>
              <w:noProof/>
              <w:color w:val="auto"/>
              <w:lang w:val="en-GB" w:eastAsia="en-GB"/>
            </w:rPr>
          </w:pPr>
          <w:hyperlink w:anchor="_Toc128405437" w:history="1">
            <w:r w:rsidR="00781C23" w:rsidRPr="00646075">
              <w:rPr>
                <w:rStyle w:val="Hyperlink"/>
                <w:noProof/>
              </w:rPr>
              <w:t>How could the user experience of Portflow Evidence section be improved?</w:t>
            </w:r>
            <w:r w:rsidR="00781C23">
              <w:rPr>
                <w:noProof/>
                <w:webHidden/>
              </w:rPr>
              <w:tab/>
            </w:r>
            <w:r w:rsidR="00781C23">
              <w:rPr>
                <w:noProof/>
                <w:webHidden/>
              </w:rPr>
              <w:fldChar w:fldCharType="begin"/>
            </w:r>
            <w:r w:rsidR="00781C23">
              <w:rPr>
                <w:noProof/>
                <w:webHidden/>
              </w:rPr>
              <w:instrText xml:space="preserve"> PAGEREF _Toc128405437 \h </w:instrText>
            </w:r>
            <w:r w:rsidR="00781C23">
              <w:rPr>
                <w:noProof/>
                <w:webHidden/>
              </w:rPr>
            </w:r>
            <w:r w:rsidR="00781C23">
              <w:rPr>
                <w:noProof/>
                <w:webHidden/>
              </w:rPr>
              <w:fldChar w:fldCharType="separate"/>
            </w:r>
            <w:r w:rsidR="00781C23">
              <w:rPr>
                <w:noProof/>
                <w:webHidden/>
              </w:rPr>
              <w:t>5</w:t>
            </w:r>
            <w:r w:rsidR="00781C23">
              <w:rPr>
                <w:noProof/>
                <w:webHidden/>
              </w:rPr>
              <w:fldChar w:fldCharType="end"/>
            </w:r>
          </w:hyperlink>
        </w:p>
        <w:p w14:paraId="313D0FAE" w14:textId="1F529871" w:rsidR="00781C23" w:rsidRDefault="00000000">
          <w:pPr>
            <w:pStyle w:val="TOC1"/>
            <w:tabs>
              <w:tab w:val="right" w:leader="dot" w:pos="8630"/>
            </w:tabs>
            <w:rPr>
              <w:rFonts w:eastAsiaTheme="minorEastAsia"/>
              <w:noProof/>
              <w:color w:val="auto"/>
              <w:lang w:val="en-GB" w:eastAsia="en-GB"/>
            </w:rPr>
          </w:pPr>
          <w:hyperlink w:anchor="_Toc128405438" w:history="1">
            <w:r w:rsidR="00781C23" w:rsidRPr="00646075">
              <w:rPr>
                <w:rStyle w:val="Hyperlink"/>
                <w:noProof/>
              </w:rPr>
              <w:t>The best practices to technically implement the design</w:t>
            </w:r>
            <w:r w:rsidR="00781C23">
              <w:rPr>
                <w:noProof/>
                <w:webHidden/>
              </w:rPr>
              <w:tab/>
            </w:r>
            <w:r w:rsidR="00781C23">
              <w:rPr>
                <w:noProof/>
                <w:webHidden/>
              </w:rPr>
              <w:fldChar w:fldCharType="begin"/>
            </w:r>
            <w:r w:rsidR="00781C23">
              <w:rPr>
                <w:noProof/>
                <w:webHidden/>
              </w:rPr>
              <w:instrText xml:space="preserve"> PAGEREF _Toc128405438 \h </w:instrText>
            </w:r>
            <w:r w:rsidR="00781C23">
              <w:rPr>
                <w:noProof/>
                <w:webHidden/>
              </w:rPr>
            </w:r>
            <w:r w:rsidR="00781C23">
              <w:rPr>
                <w:noProof/>
                <w:webHidden/>
              </w:rPr>
              <w:fldChar w:fldCharType="separate"/>
            </w:r>
            <w:r w:rsidR="00781C23">
              <w:rPr>
                <w:noProof/>
                <w:webHidden/>
              </w:rPr>
              <w:t>6</w:t>
            </w:r>
            <w:r w:rsidR="00781C23">
              <w:rPr>
                <w:noProof/>
                <w:webHidden/>
              </w:rPr>
              <w:fldChar w:fldCharType="end"/>
            </w:r>
          </w:hyperlink>
        </w:p>
        <w:p w14:paraId="0E8F50C5" w14:textId="7193F5BF" w:rsidR="00781C23" w:rsidRDefault="00000000">
          <w:pPr>
            <w:pStyle w:val="TOC2"/>
            <w:tabs>
              <w:tab w:val="right" w:leader="dot" w:pos="8630"/>
            </w:tabs>
            <w:rPr>
              <w:rFonts w:eastAsiaTheme="minorEastAsia"/>
              <w:noProof/>
              <w:color w:val="auto"/>
              <w:lang w:val="en-GB" w:eastAsia="en-GB"/>
            </w:rPr>
          </w:pPr>
          <w:hyperlink w:anchor="_Toc128405439" w:history="1">
            <w:r w:rsidR="00781C23" w:rsidRPr="00646075">
              <w:rPr>
                <w:rStyle w:val="Hyperlink"/>
                <w:noProof/>
              </w:rPr>
              <w:t>What other frameworks could serve the solution?</w:t>
            </w:r>
            <w:r w:rsidR="00781C23">
              <w:rPr>
                <w:noProof/>
                <w:webHidden/>
              </w:rPr>
              <w:tab/>
            </w:r>
            <w:r w:rsidR="00781C23">
              <w:rPr>
                <w:noProof/>
                <w:webHidden/>
              </w:rPr>
              <w:fldChar w:fldCharType="begin"/>
            </w:r>
            <w:r w:rsidR="00781C23">
              <w:rPr>
                <w:noProof/>
                <w:webHidden/>
              </w:rPr>
              <w:instrText xml:space="preserve"> PAGEREF _Toc128405439 \h </w:instrText>
            </w:r>
            <w:r w:rsidR="00781C23">
              <w:rPr>
                <w:noProof/>
                <w:webHidden/>
              </w:rPr>
            </w:r>
            <w:r w:rsidR="00781C23">
              <w:rPr>
                <w:noProof/>
                <w:webHidden/>
              </w:rPr>
              <w:fldChar w:fldCharType="separate"/>
            </w:r>
            <w:r w:rsidR="00781C23">
              <w:rPr>
                <w:noProof/>
                <w:webHidden/>
              </w:rPr>
              <w:t>6</w:t>
            </w:r>
            <w:r w:rsidR="00781C23">
              <w:rPr>
                <w:noProof/>
                <w:webHidden/>
              </w:rPr>
              <w:fldChar w:fldCharType="end"/>
            </w:r>
          </w:hyperlink>
        </w:p>
        <w:p w14:paraId="2B1A3EC7" w14:textId="72D80ABE" w:rsidR="00781C23" w:rsidRDefault="00000000">
          <w:pPr>
            <w:pStyle w:val="TOC2"/>
            <w:tabs>
              <w:tab w:val="right" w:leader="dot" w:pos="8630"/>
            </w:tabs>
            <w:rPr>
              <w:rFonts w:eastAsiaTheme="minorEastAsia"/>
              <w:noProof/>
              <w:color w:val="auto"/>
              <w:lang w:val="en-GB" w:eastAsia="en-GB"/>
            </w:rPr>
          </w:pPr>
          <w:hyperlink w:anchor="_Toc128405440" w:history="1">
            <w:r w:rsidR="00781C23" w:rsidRPr="00646075">
              <w:rPr>
                <w:rStyle w:val="Hyperlink"/>
                <w:noProof/>
              </w:rPr>
              <w:t>How to quickly fetch the aggregated data?</w:t>
            </w:r>
            <w:r w:rsidR="00781C23">
              <w:rPr>
                <w:noProof/>
                <w:webHidden/>
              </w:rPr>
              <w:tab/>
            </w:r>
            <w:r w:rsidR="00781C23">
              <w:rPr>
                <w:noProof/>
                <w:webHidden/>
              </w:rPr>
              <w:fldChar w:fldCharType="begin"/>
            </w:r>
            <w:r w:rsidR="00781C23">
              <w:rPr>
                <w:noProof/>
                <w:webHidden/>
              </w:rPr>
              <w:instrText xml:space="preserve"> PAGEREF _Toc128405440 \h </w:instrText>
            </w:r>
            <w:r w:rsidR="00781C23">
              <w:rPr>
                <w:noProof/>
                <w:webHidden/>
              </w:rPr>
            </w:r>
            <w:r w:rsidR="00781C23">
              <w:rPr>
                <w:noProof/>
                <w:webHidden/>
              </w:rPr>
              <w:fldChar w:fldCharType="separate"/>
            </w:r>
            <w:r w:rsidR="00781C23">
              <w:rPr>
                <w:noProof/>
                <w:webHidden/>
              </w:rPr>
              <w:t>6</w:t>
            </w:r>
            <w:r w:rsidR="00781C23">
              <w:rPr>
                <w:noProof/>
                <w:webHidden/>
              </w:rPr>
              <w:fldChar w:fldCharType="end"/>
            </w:r>
          </w:hyperlink>
        </w:p>
        <w:p w14:paraId="28E72E63" w14:textId="08A83FE1" w:rsidR="00781C23" w:rsidRDefault="00000000">
          <w:pPr>
            <w:pStyle w:val="TOC1"/>
            <w:tabs>
              <w:tab w:val="right" w:leader="dot" w:pos="8630"/>
            </w:tabs>
            <w:rPr>
              <w:rFonts w:eastAsiaTheme="minorEastAsia"/>
              <w:noProof/>
              <w:color w:val="auto"/>
              <w:lang w:val="en-GB" w:eastAsia="en-GB"/>
            </w:rPr>
          </w:pPr>
          <w:hyperlink w:anchor="_Toc128405441" w:history="1">
            <w:r w:rsidR="00781C23" w:rsidRPr="00646075">
              <w:rPr>
                <w:rStyle w:val="Hyperlink"/>
                <w:noProof/>
              </w:rPr>
              <w:t>Sources</w:t>
            </w:r>
            <w:r w:rsidR="00781C23">
              <w:rPr>
                <w:noProof/>
                <w:webHidden/>
              </w:rPr>
              <w:tab/>
            </w:r>
            <w:r w:rsidR="00781C23">
              <w:rPr>
                <w:noProof/>
                <w:webHidden/>
              </w:rPr>
              <w:fldChar w:fldCharType="begin"/>
            </w:r>
            <w:r w:rsidR="00781C23">
              <w:rPr>
                <w:noProof/>
                <w:webHidden/>
              </w:rPr>
              <w:instrText xml:space="preserve"> PAGEREF _Toc128405441 \h </w:instrText>
            </w:r>
            <w:r w:rsidR="00781C23">
              <w:rPr>
                <w:noProof/>
                <w:webHidden/>
              </w:rPr>
            </w:r>
            <w:r w:rsidR="00781C23">
              <w:rPr>
                <w:noProof/>
                <w:webHidden/>
              </w:rPr>
              <w:fldChar w:fldCharType="separate"/>
            </w:r>
            <w:r w:rsidR="00781C23">
              <w:rPr>
                <w:noProof/>
                <w:webHidden/>
              </w:rPr>
              <w:t>7</w:t>
            </w:r>
            <w:r w:rsidR="00781C23">
              <w:rPr>
                <w:noProof/>
                <w:webHidden/>
              </w:rPr>
              <w:fldChar w:fldCharType="end"/>
            </w:r>
          </w:hyperlink>
        </w:p>
        <w:p w14:paraId="76519196" w14:textId="47EB5A7D" w:rsidR="00F5793B" w:rsidRDefault="00F5793B">
          <w:r>
            <w:rPr>
              <w:b/>
              <w:bCs/>
              <w:noProof/>
            </w:rPr>
            <w:fldChar w:fldCharType="end"/>
          </w:r>
        </w:p>
      </w:sdtContent>
    </w:sdt>
    <w:p w14:paraId="1DE8AAAA" w14:textId="77777777" w:rsidR="00F5793B" w:rsidRDefault="00F5793B">
      <w:pPr>
        <w:rPr>
          <w:rFonts w:asciiTheme="majorHAnsi" w:eastAsiaTheme="majorEastAsia" w:hAnsiTheme="majorHAnsi" w:cstheme="majorBidi"/>
          <w:color w:val="007789" w:themeColor="accent1" w:themeShade="BF"/>
          <w:sz w:val="32"/>
        </w:rPr>
      </w:pPr>
      <w:r>
        <w:br w:type="page"/>
      </w:r>
    </w:p>
    <w:p w14:paraId="4988B152" w14:textId="77777777" w:rsidR="00F5793B" w:rsidRDefault="00F5793B" w:rsidP="00F5793B">
      <w:pPr>
        <w:pStyle w:val="Section"/>
      </w:pPr>
      <w:bookmarkStart w:id="5" w:name="_Toc128405431"/>
      <w:r>
        <w:lastRenderedPageBreak/>
        <w:t>Introduction</w:t>
      </w:r>
      <w:bookmarkEnd w:id="5"/>
    </w:p>
    <w:p w14:paraId="27F5456A" w14:textId="2B6A45B1" w:rsidR="00F5793B" w:rsidRDefault="00F5793B" w:rsidP="00F5793B">
      <w:pPr>
        <w:spacing w:line="276" w:lineRule="auto"/>
      </w:pPr>
      <w:r>
        <w:t>This document is a summary of the research made during the Graduation Internship at Drieam. There is one main question/goal “How might we provide more tools to students to manage their evidence more easily?” that gives rise to the other three research questions (with their sub questions) guiding the internship. Each of the research questions gets a chapter and their sub questions are subchapters on this document. It is not a report but serves as part of the Graduation assignment deliverables.</w:t>
      </w:r>
      <w:r w:rsidR="00D8621B">
        <w:t xml:space="preserve"> There are more parts of the internship that naturally required a little research, however, they did not have big impact on the </w:t>
      </w:r>
      <w:proofErr w:type="gramStart"/>
      <w:r w:rsidR="00D8621B">
        <w:t>final outcome</w:t>
      </w:r>
      <w:proofErr w:type="gramEnd"/>
      <w:r w:rsidR="00D8621B">
        <w:t xml:space="preserve"> thus were excluded from this report.</w:t>
      </w:r>
    </w:p>
    <w:p w14:paraId="565A4909" w14:textId="0774B41A" w:rsidR="00F5793B" w:rsidRDefault="00F5793B">
      <w:pPr>
        <w:rPr>
          <w:rFonts w:asciiTheme="majorHAnsi" w:eastAsiaTheme="majorEastAsia" w:hAnsiTheme="majorHAnsi" w:cstheme="majorBidi"/>
          <w:color w:val="007789" w:themeColor="accent1" w:themeShade="BF"/>
          <w:sz w:val="32"/>
        </w:rPr>
      </w:pPr>
      <w:r>
        <w:br w:type="page"/>
      </w:r>
    </w:p>
    <w:p w14:paraId="4F49DA0D" w14:textId="6C27C4D9" w:rsidR="00C6554A" w:rsidRDefault="00B04965" w:rsidP="00C6554A">
      <w:pPr>
        <w:pStyle w:val="Heading1"/>
      </w:pPr>
      <w:bookmarkStart w:id="6" w:name="_Toc128405432"/>
      <w:r>
        <w:lastRenderedPageBreak/>
        <w:t>Characteristics of a working portfolio software</w:t>
      </w:r>
      <w:bookmarkEnd w:id="6"/>
    </w:p>
    <w:p w14:paraId="2EBB6841" w14:textId="02F9A5DA" w:rsidR="00C6554A" w:rsidRPr="00514122" w:rsidRDefault="00B04965" w:rsidP="009352E1">
      <w:proofErr w:type="gramStart"/>
      <w:r>
        <w:t>In order to</w:t>
      </w:r>
      <w:proofErr w:type="gramEnd"/>
      <w:r>
        <w:t xml:space="preserve"> better understand the </w:t>
      </w:r>
      <w:r w:rsidR="009352E1">
        <w:t>assignment, it is important to know what the portfolio software is and what features make it a useful tool for students and teachers alike. To better define the characteristics of a working portfolio software the student performed several LIBRARY and FIELD research methods.</w:t>
      </w:r>
    </w:p>
    <w:p w14:paraId="669B4899" w14:textId="0A126962" w:rsidR="00C6554A" w:rsidRPr="00D5413C" w:rsidRDefault="00B04965" w:rsidP="00C6554A">
      <w:pPr>
        <w:pStyle w:val="Heading2"/>
      </w:pPr>
      <w:bookmarkStart w:id="7" w:name="_Toc128405433"/>
      <w:r>
        <w:t>What functionalities other e-Portfolio products have built?</w:t>
      </w:r>
      <w:bookmarkEnd w:id="7"/>
    </w:p>
    <w:p w14:paraId="55FEC900" w14:textId="7C04A303" w:rsidR="005D4DA2" w:rsidRDefault="005C2530" w:rsidP="00B04965">
      <w:r>
        <w:t xml:space="preserve">To answer this question a </w:t>
      </w:r>
      <w:r w:rsidRPr="00F4016C">
        <w:rPr>
          <w:i/>
          <w:iCs/>
        </w:rPr>
        <w:t>Competitor Analysis</w:t>
      </w:r>
      <w:r>
        <w:t xml:space="preserve"> was performed. </w:t>
      </w:r>
      <w:r w:rsidR="00F613BE">
        <w:t xml:space="preserve">Some of the main competitors were already listed on company’s internal pages. The student made use of that to start the analysis but also needed to add or update some of the data. This led to updating the internal pages with the findings, thus benefiting the student and the company. The </w:t>
      </w:r>
      <w:hyperlink r:id="rId9" w:history="1">
        <w:r w:rsidR="00F613BE" w:rsidRPr="00F4016C">
          <w:rPr>
            <w:rStyle w:val="Hyperlink"/>
            <w:b/>
            <w:bCs/>
            <w:i/>
            <w:iCs/>
          </w:rPr>
          <w:t>Competit</w:t>
        </w:r>
        <w:r w:rsidRPr="00F4016C">
          <w:rPr>
            <w:rStyle w:val="Hyperlink"/>
            <w:b/>
            <w:bCs/>
            <w:i/>
            <w:iCs/>
          </w:rPr>
          <w:t>or</w:t>
        </w:r>
        <w:r w:rsidR="00F613BE" w:rsidRPr="00F4016C">
          <w:rPr>
            <w:rStyle w:val="Hyperlink"/>
            <w:b/>
            <w:bCs/>
            <w:i/>
            <w:iCs/>
          </w:rPr>
          <w:t xml:space="preserve"> Analysis</w:t>
        </w:r>
      </w:hyperlink>
      <w:r w:rsidR="00F613BE">
        <w:t xml:space="preserve"> lists main competitors and the core features of their solutions</w:t>
      </w:r>
      <w:r w:rsidR="00F84412">
        <w:t>, it</w:t>
      </w:r>
      <w:r w:rsidR="00F613BE">
        <w:t xml:space="preserve"> is a separate document. </w:t>
      </w:r>
      <w:r w:rsidR="00D54E1D">
        <w:t xml:space="preserve">By comparing the competitor products with Portflow </w:t>
      </w:r>
      <w:r>
        <w:t>student</w:t>
      </w:r>
      <w:r w:rsidR="00D54E1D">
        <w:t xml:space="preserve"> could identify some </w:t>
      </w:r>
      <w:r w:rsidR="00D83979" w:rsidRPr="00D83979">
        <w:rPr>
          <w:i/>
          <w:iCs/>
        </w:rPr>
        <w:t>Best</w:t>
      </w:r>
      <w:r w:rsidR="00D83979">
        <w:t xml:space="preserve"> </w:t>
      </w:r>
      <w:r w:rsidR="00D54E1D" w:rsidRPr="005D4DA2">
        <w:rPr>
          <w:i/>
          <w:iCs/>
        </w:rPr>
        <w:t>Good and Bad Practices</w:t>
      </w:r>
      <w:r w:rsidR="00D54E1D">
        <w:t xml:space="preserve">. </w:t>
      </w:r>
    </w:p>
    <w:p w14:paraId="2A83426A" w14:textId="3C8F24C9" w:rsidR="00D54E1D" w:rsidRDefault="00D54E1D" w:rsidP="00B04965">
      <w:r>
        <w:rPr>
          <w:noProof/>
        </w:rPr>
        <w:drawing>
          <wp:inline distT="0" distB="0" distL="0" distR="0" wp14:anchorId="5A82FBC6" wp14:editId="34D540D0">
            <wp:extent cx="5486400" cy="2425700"/>
            <wp:effectExtent l="38100" t="0" r="3810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1C493E" w14:textId="0D64A02E" w:rsidR="00F613BE" w:rsidRDefault="005D4DA2" w:rsidP="00F613BE">
      <w:r>
        <w:t xml:space="preserve">The figure above summarizes core features of the competitors as being well or not well received by users. Most of the products were inaccessible for student due to being paid and/or part of the LMS, thus various online reviews and internal company </w:t>
      </w:r>
      <w:r w:rsidR="009352E1" w:rsidRPr="005D4DA2">
        <w:rPr>
          <w:i/>
          <w:iCs/>
        </w:rPr>
        <w:t xml:space="preserve">Document </w:t>
      </w:r>
      <w:r w:rsidRPr="005D4DA2">
        <w:rPr>
          <w:i/>
          <w:iCs/>
        </w:rPr>
        <w:t>A</w:t>
      </w:r>
      <w:r w:rsidR="009352E1" w:rsidRPr="005D4DA2">
        <w:rPr>
          <w:i/>
          <w:iCs/>
        </w:rPr>
        <w:t>nalysis</w:t>
      </w:r>
      <w:r>
        <w:t xml:space="preserve"> came in handy.</w:t>
      </w:r>
      <w:r w:rsidR="00556645">
        <w:t xml:space="preserve"> Student received access to some of the requirement and feedback from Drieam’s existing clients, which helped to better identify the Dream’s approach. It became clear that the com</w:t>
      </w:r>
      <w:r w:rsidR="00556645" w:rsidRPr="00556645">
        <w:t xml:space="preserve">pany </w:t>
      </w:r>
      <w:r w:rsidR="00F613BE" w:rsidRPr="00556645">
        <w:t xml:space="preserve">does not </w:t>
      </w:r>
      <w:r w:rsidR="00556645" w:rsidRPr="00556645">
        <w:t>rush to</w:t>
      </w:r>
      <w:r w:rsidR="00F613BE" w:rsidRPr="00556645">
        <w:t xml:space="preserve"> deliver what client </w:t>
      </w:r>
      <w:r w:rsidR="00556645" w:rsidRPr="00556645">
        <w:t>asks</w:t>
      </w:r>
      <w:r w:rsidR="00F613BE" w:rsidRPr="00556645">
        <w:t xml:space="preserve"> but tries to understand what is needed and why</w:t>
      </w:r>
      <w:r w:rsidR="005C2530">
        <w:t>,</w:t>
      </w:r>
      <w:r w:rsidR="00F613BE" w:rsidRPr="00556645">
        <w:t xml:space="preserve"> to </w:t>
      </w:r>
      <w:r w:rsidR="00556645" w:rsidRPr="00556645">
        <w:t xml:space="preserve">be able to </w:t>
      </w:r>
      <w:r w:rsidR="00F613BE" w:rsidRPr="00556645">
        <w:t xml:space="preserve">serve best the </w:t>
      </w:r>
      <w:r w:rsidR="00556645" w:rsidRPr="00556645">
        <w:t>institutions</w:t>
      </w:r>
      <w:r w:rsidR="00F613BE" w:rsidRPr="00556645">
        <w:t xml:space="preserve"> and their </w:t>
      </w:r>
      <w:r w:rsidR="00556645" w:rsidRPr="00556645">
        <w:t>students’ needs.</w:t>
      </w:r>
      <w:r w:rsidR="00556645">
        <w:t xml:space="preserve"> Knowing why a feature is needed can help identify the best way to offer it.</w:t>
      </w:r>
    </w:p>
    <w:p w14:paraId="73904643" w14:textId="0F1779AA" w:rsidR="007E5174" w:rsidRDefault="007E5174" w:rsidP="00F613BE">
      <w:r>
        <w:t xml:space="preserve">Regarding the </w:t>
      </w:r>
      <w:r w:rsidRPr="007E5174">
        <w:rPr>
          <w:i/>
          <w:iCs/>
        </w:rPr>
        <w:t>Good and Bad Practices</w:t>
      </w:r>
      <w:r>
        <w:t xml:space="preserve">, some of the good practices are already implemented one way or the other in Portflow. The </w:t>
      </w:r>
      <w:r w:rsidR="003B73B7">
        <w:t>F</w:t>
      </w:r>
      <w:r>
        <w:t>iltering and Rubric Scales are an ongoing process, to which the student will have an input.</w:t>
      </w:r>
    </w:p>
    <w:p w14:paraId="5D1C72FD" w14:textId="752675B6" w:rsidR="00961280" w:rsidRDefault="00961280" w:rsidP="00961280">
      <w:bookmarkStart w:id="8" w:name="_Toc128405434"/>
      <w:r w:rsidRPr="00B04965">
        <w:rPr>
          <w:rStyle w:val="Heading2Char"/>
        </w:rPr>
        <w:lastRenderedPageBreak/>
        <w:t xml:space="preserve">How </w:t>
      </w:r>
      <w:r w:rsidR="005E2C9F">
        <w:rPr>
          <w:rStyle w:val="Heading2Char"/>
        </w:rPr>
        <w:t>is</w:t>
      </w:r>
      <w:r w:rsidR="00B04965">
        <w:rPr>
          <w:rStyle w:val="Heading2Char"/>
        </w:rPr>
        <w:t xml:space="preserve"> </w:t>
      </w:r>
      <w:r w:rsidRPr="00B04965">
        <w:rPr>
          <w:rStyle w:val="Heading2Char"/>
        </w:rPr>
        <w:t>the aggregated data managed by similar portfolio solutions</w:t>
      </w:r>
      <w:r w:rsidR="009C7F7E">
        <w:rPr>
          <w:rStyle w:val="Heading2Char"/>
        </w:rPr>
        <w:t>?</w:t>
      </w:r>
      <w:bookmarkEnd w:id="8"/>
    </w:p>
    <w:p w14:paraId="29E35BF5" w14:textId="3D266C88" w:rsidR="00352C4E" w:rsidRDefault="00352C4E" w:rsidP="00961280">
      <w:r>
        <w:t>D</w:t>
      </w:r>
      <w:r w:rsidRPr="00352C4E">
        <w:t xml:space="preserve">ata aggregation is the process of </w:t>
      </w:r>
      <w:r>
        <w:t>collecting</w:t>
      </w:r>
      <w:r w:rsidRPr="00352C4E">
        <w:t xml:space="preserve"> large amounts of information and organizing it into a more consumable and comprehensive medium. </w:t>
      </w:r>
      <w:r>
        <w:t xml:space="preserve">In the context of the assignment, it is the Evidence section of the portfolio where student can manage all their study evidence. It is </w:t>
      </w:r>
      <w:r w:rsidR="003E7545">
        <w:t>used</w:t>
      </w:r>
      <w:r>
        <w:t xml:space="preserve"> to </w:t>
      </w:r>
      <w:r w:rsidRPr="00352C4E">
        <w:t xml:space="preserve">summarize information and </w:t>
      </w:r>
      <w:r w:rsidR="005C2530">
        <w:t xml:space="preserve">should </w:t>
      </w:r>
      <w:r>
        <w:t>offer tools to manage it</w:t>
      </w:r>
      <w:r w:rsidRPr="00352C4E">
        <w:t>.</w:t>
      </w:r>
      <w:r>
        <w:t xml:space="preserve"> </w:t>
      </w:r>
    </w:p>
    <w:p w14:paraId="73719C1F" w14:textId="14E959AB" w:rsidR="001004CA" w:rsidRDefault="00724F8D" w:rsidP="00961280">
      <w:r>
        <w:t xml:space="preserve">To gather inspiration on how best to design the Evidence dashboard the student reviewed existing Portfolio products as well as any similar file management tools and applications. In other words, an </w:t>
      </w:r>
      <w:r w:rsidRPr="00724F8D">
        <w:rPr>
          <w:i/>
          <w:iCs/>
        </w:rPr>
        <w:t>Available product analysis</w:t>
      </w:r>
      <w:r w:rsidRPr="009352E1">
        <w:t xml:space="preserve"> </w:t>
      </w:r>
      <w:r>
        <w:t xml:space="preserve">was carried out to get a better understanding of core aggregated data management features such as </w:t>
      </w:r>
      <w:r w:rsidR="001004CA" w:rsidRPr="00724F8D">
        <w:t>filtering, sorting, easy overview and clear interface.</w:t>
      </w:r>
      <w:r>
        <w:t xml:space="preserve"> </w:t>
      </w:r>
      <w:r w:rsidR="001004CA" w:rsidRPr="00724F8D">
        <w:t>These are the features that are lacking in the current Evidence Section and the student will design and implement</w:t>
      </w:r>
      <w:r w:rsidRPr="00724F8D">
        <w:t xml:space="preserve"> </w:t>
      </w:r>
      <w:r w:rsidR="005C2530">
        <w:t xml:space="preserve">some of </w:t>
      </w:r>
      <w:r w:rsidRPr="00724F8D">
        <w:t>them</w:t>
      </w:r>
      <w:r w:rsidR="001004CA" w:rsidRPr="00724F8D">
        <w:t>.</w:t>
      </w:r>
      <w:r w:rsidR="00EA03BE">
        <w:t xml:space="preserve"> For this reason, a </w:t>
      </w:r>
      <w:hyperlink r:id="rId15" w:history="1">
        <w:r w:rsidR="00EA03BE" w:rsidRPr="00F4016C">
          <w:rPr>
            <w:rStyle w:val="Hyperlink"/>
            <w:b/>
            <w:bCs/>
            <w:i/>
            <w:iCs/>
          </w:rPr>
          <w:t>Design Document</w:t>
        </w:r>
      </w:hyperlink>
      <w:r w:rsidR="00EA03BE">
        <w:t xml:space="preserve"> has been created where the student gathered insights and comparisons of other similar products.</w:t>
      </w:r>
      <w:r w:rsidR="00D03D7F">
        <w:t xml:space="preserve"> In addition, the student talked to colleagues - experts about the potential solution. </w:t>
      </w:r>
      <w:r w:rsidR="00D03D7F" w:rsidRPr="00D03D7F">
        <w:rPr>
          <w:i/>
          <w:iCs/>
        </w:rPr>
        <w:t>The experts interview</w:t>
      </w:r>
      <w:r w:rsidR="00D03D7F" w:rsidRPr="00D03D7F">
        <w:t xml:space="preserve"> </w:t>
      </w:r>
      <w:r w:rsidR="00D03D7F">
        <w:t xml:space="preserve">insights proved to be very useful too. </w:t>
      </w:r>
    </w:p>
    <w:p w14:paraId="45770A8B" w14:textId="193693AD" w:rsidR="00EA03BE" w:rsidRDefault="00AD7E2D" w:rsidP="00961280">
      <w:r>
        <w:t xml:space="preserve">The </w:t>
      </w:r>
      <w:r w:rsidRPr="00D03D7F">
        <w:rPr>
          <w:i/>
          <w:iCs/>
        </w:rPr>
        <w:t>Available Product Analysis</w:t>
      </w:r>
      <w:r>
        <w:t xml:space="preserve"> </w:t>
      </w:r>
      <w:r w:rsidR="00D03D7F">
        <w:t xml:space="preserve">and </w:t>
      </w:r>
      <w:r w:rsidR="00D03D7F" w:rsidRPr="00D03D7F">
        <w:rPr>
          <w:i/>
          <w:iCs/>
        </w:rPr>
        <w:t>Expert Interv</w:t>
      </w:r>
      <w:r w:rsidR="00D03D7F" w:rsidRPr="00D03D7F">
        <w:t>iews</w:t>
      </w:r>
      <w:r w:rsidR="00D03D7F">
        <w:t xml:space="preserve"> </w:t>
      </w:r>
      <w:r>
        <w:t xml:space="preserve">gave the following insights: </w:t>
      </w:r>
    </w:p>
    <w:p w14:paraId="75F9C0DA" w14:textId="1BC31A4F" w:rsidR="00AD7E2D" w:rsidRDefault="00AD7E2D" w:rsidP="00AD7E2D">
      <w:pPr>
        <w:pStyle w:val="ListParagraph"/>
        <w:numPr>
          <w:ilvl w:val="0"/>
          <w:numId w:val="16"/>
        </w:numPr>
      </w:pPr>
      <w:r>
        <w:t>File map can be used to show where the file is within the structure,</w:t>
      </w:r>
    </w:p>
    <w:p w14:paraId="09686662" w14:textId="05EAF0AF" w:rsidR="00AD7E2D" w:rsidRDefault="00AD7E2D" w:rsidP="00AD7E2D">
      <w:pPr>
        <w:pStyle w:val="ListParagraph"/>
        <w:numPr>
          <w:ilvl w:val="0"/>
          <w:numId w:val="16"/>
        </w:numPr>
      </w:pPr>
      <w:r>
        <w:t>Option to view by list, icons or info to add customization,</w:t>
      </w:r>
    </w:p>
    <w:p w14:paraId="052C6265" w14:textId="3ACDC774" w:rsidR="00AD7E2D" w:rsidRDefault="00AD7E2D" w:rsidP="00AD7E2D">
      <w:pPr>
        <w:pStyle w:val="ListParagraph"/>
        <w:numPr>
          <w:ilvl w:val="0"/>
          <w:numId w:val="16"/>
        </w:numPr>
      </w:pPr>
      <w:r>
        <w:t>Option to sort the contents by (size, name, date) within any view,</w:t>
      </w:r>
    </w:p>
    <w:p w14:paraId="12C7774A" w14:textId="5AD648F6" w:rsidR="00AD7E2D" w:rsidRDefault="00AD7E2D" w:rsidP="00AD7E2D">
      <w:pPr>
        <w:pStyle w:val="ListParagraph"/>
        <w:numPr>
          <w:ilvl w:val="0"/>
          <w:numId w:val="16"/>
        </w:numPr>
      </w:pPr>
      <w:r>
        <w:t>Filtering by date, name, collection, type needs to be available via search field or buttons,</w:t>
      </w:r>
    </w:p>
    <w:p w14:paraId="09380703" w14:textId="78726181" w:rsidR="00AD7E2D" w:rsidRDefault="00AD7E2D" w:rsidP="00AD7E2D">
      <w:pPr>
        <w:pStyle w:val="ListParagraph"/>
        <w:numPr>
          <w:ilvl w:val="0"/>
          <w:numId w:val="16"/>
        </w:numPr>
      </w:pPr>
      <w:r>
        <w:t>Very convenient to have a preview section for a faster file management,</w:t>
      </w:r>
    </w:p>
    <w:p w14:paraId="4571A940" w14:textId="1AAB435C" w:rsidR="00AD7E2D" w:rsidRDefault="00AD7E2D" w:rsidP="00AD7E2D">
      <w:pPr>
        <w:pStyle w:val="ListParagraph"/>
        <w:numPr>
          <w:ilvl w:val="0"/>
          <w:numId w:val="16"/>
        </w:numPr>
      </w:pPr>
      <w:r>
        <w:t>Hovering over the file should display its information or details could be shown in a designated area within the Evidence section</w:t>
      </w:r>
      <w:r w:rsidR="005C2530">
        <w:t>,</w:t>
      </w:r>
    </w:p>
    <w:p w14:paraId="1B116794" w14:textId="04B7E0C9" w:rsidR="005C2530" w:rsidRDefault="005C2530" w:rsidP="00AD7E2D">
      <w:pPr>
        <w:pStyle w:val="ListParagraph"/>
        <w:numPr>
          <w:ilvl w:val="0"/>
          <w:numId w:val="16"/>
        </w:numPr>
      </w:pPr>
      <w:r>
        <w:t>A simple table can be improved to be offer more functionality and overview,</w:t>
      </w:r>
    </w:p>
    <w:p w14:paraId="1D3741A2" w14:textId="6229171F" w:rsidR="005C2530" w:rsidRDefault="005C2530" w:rsidP="00AD7E2D">
      <w:pPr>
        <w:pStyle w:val="ListParagraph"/>
        <w:numPr>
          <w:ilvl w:val="0"/>
          <w:numId w:val="16"/>
        </w:numPr>
      </w:pPr>
      <w:r>
        <w:t>A dashboard can offer useful insights and offer more features,</w:t>
      </w:r>
    </w:p>
    <w:p w14:paraId="5D68F107" w14:textId="780CF9D2" w:rsidR="005C2530" w:rsidRDefault="00D03D7F" w:rsidP="00AD7E2D">
      <w:pPr>
        <w:pStyle w:val="ListParagraph"/>
        <w:numPr>
          <w:ilvl w:val="0"/>
          <w:numId w:val="16"/>
        </w:numPr>
      </w:pPr>
      <w:r>
        <w:t>Highlighting</w:t>
      </w:r>
      <w:r w:rsidR="005C2530">
        <w:t xml:space="preserve"> search and filter option</w:t>
      </w:r>
      <w:r>
        <w:t>s is familiar and inviting to use the section,</w:t>
      </w:r>
    </w:p>
    <w:p w14:paraId="24D8DB10" w14:textId="05985A96" w:rsidR="00D03D7F" w:rsidRDefault="00D03D7F" w:rsidP="00AD7E2D">
      <w:pPr>
        <w:pStyle w:val="ListParagraph"/>
        <w:numPr>
          <w:ilvl w:val="0"/>
          <w:numId w:val="16"/>
        </w:numPr>
      </w:pPr>
      <w:r>
        <w:t>Clear filter button is a good reminder that there are applied filters to the user.</w:t>
      </w:r>
    </w:p>
    <w:p w14:paraId="06B4E28A" w14:textId="6EB4CCA9" w:rsidR="00B477CC" w:rsidRDefault="00B477CC" w:rsidP="00B477CC">
      <w:r>
        <w:t xml:space="preserve">These are just some of the core insights that </w:t>
      </w:r>
      <w:r w:rsidR="00D03D7F">
        <w:t>were also discussed</w:t>
      </w:r>
      <w:r>
        <w:t xml:space="preserve"> with the UX designer</w:t>
      </w:r>
      <w:r w:rsidR="00D03D7F">
        <w:t>s</w:t>
      </w:r>
      <w:r>
        <w:t xml:space="preserve"> and Product Owner within Drieam.</w:t>
      </w:r>
      <w:r w:rsidR="00D03D7F">
        <w:t xml:space="preserve"> Their feedback proved to be invaluable too.</w:t>
      </w:r>
    </w:p>
    <w:p w14:paraId="238D120A" w14:textId="77777777" w:rsidR="00AD7E2D" w:rsidRDefault="00AD7E2D" w:rsidP="00961280"/>
    <w:p w14:paraId="718C23E2" w14:textId="04626126" w:rsidR="008553E4" w:rsidRDefault="008553E4" w:rsidP="00961280"/>
    <w:p w14:paraId="582C7631" w14:textId="77777777" w:rsidR="00B04965" w:rsidRDefault="00B04965">
      <w:pPr>
        <w:rPr>
          <w:rFonts w:asciiTheme="majorHAnsi" w:eastAsiaTheme="majorEastAsia" w:hAnsiTheme="majorHAnsi" w:cstheme="majorBidi"/>
          <w:color w:val="007789" w:themeColor="accent1" w:themeShade="BF"/>
          <w:sz w:val="32"/>
        </w:rPr>
      </w:pPr>
      <w:r>
        <w:br w:type="page"/>
      </w:r>
    </w:p>
    <w:p w14:paraId="277444AE" w14:textId="6933F4DF" w:rsidR="00961280" w:rsidRDefault="00A86E19" w:rsidP="00B04965">
      <w:pPr>
        <w:pStyle w:val="Heading1"/>
      </w:pPr>
      <w:bookmarkStart w:id="9" w:name="_Toc128405435"/>
      <w:r>
        <w:lastRenderedPageBreak/>
        <w:t>T</w:t>
      </w:r>
      <w:r w:rsidR="00961280">
        <w:t>he key needs of the target audience in the context of Portfolio Evidence page</w:t>
      </w:r>
      <w:bookmarkEnd w:id="9"/>
    </w:p>
    <w:p w14:paraId="61926E94" w14:textId="35D1846E" w:rsidR="0086180B" w:rsidRDefault="0086180B" w:rsidP="0086180B">
      <w:r>
        <w:t xml:space="preserve">The target audience of Portflow is students and educators, however the Evidence section is only for the use of the student owning the portfolio. To better answer this question the student gathered information </w:t>
      </w:r>
      <w:r w:rsidR="00F0399A">
        <w:t>via</w:t>
      </w:r>
      <w:r>
        <w:t xml:space="preserve"> the FIELD, WORKSHOP</w:t>
      </w:r>
      <w:r w:rsidR="00B71B39">
        <w:t xml:space="preserve"> and</w:t>
      </w:r>
      <w:r>
        <w:t xml:space="preserve"> SHOWROOM</w:t>
      </w:r>
      <w:r w:rsidR="00F0399A">
        <w:t xml:space="preserve"> research methods.</w:t>
      </w:r>
    </w:p>
    <w:p w14:paraId="5B0BE832" w14:textId="77777777" w:rsidR="0086180B" w:rsidRPr="00F60130" w:rsidRDefault="0086180B" w:rsidP="00F60130"/>
    <w:p w14:paraId="2469E6B1" w14:textId="77777777" w:rsidR="00B04965" w:rsidRDefault="00961280" w:rsidP="00B04965">
      <w:pPr>
        <w:pStyle w:val="Heading2"/>
      </w:pPr>
      <w:bookmarkStart w:id="10" w:name="_Toc128405436"/>
      <w:r>
        <w:t>What are the existing client requirements for Portflow Evidence management?</w:t>
      </w:r>
      <w:bookmarkEnd w:id="10"/>
      <w:r>
        <w:t xml:space="preserve"> </w:t>
      </w:r>
    </w:p>
    <w:p w14:paraId="77BAFBCB" w14:textId="3F0AB56B" w:rsidR="00BA7BD5" w:rsidRDefault="00BA7BD5" w:rsidP="00F60130">
      <w:r>
        <w:t xml:space="preserve">The company keeps track of the requirement received from clients at the different stages of collaboration, for example, initial expectations as well as later insights and feedback. Therefore, the student received access to these files and did a </w:t>
      </w:r>
      <w:r w:rsidRPr="00BA7BD5">
        <w:rPr>
          <w:i/>
          <w:iCs/>
        </w:rPr>
        <w:t>Document analysis</w:t>
      </w:r>
      <w:r>
        <w:t xml:space="preserve"> of such notes to see how the Portflow has grown from a basic assignment submission section to an eportfolio with feedback requests, goals, templates and notifications. </w:t>
      </w:r>
    </w:p>
    <w:p w14:paraId="6C00C60B" w14:textId="3724452D" w:rsidR="00BA7BD5" w:rsidRDefault="00BA7BD5" w:rsidP="00F60130">
      <w:r>
        <w:t xml:space="preserve">Next to that the student had an opportunity to talk to peers and colleagues at Fontys university to receive insights directly from students and teachers that have just started using the Portflow in their semester. These insights were later shared and discussed with the development team and the product owner. </w:t>
      </w:r>
    </w:p>
    <w:p w14:paraId="04258FBB" w14:textId="4375AE6C" w:rsidR="00F60130" w:rsidRDefault="00BA7BD5" w:rsidP="00F60130">
      <w:r>
        <w:t xml:space="preserve">Lastly, the company already keeps track of user requirements for the Portflow </w:t>
      </w:r>
      <w:proofErr w:type="gramStart"/>
      <w:r>
        <w:t>product</w:t>
      </w:r>
      <w:proofErr w:type="gramEnd"/>
      <w:r>
        <w:t xml:space="preserve"> and the student </w:t>
      </w:r>
      <w:r w:rsidR="00F60130" w:rsidRPr="00BA7BD5">
        <w:rPr>
          <w:i/>
          <w:iCs/>
        </w:rPr>
        <w:t>Explore</w:t>
      </w:r>
      <w:r w:rsidR="00F4016C">
        <w:rPr>
          <w:i/>
          <w:iCs/>
        </w:rPr>
        <w:t>d</w:t>
      </w:r>
      <w:r w:rsidR="00F60130" w:rsidRPr="00BA7BD5">
        <w:rPr>
          <w:i/>
          <w:iCs/>
        </w:rPr>
        <w:t xml:space="preserve"> user requirements</w:t>
      </w:r>
      <w:r>
        <w:t xml:space="preserve">. </w:t>
      </w:r>
    </w:p>
    <w:p w14:paraId="36726190" w14:textId="55086C20" w:rsidR="00BA7BD5" w:rsidRDefault="00BA7BD5" w:rsidP="00F60130">
      <w:r>
        <w:t>All this has led to creating a separate document within the internship documentation</w:t>
      </w:r>
      <w:r w:rsidR="004F61FA">
        <w:t xml:space="preserve"> called </w:t>
      </w:r>
      <w:hyperlink r:id="rId16" w:history="1">
        <w:r w:rsidR="006D080E" w:rsidRPr="00F4016C">
          <w:rPr>
            <w:rStyle w:val="Hyperlink"/>
            <w:b/>
            <w:bCs/>
            <w:i/>
            <w:iCs/>
          </w:rPr>
          <w:t>R</w:t>
        </w:r>
        <w:r w:rsidRPr="00F4016C">
          <w:rPr>
            <w:rStyle w:val="Hyperlink"/>
            <w:b/>
            <w:bCs/>
            <w:i/>
            <w:iCs/>
          </w:rPr>
          <w:t xml:space="preserve">equirements </w:t>
        </w:r>
        <w:r w:rsidR="00ED3A9A" w:rsidRPr="00F4016C">
          <w:rPr>
            <w:rStyle w:val="Hyperlink"/>
            <w:b/>
            <w:bCs/>
            <w:i/>
            <w:iCs/>
          </w:rPr>
          <w:t>and Designing</w:t>
        </w:r>
      </w:hyperlink>
      <w:r w:rsidR="00ED3A9A" w:rsidRPr="00ED3A9A">
        <w:rPr>
          <w:i/>
          <w:iCs/>
        </w:rPr>
        <w:t xml:space="preserve"> </w:t>
      </w:r>
      <w:r w:rsidR="004F61FA">
        <w:t xml:space="preserve">where the student lists out the core requirements of the evidence section. Green part </w:t>
      </w:r>
      <w:r w:rsidR="006D080E">
        <w:t>represents</w:t>
      </w:r>
      <w:r w:rsidR="004F61FA">
        <w:t xml:space="preserve"> features that are already implemented, the red is for those that still need to be developed. </w:t>
      </w:r>
      <w:r w:rsidR="00ED3A9A">
        <w:t xml:space="preserve">This document also holds all the potential addition features to be implemented as well as the design/sketching instructions to create various versions of the solution. </w:t>
      </w:r>
    </w:p>
    <w:p w14:paraId="5329B9F8" w14:textId="77777777" w:rsidR="00B04965" w:rsidRDefault="00B04965" w:rsidP="00961280"/>
    <w:p w14:paraId="0C04D964" w14:textId="77777777" w:rsidR="00B04965" w:rsidRDefault="00961280" w:rsidP="00B04965">
      <w:pPr>
        <w:pStyle w:val="Heading2"/>
      </w:pPr>
      <w:bookmarkStart w:id="11" w:name="_Toc128405437"/>
      <w:r>
        <w:t>How could the user experience of Portflow Evidence section be improved?</w:t>
      </w:r>
      <w:bookmarkEnd w:id="11"/>
      <w:r>
        <w:t xml:space="preserve"> </w:t>
      </w:r>
    </w:p>
    <w:p w14:paraId="1E878642" w14:textId="6AFD6DF1" w:rsidR="006A6B72" w:rsidRDefault="00ED3A9A" w:rsidP="00961280">
      <w:r>
        <w:t xml:space="preserve">Using the list of requirements and potential features the student created </w:t>
      </w:r>
      <w:r>
        <w:rPr>
          <w:i/>
          <w:iCs/>
        </w:rPr>
        <w:t>S</w:t>
      </w:r>
      <w:r w:rsidRPr="00ED3A9A">
        <w:rPr>
          <w:i/>
          <w:iCs/>
        </w:rPr>
        <w:t>ketches</w:t>
      </w:r>
      <w:r>
        <w:t xml:space="preserve"> that later were turned into </w:t>
      </w:r>
      <w:r w:rsidRPr="00ED3A9A">
        <w:rPr>
          <w:i/>
          <w:iCs/>
        </w:rPr>
        <w:t>Wireframes</w:t>
      </w:r>
      <w:r>
        <w:t>. There were 7 versions made in iterations. First versions explored different approaches to the solution</w:t>
      </w:r>
      <w:r w:rsidR="00407CAE">
        <w:t xml:space="preserve"> while</w:t>
      </w:r>
      <w:r>
        <w:t xml:space="preserve"> </w:t>
      </w:r>
      <w:r w:rsidR="00407CAE">
        <w:t xml:space="preserve">others refined the previous versions. </w:t>
      </w:r>
      <w:r>
        <w:t xml:space="preserve">Each iteration experts were involved to give feedback and guide the student. The inspiration was gathered by </w:t>
      </w:r>
      <w:r w:rsidR="00961280" w:rsidRPr="00ED3A9A">
        <w:rPr>
          <w:i/>
          <w:iCs/>
        </w:rPr>
        <w:t>Review</w:t>
      </w:r>
      <w:r w:rsidRPr="00ED3A9A">
        <w:rPr>
          <w:i/>
          <w:iCs/>
        </w:rPr>
        <w:t>ing</w:t>
      </w:r>
      <w:r w:rsidR="00961280" w:rsidRPr="00ED3A9A">
        <w:rPr>
          <w:i/>
          <w:iCs/>
        </w:rPr>
        <w:t xml:space="preserve"> </w:t>
      </w:r>
      <w:r w:rsidRPr="00ED3A9A">
        <w:rPr>
          <w:i/>
          <w:iCs/>
        </w:rPr>
        <w:t>E</w:t>
      </w:r>
      <w:r w:rsidR="00961280" w:rsidRPr="00ED3A9A">
        <w:rPr>
          <w:i/>
          <w:iCs/>
        </w:rPr>
        <w:t xml:space="preserve">xisting </w:t>
      </w:r>
      <w:r w:rsidRPr="00ED3A9A">
        <w:rPr>
          <w:i/>
          <w:iCs/>
        </w:rPr>
        <w:t>D</w:t>
      </w:r>
      <w:r w:rsidR="00961280" w:rsidRPr="00ED3A9A">
        <w:rPr>
          <w:i/>
          <w:iCs/>
        </w:rPr>
        <w:t>esigns</w:t>
      </w:r>
      <w:r w:rsidR="00407CAE">
        <w:rPr>
          <w:i/>
          <w:iCs/>
        </w:rPr>
        <w:t xml:space="preserve">. </w:t>
      </w:r>
      <w:r w:rsidR="00407CAE" w:rsidRPr="00407CAE">
        <w:t>The wireframes</w:t>
      </w:r>
      <w:r w:rsidR="00407CAE">
        <w:t xml:space="preserve"> were</w:t>
      </w:r>
      <w:r w:rsidRPr="00407CAE">
        <w:t xml:space="preserve"> improved</w:t>
      </w:r>
      <w:r>
        <w:t xml:space="preserve"> with each </w:t>
      </w:r>
      <w:r w:rsidRPr="00ED3A9A">
        <w:rPr>
          <w:i/>
          <w:iCs/>
        </w:rPr>
        <w:t xml:space="preserve">Peer </w:t>
      </w:r>
      <w:r w:rsidRPr="00ED3A9A">
        <w:rPr>
          <w:i/>
          <w:iCs/>
        </w:rPr>
        <w:lastRenderedPageBreak/>
        <w:t>Review</w:t>
      </w:r>
      <w:r>
        <w:t>, where student pitched the idea and the experts provided feedback</w:t>
      </w:r>
      <w:r w:rsidR="00407CAE">
        <w:t>. Thus, with each iteration the design was refined until the student and the stakeholders were satisfied.</w:t>
      </w:r>
    </w:p>
    <w:p w14:paraId="176FAA2C" w14:textId="2F4B927D" w:rsidR="006A6B72" w:rsidRDefault="006A6B72" w:rsidP="00961280">
      <w:r>
        <w:t>The process could be explained with a double diamond model. The student did two iterations over it. The image below illustrates it.  More details can be found in the “</w:t>
      </w:r>
      <w:hyperlink r:id="rId17" w:history="1">
        <w:r w:rsidRPr="00F4016C">
          <w:rPr>
            <w:rStyle w:val="Hyperlink"/>
            <w:b/>
            <w:bCs/>
            <w:i/>
            <w:iCs/>
          </w:rPr>
          <w:t>Sketches</w:t>
        </w:r>
      </w:hyperlink>
      <w:r>
        <w:t xml:space="preserve">” folder of the portfolio, the </w:t>
      </w:r>
      <w:hyperlink r:id="rId18" w:history="1">
        <w:r w:rsidRPr="00F4016C">
          <w:rPr>
            <w:rStyle w:val="Hyperlink"/>
            <w:b/>
            <w:bCs/>
            <w:i/>
            <w:iCs/>
          </w:rPr>
          <w:t>Design Document</w:t>
        </w:r>
      </w:hyperlink>
      <w:r>
        <w:t>, the pitch presentation (</w:t>
      </w:r>
      <w:hyperlink r:id="rId19" w:history="1">
        <w:r w:rsidRPr="00F4016C">
          <w:rPr>
            <w:rStyle w:val="Hyperlink"/>
            <w:b/>
            <w:bCs/>
            <w:i/>
            <w:iCs/>
          </w:rPr>
          <w:t>Evidence Section Improvements.pptx</w:t>
        </w:r>
      </w:hyperlink>
      <w:r w:rsidRPr="006A6B72">
        <w:rPr>
          <w:b/>
          <w:bCs/>
          <w:i/>
          <w:iCs/>
        </w:rPr>
        <w:t>)</w:t>
      </w:r>
      <w:r>
        <w:t xml:space="preserve"> and the </w:t>
      </w:r>
      <w:hyperlink r:id="rId20" w:history="1">
        <w:r w:rsidRPr="00F4016C">
          <w:rPr>
            <w:rStyle w:val="Hyperlink"/>
            <w:b/>
            <w:bCs/>
            <w:i/>
            <w:iCs/>
          </w:rPr>
          <w:t>Project Report</w:t>
        </w:r>
      </w:hyperlink>
      <w:r>
        <w:t>.</w:t>
      </w:r>
    </w:p>
    <w:p w14:paraId="47093335" w14:textId="77777777" w:rsidR="006A6B72" w:rsidRDefault="006A6B72" w:rsidP="006A6B72">
      <w:pPr>
        <w:keepNext/>
      </w:pPr>
      <w:r w:rsidRPr="006A6B72">
        <w:rPr>
          <w:noProof/>
        </w:rPr>
        <w:drawing>
          <wp:inline distT="0" distB="0" distL="0" distR="0" wp14:anchorId="0CEDB64D" wp14:editId="72BC47D5">
            <wp:extent cx="5486400" cy="1599565"/>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1"/>
                    <a:stretch>
                      <a:fillRect/>
                    </a:stretch>
                  </pic:blipFill>
                  <pic:spPr>
                    <a:xfrm>
                      <a:off x="0" y="0"/>
                      <a:ext cx="5486400" cy="1599565"/>
                    </a:xfrm>
                    <a:prstGeom prst="rect">
                      <a:avLst/>
                    </a:prstGeom>
                  </pic:spPr>
                </pic:pic>
              </a:graphicData>
            </a:graphic>
          </wp:inline>
        </w:drawing>
      </w:r>
    </w:p>
    <w:p w14:paraId="6E3D20CB" w14:textId="42BBAF00" w:rsidR="006A6B72" w:rsidRDefault="006A6B72" w:rsidP="006A6B72">
      <w:pPr>
        <w:pStyle w:val="Caption"/>
      </w:pPr>
      <w:r>
        <w:t xml:space="preserve">Figure </w:t>
      </w:r>
      <w:fldSimple w:instr=" SEQ Figure \* ARABIC ">
        <w:r>
          <w:rPr>
            <w:noProof/>
          </w:rPr>
          <w:t>1</w:t>
        </w:r>
      </w:fldSimple>
      <w:r>
        <w:t>. Double Diamond model of Design thinking representing iterations of improving the Evidence Section</w:t>
      </w:r>
    </w:p>
    <w:p w14:paraId="40EE0F0D" w14:textId="5E2635E0" w:rsidR="00F60130" w:rsidRDefault="00ED3A9A" w:rsidP="00961280">
      <w:r>
        <w:t xml:space="preserve">Once </w:t>
      </w:r>
      <w:r w:rsidR="00407CAE">
        <w:t xml:space="preserve">the version that fitted best was created and agreed the student </w:t>
      </w:r>
      <w:r w:rsidR="00407CAE" w:rsidRPr="00407CAE">
        <w:rPr>
          <w:i/>
          <w:iCs/>
        </w:rPr>
        <w:t xml:space="preserve">Prioritized the </w:t>
      </w:r>
      <w:r w:rsidR="00F60130" w:rsidRPr="00407CAE">
        <w:rPr>
          <w:i/>
          <w:iCs/>
        </w:rPr>
        <w:t>Requirements</w:t>
      </w:r>
      <w:r w:rsidR="00407CAE">
        <w:t xml:space="preserve"> and began </w:t>
      </w:r>
      <w:r w:rsidR="00B6063A">
        <w:t>creating an epic with issues to systemically work on implementation.</w:t>
      </w:r>
      <w:r w:rsidR="00F4016C">
        <w:t xml:space="preserve"> The refinement process was made with the help of the mentors. This way, the following course of action was reviewed and agreed by both parties.</w:t>
      </w:r>
    </w:p>
    <w:p w14:paraId="0FD1D514" w14:textId="7FE828A5" w:rsidR="00B04965" w:rsidRDefault="00B04965" w:rsidP="00961280"/>
    <w:p w14:paraId="086C2D9E" w14:textId="391EBAA0" w:rsidR="00B04965" w:rsidRDefault="00B04965">
      <w:r>
        <w:br w:type="page"/>
      </w:r>
    </w:p>
    <w:p w14:paraId="2D3533E8" w14:textId="2E2B28F4" w:rsidR="00B04965" w:rsidRDefault="00A86E19" w:rsidP="00B04965">
      <w:pPr>
        <w:pStyle w:val="Heading1"/>
      </w:pPr>
      <w:bookmarkStart w:id="12" w:name="_Toc128405438"/>
      <w:r>
        <w:lastRenderedPageBreak/>
        <w:t>T</w:t>
      </w:r>
      <w:r w:rsidR="00961280">
        <w:t xml:space="preserve">he best practices to technically implement the </w:t>
      </w:r>
      <w:proofErr w:type="gramStart"/>
      <w:r w:rsidR="00961280">
        <w:t>design</w:t>
      </w:r>
      <w:bookmarkEnd w:id="12"/>
      <w:proofErr w:type="gramEnd"/>
    </w:p>
    <w:p w14:paraId="67022C12" w14:textId="254CC8EC" w:rsidR="000D728F" w:rsidRPr="000D728F" w:rsidRDefault="000D728F" w:rsidP="000D728F">
      <w:r w:rsidRPr="00F4016C">
        <w:rPr>
          <w:highlight w:val="yellow"/>
        </w:rPr>
        <w:t>LIBRARY, FIELD</w:t>
      </w:r>
    </w:p>
    <w:p w14:paraId="18D7575D" w14:textId="7604B233" w:rsidR="00961280" w:rsidRDefault="00961280" w:rsidP="00B04965">
      <w:pPr>
        <w:pStyle w:val="Heading2"/>
      </w:pPr>
      <w:bookmarkStart w:id="13" w:name="_Toc128405439"/>
      <w:r>
        <w:t>What other frameworks could serve the solution?</w:t>
      </w:r>
      <w:bookmarkEnd w:id="13"/>
    </w:p>
    <w:p w14:paraId="276E0143" w14:textId="21CD8733" w:rsidR="00B04965" w:rsidRPr="00F4016C" w:rsidRDefault="000D728F" w:rsidP="00961280">
      <w:pPr>
        <w:rPr>
          <w:highlight w:val="yellow"/>
        </w:rPr>
      </w:pPr>
      <w:r w:rsidRPr="00F4016C">
        <w:rPr>
          <w:highlight w:val="yellow"/>
        </w:rPr>
        <w:t>&lt;Literature Study&gt;</w:t>
      </w:r>
    </w:p>
    <w:p w14:paraId="4203B9E3" w14:textId="521AB0AA" w:rsidR="000D728F" w:rsidRDefault="000D728F" w:rsidP="00961280">
      <w:r w:rsidRPr="00F4016C">
        <w:rPr>
          <w:highlight w:val="yellow"/>
        </w:rPr>
        <w:t>&lt;Task analysis&gt;</w:t>
      </w:r>
    </w:p>
    <w:p w14:paraId="5323EEB2" w14:textId="77777777" w:rsidR="000D728F" w:rsidRDefault="000D728F" w:rsidP="00961280"/>
    <w:p w14:paraId="36DE3844" w14:textId="64C86553" w:rsidR="00961280" w:rsidRDefault="00961280" w:rsidP="00B04965">
      <w:pPr>
        <w:pStyle w:val="Heading2"/>
      </w:pPr>
      <w:bookmarkStart w:id="14" w:name="_Toc128405440"/>
      <w:r>
        <w:t>How to quickly fetch the aggregated data?</w:t>
      </w:r>
      <w:bookmarkEnd w:id="14"/>
    </w:p>
    <w:p w14:paraId="6780A8E7" w14:textId="77777777" w:rsidR="000D728F" w:rsidRPr="00F4016C" w:rsidRDefault="000D728F" w:rsidP="000D728F">
      <w:pPr>
        <w:rPr>
          <w:highlight w:val="yellow"/>
        </w:rPr>
      </w:pPr>
      <w:r w:rsidRPr="00F4016C">
        <w:rPr>
          <w:highlight w:val="yellow"/>
        </w:rPr>
        <w:t>&lt;Literature Study&gt;</w:t>
      </w:r>
    </w:p>
    <w:p w14:paraId="76E40B06" w14:textId="74BD8C6E" w:rsidR="009439CB" w:rsidRDefault="000D728F" w:rsidP="000D728F">
      <w:r w:rsidRPr="00F4016C">
        <w:rPr>
          <w:highlight w:val="yellow"/>
        </w:rPr>
        <w:t>TBD…</w:t>
      </w:r>
    </w:p>
    <w:p w14:paraId="26C13F10" w14:textId="77777777" w:rsidR="009439CB" w:rsidRDefault="009439CB">
      <w:r>
        <w:br w:type="page"/>
      </w:r>
    </w:p>
    <w:bookmarkStart w:id="15" w:name="_Toc128405441" w:displacedByCustomXml="next"/>
    <w:sdt>
      <w:sdtPr>
        <w:rPr>
          <w:rFonts w:asciiTheme="minorHAnsi" w:eastAsiaTheme="minorHAnsi" w:hAnsiTheme="minorHAnsi" w:cstheme="minorBidi"/>
          <w:color w:val="595959" w:themeColor="text1" w:themeTint="A6"/>
          <w:sz w:val="22"/>
        </w:rPr>
        <w:id w:val="-87078374"/>
        <w:docPartObj>
          <w:docPartGallery w:val="Bibliographies"/>
          <w:docPartUnique/>
        </w:docPartObj>
      </w:sdtPr>
      <w:sdtContent>
        <w:p w14:paraId="2D9603B3" w14:textId="0012C129" w:rsidR="009439CB" w:rsidRDefault="009439CB">
          <w:pPr>
            <w:pStyle w:val="Heading1"/>
          </w:pPr>
          <w:r>
            <w:t>Sources</w:t>
          </w:r>
          <w:bookmarkEnd w:id="15"/>
        </w:p>
        <w:sdt>
          <w:sdtPr>
            <w:id w:val="111145805"/>
            <w:bibliography/>
          </w:sdtPr>
          <w:sdtContent>
            <w:p w14:paraId="6F18B447" w14:textId="294F4963" w:rsidR="009439CB" w:rsidRDefault="009439CB">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14D97080" w14:textId="77777777" w:rsidR="000D728F" w:rsidRPr="000D728F" w:rsidRDefault="000D728F" w:rsidP="000D728F"/>
    <w:sectPr w:rsidR="000D728F" w:rsidRPr="000D728F">
      <w:footerReference w:type="defaul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6C933" w14:textId="77777777" w:rsidR="009C2947" w:rsidRDefault="009C2947" w:rsidP="00C6554A">
      <w:pPr>
        <w:spacing w:before="0" w:after="0" w:line="240" w:lineRule="auto"/>
      </w:pPr>
      <w:r>
        <w:separator/>
      </w:r>
    </w:p>
  </w:endnote>
  <w:endnote w:type="continuationSeparator" w:id="0">
    <w:p w14:paraId="656AA93D" w14:textId="77777777" w:rsidR="009C2947" w:rsidRDefault="009C294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BC43"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38553" w14:textId="77777777" w:rsidR="009C2947" w:rsidRDefault="009C2947" w:rsidP="00C6554A">
      <w:pPr>
        <w:spacing w:before="0" w:after="0" w:line="240" w:lineRule="auto"/>
      </w:pPr>
      <w:r>
        <w:separator/>
      </w:r>
    </w:p>
  </w:footnote>
  <w:footnote w:type="continuationSeparator" w:id="0">
    <w:p w14:paraId="1FA26E54" w14:textId="77777777" w:rsidR="009C2947" w:rsidRDefault="009C294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AEC10FA"/>
    <w:multiLevelType w:val="hybridMultilevel"/>
    <w:tmpl w:val="083C3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8753153">
    <w:abstractNumId w:val="9"/>
  </w:num>
  <w:num w:numId="2" w16cid:durableId="1821917864">
    <w:abstractNumId w:val="8"/>
  </w:num>
  <w:num w:numId="3" w16cid:durableId="203324254">
    <w:abstractNumId w:val="8"/>
  </w:num>
  <w:num w:numId="4" w16cid:durableId="350573010">
    <w:abstractNumId w:val="9"/>
  </w:num>
  <w:num w:numId="5" w16cid:durableId="1062408877">
    <w:abstractNumId w:val="13"/>
  </w:num>
  <w:num w:numId="6" w16cid:durableId="183520705">
    <w:abstractNumId w:val="10"/>
  </w:num>
  <w:num w:numId="7" w16cid:durableId="1421101850">
    <w:abstractNumId w:val="11"/>
  </w:num>
  <w:num w:numId="8" w16cid:durableId="1434784268">
    <w:abstractNumId w:val="7"/>
  </w:num>
  <w:num w:numId="9" w16cid:durableId="898394268">
    <w:abstractNumId w:val="6"/>
  </w:num>
  <w:num w:numId="10" w16cid:durableId="1897886612">
    <w:abstractNumId w:val="5"/>
  </w:num>
  <w:num w:numId="11" w16cid:durableId="700132061">
    <w:abstractNumId w:val="4"/>
  </w:num>
  <w:num w:numId="12" w16cid:durableId="950428904">
    <w:abstractNumId w:val="3"/>
  </w:num>
  <w:num w:numId="13" w16cid:durableId="508640007">
    <w:abstractNumId w:val="2"/>
  </w:num>
  <w:num w:numId="14" w16cid:durableId="1695812742">
    <w:abstractNumId w:val="1"/>
  </w:num>
  <w:num w:numId="15" w16cid:durableId="1377580285">
    <w:abstractNumId w:val="0"/>
  </w:num>
  <w:num w:numId="16" w16cid:durableId="7242582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80"/>
    <w:rsid w:val="00040B0D"/>
    <w:rsid w:val="000D728F"/>
    <w:rsid w:val="001004CA"/>
    <w:rsid w:val="00101968"/>
    <w:rsid w:val="00152BCA"/>
    <w:rsid w:val="00173C12"/>
    <w:rsid w:val="001B2938"/>
    <w:rsid w:val="002554CD"/>
    <w:rsid w:val="00276313"/>
    <w:rsid w:val="00293B83"/>
    <w:rsid w:val="002B4294"/>
    <w:rsid w:val="00333D0D"/>
    <w:rsid w:val="00352C4E"/>
    <w:rsid w:val="003B43F6"/>
    <w:rsid w:val="003B73B7"/>
    <w:rsid w:val="003D3B0C"/>
    <w:rsid w:val="003E7545"/>
    <w:rsid w:val="00407CAE"/>
    <w:rsid w:val="004115D2"/>
    <w:rsid w:val="00457301"/>
    <w:rsid w:val="004A0810"/>
    <w:rsid w:val="004C049F"/>
    <w:rsid w:val="004F61FA"/>
    <w:rsid w:val="005000E2"/>
    <w:rsid w:val="00556645"/>
    <w:rsid w:val="005A5000"/>
    <w:rsid w:val="005C2530"/>
    <w:rsid w:val="005D4DA2"/>
    <w:rsid w:val="005E2C9F"/>
    <w:rsid w:val="00606248"/>
    <w:rsid w:val="00684ADB"/>
    <w:rsid w:val="006A3CE7"/>
    <w:rsid w:val="006A6B72"/>
    <w:rsid w:val="006C1572"/>
    <w:rsid w:val="006D080E"/>
    <w:rsid w:val="007219CA"/>
    <w:rsid w:val="00724F8D"/>
    <w:rsid w:val="00781C23"/>
    <w:rsid w:val="007E5174"/>
    <w:rsid w:val="008124B2"/>
    <w:rsid w:val="008553E4"/>
    <w:rsid w:val="00861571"/>
    <w:rsid w:val="0086180B"/>
    <w:rsid w:val="008A21AD"/>
    <w:rsid w:val="008E6999"/>
    <w:rsid w:val="009352E1"/>
    <w:rsid w:val="009439CB"/>
    <w:rsid w:val="00961280"/>
    <w:rsid w:val="009C2947"/>
    <w:rsid w:val="009C7F7E"/>
    <w:rsid w:val="00A03706"/>
    <w:rsid w:val="00A14F65"/>
    <w:rsid w:val="00A541FA"/>
    <w:rsid w:val="00A86E19"/>
    <w:rsid w:val="00A976AE"/>
    <w:rsid w:val="00AD7E2D"/>
    <w:rsid w:val="00B04965"/>
    <w:rsid w:val="00B477CC"/>
    <w:rsid w:val="00B6063A"/>
    <w:rsid w:val="00B71B39"/>
    <w:rsid w:val="00BA7BD5"/>
    <w:rsid w:val="00C6554A"/>
    <w:rsid w:val="00D03D7F"/>
    <w:rsid w:val="00D54E1D"/>
    <w:rsid w:val="00D83979"/>
    <w:rsid w:val="00D8621B"/>
    <w:rsid w:val="00EA03BE"/>
    <w:rsid w:val="00ED3A9A"/>
    <w:rsid w:val="00ED7C44"/>
    <w:rsid w:val="00F0399A"/>
    <w:rsid w:val="00F4016C"/>
    <w:rsid w:val="00F44834"/>
    <w:rsid w:val="00F5793B"/>
    <w:rsid w:val="00F60130"/>
    <w:rsid w:val="00F613BE"/>
    <w:rsid w:val="00F84412"/>
    <w:rsid w:val="00FF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6C9F4"/>
  <w15:chartTrackingRefBased/>
  <w15:docId w15:val="{6694BFB5-1C2F-4AB9-B851-7389F4D4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21B"/>
    <w:pPr>
      <w:jc w:val="both"/>
    </w:p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link w:val="TOCHeadingChar"/>
    <w:uiPriority w:val="39"/>
    <w:unhideWhenUsed/>
    <w:qFormat/>
    <w:rsid w:val="00F5793B"/>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F5793B"/>
    <w:pPr>
      <w:spacing w:after="100"/>
    </w:pPr>
  </w:style>
  <w:style w:type="paragraph" w:styleId="TOC2">
    <w:name w:val="toc 2"/>
    <w:basedOn w:val="Normal"/>
    <w:next w:val="Normal"/>
    <w:autoRedefine/>
    <w:uiPriority w:val="39"/>
    <w:unhideWhenUsed/>
    <w:rsid w:val="00F5793B"/>
    <w:pPr>
      <w:spacing w:after="100"/>
      <w:ind w:left="220"/>
    </w:pPr>
  </w:style>
  <w:style w:type="paragraph" w:customStyle="1" w:styleId="Section">
    <w:name w:val="Section"/>
    <w:basedOn w:val="Heading1"/>
    <w:link w:val="SectionChar"/>
    <w:qFormat/>
    <w:rsid w:val="00F5793B"/>
    <w:rPr>
      <w:rFonts w:ascii="Calibri" w:hAnsi="Calibri"/>
    </w:rPr>
  </w:style>
  <w:style w:type="character" w:customStyle="1" w:styleId="TOCHeadingChar">
    <w:name w:val="TOC Heading Char"/>
    <w:basedOn w:val="Heading1Char"/>
    <w:link w:val="TOCHeading"/>
    <w:uiPriority w:val="39"/>
    <w:rsid w:val="00F5793B"/>
    <w:rPr>
      <w:rFonts w:asciiTheme="majorHAnsi" w:eastAsiaTheme="majorEastAsia" w:hAnsiTheme="majorHAnsi" w:cstheme="majorBidi"/>
      <w:color w:val="007789" w:themeColor="accent1" w:themeShade="BF"/>
      <w:sz w:val="32"/>
      <w:szCs w:val="32"/>
    </w:rPr>
  </w:style>
  <w:style w:type="character" w:customStyle="1" w:styleId="SectionChar">
    <w:name w:val="Section Char"/>
    <w:basedOn w:val="TOCHeadingChar"/>
    <w:link w:val="Section"/>
    <w:rsid w:val="00F5793B"/>
    <w:rPr>
      <w:rFonts w:ascii="Calibri" w:eastAsiaTheme="majorEastAsia" w:hAnsi="Calibri" w:cstheme="majorBidi"/>
      <w:color w:val="007789" w:themeColor="accent1" w:themeShade="BF"/>
      <w:sz w:val="32"/>
      <w:szCs w:val="32"/>
    </w:rPr>
  </w:style>
  <w:style w:type="paragraph" w:styleId="ListParagraph">
    <w:name w:val="List Paragraph"/>
    <w:basedOn w:val="Normal"/>
    <w:uiPriority w:val="34"/>
    <w:qFormat/>
    <w:rsid w:val="00AD7E2D"/>
    <w:pPr>
      <w:ind w:left="720"/>
      <w:contextualSpacing/>
    </w:pPr>
  </w:style>
  <w:style w:type="character" w:styleId="UnresolvedMention">
    <w:name w:val="Unresolved Mention"/>
    <w:basedOn w:val="DefaultParagraphFont"/>
    <w:uiPriority w:val="99"/>
    <w:semiHidden/>
    <w:unhideWhenUsed/>
    <w:rsid w:val="00F40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154423">
      <w:bodyDiv w:val="1"/>
      <w:marLeft w:val="0"/>
      <w:marRight w:val="0"/>
      <w:marTop w:val="0"/>
      <w:marBottom w:val="0"/>
      <w:divBdr>
        <w:top w:val="none" w:sz="0" w:space="0" w:color="auto"/>
        <w:left w:val="none" w:sz="0" w:space="0" w:color="auto"/>
        <w:bottom w:val="none" w:sz="0" w:space="0" w:color="auto"/>
        <w:right w:val="none" w:sz="0" w:space="0" w:color="auto"/>
      </w:divBdr>
    </w:div>
    <w:div w:id="945581922">
      <w:bodyDiv w:val="1"/>
      <w:marLeft w:val="0"/>
      <w:marRight w:val="0"/>
      <w:marTop w:val="0"/>
      <w:marBottom w:val="0"/>
      <w:divBdr>
        <w:top w:val="none" w:sz="0" w:space="0" w:color="auto"/>
        <w:left w:val="none" w:sz="0" w:space="0" w:color="auto"/>
        <w:bottom w:val="none" w:sz="0" w:space="0" w:color="auto"/>
        <w:right w:val="none" w:sz="0" w:space="0" w:color="auto"/>
      </w:divBdr>
    </w:div>
    <w:div w:id="954748688">
      <w:bodyDiv w:val="1"/>
      <w:marLeft w:val="0"/>
      <w:marRight w:val="0"/>
      <w:marTop w:val="0"/>
      <w:marBottom w:val="0"/>
      <w:divBdr>
        <w:top w:val="none" w:sz="0" w:space="0" w:color="auto"/>
        <w:left w:val="none" w:sz="0" w:space="0" w:color="auto"/>
        <w:bottom w:val="none" w:sz="0" w:space="0" w:color="auto"/>
        <w:right w:val="none" w:sz="0" w:space="0" w:color="auto"/>
      </w:divBdr>
    </w:div>
    <w:div w:id="148532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2.%20Design/Design%20Document.docx"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2.%20Design/Sketches" TargetMode="External"/><Relationship Id="rId2" Type="http://schemas.openxmlformats.org/officeDocument/2006/relationships/numbering" Target="numbering.xml"/><Relationship Id="rId16" Type="http://schemas.openxmlformats.org/officeDocument/2006/relationships/hyperlink" Target="../2.%20Design/Requirements%20and%20Designing.docx" TargetMode="External"/><Relationship Id="rId20" Type="http://schemas.openxmlformats.org/officeDocument/2006/relationships/hyperlink" Target="../4.%20Advice/Internship%20report%20draf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2.%20Design/Design%20Document.docx" TargetMode="External"/><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2.%20Design/Evidence%20Section%20improvements.pptx" TargetMode="External"/><Relationship Id="rId4" Type="http://schemas.openxmlformats.org/officeDocument/2006/relationships/settings" Target="settings.xml"/><Relationship Id="rId9" Type="http://schemas.openxmlformats.org/officeDocument/2006/relationships/hyperlink" Target="Competitor%20analysis.docx" TargetMode="External"/><Relationship Id="rId14" Type="http://schemas.microsoft.com/office/2007/relationships/diagramDrawing" Target="diagrams/drawing1.xm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mga\AppData\Roaming\Microsoft\Templates\Student%20report%20with%20phot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DDB88F-29E9-4036-8E3D-2639D3C1B2C6}"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GB"/>
        </a:p>
      </dgm:t>
    </dgm:pt>
    <dgm:pt modelId="{356843DC-8383-458F-ACD8-AEF27F667DBF}">
      <dgm:prSet phldrT="[Text]" custT="1"/>
      <dgm:spPr/>
      <dgm:t>
        <a:bodyPr/>
        <a:lstStyle/>
        <a:p>
          <a:r>
            <a:rPr lang="en-GB" sz="1600"/>
            <a:t>Good</a:t>
          </a:r>
        </a:p>
      </dgm:t>
    </dgm:pt>
    <dgm:pt modelId="{FC996E5A-E165-4FAD-88E2-9E911C601BC5}" type="parTrans" cxnId="{02BB2992-6591-4F14-840C-CCA020039597}">
      <dgm:prSet/>
      <dgm:spPr/>
      <dgm:t>
        <a:bodyPr/>
        <a:lstStyle/>
        <a:p>
          <a:endParaRPr lang="en-GB"/>
        </a:p>
      </dgm:t>
    </dgm:pt>
    <dgm:pt modelId="{D162CF3F-5631-4BB2-96D6-B34429E29E65}" type="sibTrans" cxnId="{02BB2992-6591-4F14-840C-CCA020039597}">
      <dgm:prSet/>
      <dgm:spPr/>
      <dgm:t>
        <a:bodyPr/>
        <a:lstStyle/>
        <a:p>
          <a:endParaRPr lang="en-GB"/>
        </a:p>
      </dgm:t>
    </dgm:pt>
    <dgm:pt modelId="{86B5DAE5-A2DA-49E0-97DA-6FBB9C138BB5}">
      <dgm:prSet phldrT="[Text]" custT="1"/>
      <dgm:spPr/>
      <dgm:t>
        <a:bodyPr/>
        <a:lstStyle/>
        <a:p>
          <a:r>
            <a:rPr lang="en-GB" sz="1100"/>
            <a:t> Filter evidence (files)</a:t>
          </a:r>
        </a:p>
      </dgm:t>
    </dgm:pt>
    <dgm:pt modelId="{4F7F5AAE-D4E4-4673-B2B5-1C27CE8532A8}" type="parTrans" cxnId="{8A314A77-95D5-4F15-AC58-7F33DFDF707E}">
      <dgm:prSet/>
      <dgm:spPr/>
      <dgm:t>
        <a:bodyPr/>
        <a:lstStyle/>
        <a:p>
          <a:endParaRPr lang="en-GB"/>
        </a:p>
      </dgm:t>
    </dgm:pt>
    <dgm:pt modelId="{9C2ADE53-C3A9-4395-8394-B2930E178C02}" type="sibTrans" cxnId="{8A314A77-95D5-4F15-AC58-7F33DFDF707E}">
      <dgm:prSet/>
      <dgm:spPr/>
      <dgm:t>
        <a:bodyPr/>
        <a:lstStyle/>
        <a:p>
          <a:endParaRPr lang="en-GB"/>
        </a:p>
      </dgm:t>
    </dgm:pt>
    <dgm:pt modelId="{66238DE9-2089-4011-A364-0EA0FAC9EAC3}">
      <dgm:prSet phldrT="[Text]" custT="1"/>
      <dgm:spPr/>
      <dgm:t>
        <a:bodyPr/>
        <a:lstStyle/>
        <a:p>
          <a:r>
            <a:rPr lang="en-GB" sz="1100"/>
            <a:t> Mobile friendly</a:t>
          </a:r>
        </a:p>
      </dgm:t>
    </dgm:pt>
    <dgm:pt modelId="{F8532606-BE91-4EB1-9722-6297E9221E32}" type="parTrans" cxnId="{6516A663-4AFE-4629-861C-C02E4F131BE0}">
      <dgm:prSet/>
      <dgm:spPr/>
      <dgm:t>
        <a:bodyPr/>
        <a:lstStyle/>
        <a:p>
          <a:endParaRPr lang="en-GB"/>
        </a:p>
      </dgm:t>
    </dgm:pt>
    <dgm:pt modelId="{C7E2AD0D-786C-47FC-80A9-5D577C9ACBCF}" type="sibTrans" cxnId="{6516A663-4AFE-4629-861C-C02E4F131BE0}">
      <dgm:prSet/>
      <dgm:spPr/>
      <dgm:t>
        <a:bodyPr/>
        <a:lstStyle/>
        <a:p>
          <a:endParaRPr lang="en-GB"/>
        </a:p>
      </dgm:t>
    </dgm:pt>
    <dgm:pt modelId="{3B3DCBF2-3CC0-4FEB-92DF-35B9CD80D6C0}">
      <dgm:prSet phldrT="[Text]" custT="1"/>
      <dgm:spPr/>
      <dgm:t>
        <a:bodyPr/>
        <a:lstStyle/>
        <a:p>
          <a:r>
            <a:rPr lang="en-GB" sz="1600"/>
            <a:t>Bad </a:t>
          </a:r>
        </a:p>
      </dgm:t>
    </dgm:pt>
    <dgm:pt modelId="{E875BBA8-3C74-44E3-A403-2D19A697A96F}" type="parTrans" cxnId="{F38DB7A2-07C2-42B3-AC82-07FB42EA519A}">
      <dgm:prSet/>
      <dgm:spPr/>
      <dgm:t>
        <a:bodyPr/>
        <a:lstStyle/>
        <a:p>
          <a:endParaRPr lang="en-GB"/>
        </a:p>
      </dgm:t>
    </dgm:pt>
    <dgm:pt modelId="{CCA2BAC4-6605-4B42-AD2A-59351302FBF0}" type="sibTrans" cxnId="{F38DB7A2-07C2-42B3-AC82-07FB42EA519A}">
      <dgm:prSet/>
      <dgm:spPr/>
      <dgm:t>
        <a:bodyPr/>
        <a:lstStyle/>
        <a:p>
          <a:endParaRPr lang="en-GB"/>
        </a:p>
      </dgm:t>
    </dgm:pt>
    <dgm:pt modelId="{11BF4A81-32D4-49BD-8DC8-EE42D0DA0BFF}">
      <dgm:prSet phldrT="[Text]" custT="1"/>
      <dgm:spPr/>
      <dgm:t>
        <a:bodyPr/>
        <a:lstStyle/>
        <a:p>
          <a:r>
            <a:rPr lang="en-GB" sz="1100"/>
            <a:t> Steep learning curve</a:t>
          </a:r>
        </a:p>
      </dgm:t>
    </dgm:pt>
    <dgm:pt modelId="{CA2EDFBA-8A17-4962-9216-0251F51228F0}" type="parTrans" cxnId="{0043C1EF-C075-4D8D-AF4B-0AF1B2899AE0}">
      <dgm:prSet/>
      <dgm:spPr/>
      <dgm:t>
        <a:bodyPr/>
        <a:lstStyle/>
        <a:p>
          <a:endParaRPr lang="en-GB"/>
        </a:p>
      </dgm:t>
    </dgm:pt>
    <dgm:pt modelId="{41CBC0D4-7753-4F85-BFEC-3D91C766FDEB}" type="sibTrans" cxnId="{0043C1EF-C075-4D8D-AF4B-0AF1B2899AE0}">
      <dgm:prSet/>
      <dgm:spPr/>
      <dgm:t>
        <a:bodyPr/>
        <a:lstStyle/>
        <a:p>
          <a:endParaRPr lang="en-GB"/>
        </a:p>
      </dgm:t>
    </dgm:pt>
    <dgm:pt modelId="{FAD7BF41-7711-47B2-80B7-4E89A39D67A3}">
      <dgm:prSet phldrT="[Text]" custT="1"/>
      <dgm:spPr/>
      <dgm:t>
        <a:bodyPr/>
        <a:lstStyle/>
        <a:p>
          <a:r>
            <a:rPr lang="en-GB" sz="1100"/>
            <a:t> High complexity</a:t>
          </a:r>
        </a:p>
      </dgm:t>
    </dgm:pt>
    <dgm:pt modelId="{08AF5E9B-4CBE-441C-ACDC-9D11B86558E9}" type="parTrans" cxnId="{B36674FB-2C74-45E1-8EFC-857D1E353CA7}">
      <dgm:prSet/>
      <dgm:spPr/>
      <dgm:t>
        <a:bodyPr/>
        <a:lstStyle/>
        <a:p>
          <a:endParaRPr lang="en-GB"/>
        </a:p>
      </dgm:t>
    </dgm:pt>
    <dgm:pt modelId="{9ED45820-8A40-4A3F-97D1-ACD19C28D264}" type="sibTrans" cxnId="{B36674FB-2C74-45E1-8EFC-857D1E353CA7}">
      <dgm:prSet/>
      <dgm:spPr/>
      <dgm:t>
        <a:bodyPr/>
        <a:lstStyle/>
        <a:p>
          <a:endParaRPr lang="en-GB"/>
        </a:p>
      </dgm:t>
    </dgm:pt>
    <dgm:pt modelId="{C4D246CB-8947-444F-8ABD-316492AF2915}">
      <dgm:prSet phldrT="[Text]" custT="1"/>
      <dgm:spPr/>
      <dgm:t>
        <a:bodyPr/>
        <a:lstStyle/>
        <a:p>
          <a:r>
            <a:rPr lang="en-GB" sz="1100"/>
            <a:t> Overwhelming amount of features</a:t>
          </a:r>
        </a:p>
      </dgm:t>
    </dgm:pt>
    <dgm:pt modelId="{ACC0E2E6-4F13-4DE8-95D5-E1402C013A48}" type="parTrans" cxnId="{C6A904A5-C61A-459A-BB57-10E713974222}">
      <dgm:prSet/>
      <dgm:spPr/>
      <dgm:t>
        <a:bodyPr/>
        <a:lstStyle/>
        <a:p>
          <a:endParaRPr lang="en-GB"/>
        </a:p>
      </dgm:t>
    </dgm:pt>
    <dgm:pt modelId="{1BC68CA1-8AFD-4E74-AC67-6986F916BF6B}" type="sibTrans" cxnId="{C6A904A5-C61A-459A-BB57-10E713974222}">
      <dgm:prSet/>
      <dgm:spPr/>
      <dgm:t>
        <a:bodyPr/>
        <a:lstStyle/>
        <a:p>
          <a:endParaRPr lang="en-GB"/>
        </a:p>
      </dgm:t>
    </dgm:pt>
    <dgm:pt modelId="{ACD5CEB9-1F95-4955-BA2B-C8B4F076EC27}">
      <dgm:prSet phldrT="[Text]" custT="1"/>
      <dgm:spPr/>
      <dgm:t>
        <a:bodyPr/>
        <a:lstStyle/>
        <a:p>
          <a:r>
            <a:rPr lang="en-GB" sz="1100"/>
            <a:t> Templating</a:t>
          </a:r>
        </a:p>
      </dgm:t>
    </dgm:pt>
    <dgm:pt modelId="{346F5FFE-BA57-4F3A-A1A4-B1B4058DDF8F}" type="parTrans" cxnId="{2FED8295-1FE8-484C-AFAE-2541D08F6FF5}">
      <dgm:prSet/>
      <dgm:spPr/>
      <dgm:t>
        <a:bodyPr/>
        <a:lstStyle/>
        <a:p>
          <a:endParaRPr lang="en-GB"/>
        </a:p>
      </dgm:t>
    </dgm:pt>
    <dgm:pt modelId="{58455A4A-2C86-4647-B987-6DF6263FE56F}" type="sibTrans" cxnId="{2FED8295-1FE8-484C-AFAE-2541D08F6FF5}">
      <dgm:prSet/>
      <dgm:spPr/>
      <dgm:t>
        <a:bodyPr/>
        <a:lstStyle/>
        <a:p>
          <a:endParaRPr lang="en-GB"/>
        </a:p>
      </dgm:t>
    </dgm:pt>
    <dgm:pt modelId="{F7EE1B75-8921-49A9-88EE-61C6D95D2EB4}">
      <dgm:prSet phldrT="[Text]" custT="1"/>
      <dgm:spPr/>
      <dgm:t>
        <a:bodyPr/>
        <a:lstStyle/>
        <a:p>
          <a:r>
            <a:rPr lang="en-GB" sz="1100"/>
            <a:t> Rubric Scales integration</a:t>
          </a:r>
        </a:p>
      </dgm:t>
    </dgm:pt>
    <dgm:pt modelId="{75F1688F-E7A3-4123-BAC1-18C9D6100899}" type="parTrans" cxnId="{3868FEFD-3387-45B3-A68E-CFC1A583111D}">
      <dgm:prSet/>
      <dgm:spPr/>
      <dgm:t>
        <a:bodyPr/>
        <a:lstStyle/>
        <a:p>
          <a:endParaRPr lang="en-GB"/>
        </a:p>
      </dgm:t>
    </dgm:pt>
    <dgm:pt modelId="{83EAF49D-16BF-4C48-A0AB-812B6F36C16A}" type="sibTrans" cxnId="{3868FEFD-3387-45B3-A68E-CFC1A583111D}">
      <dgm:prSet/>
      <dgm:spPr/>
      <dgm:t>
        <a:bodyPr/>
        <a:lstStyle/>
        <a:p>
          <a:endParaRPr lang="en-GB"/>
        </a:p>
      </dgm:t>
    </dgm:pt>
    <dgm:pt modelId="{FDF3AF3F-622C-48AF-9BB4-1F37FA1BD20E}">
      <dgm:prSet phldrT="[Text]" custT="1"/>
      <dgm:spPr/>
      <dgm:t>
        <a:bodyPr/>
        <a:lstStyle/>
        <a:p>
          <a:r>
            <a:rPr lang="en-GB" sz="1100"/>
            <a:t> Alumni access</a:t>
          </a:r>
        </a:p>
      </dgm:t>
    </dgm:pt>
    <dgm:pt modelId="{8889DA58-DAA3-44A4-899F-0F2A38A46B47}" type="parTrans" cxnId="{FE8E3120-4738-4A5D-9C76-94FA7927774C}">
      <dgm:prSet/>
      <dgm:spPr/>
      <dgm:t>
        <a:bodyPr/>
        <a:lstStyle/>
        <a:p>
          <a:endParaRPr lang="en-GB"/>
        </a:p>
      </dgm:t>
    </dgm:pt>
    <dgm:pt modelId="{64629EFF-D5AA-49FA-8C17-3C0352DC3D47}" type="sibTrans" cxnId="{FE8E3120-4738-4A5D-9C76-94FA7927774C}">
      <dgm:prSet/>
      <dgm:spPr/>
      <dgm:t>
        <a:bodyPr/>
        <a:lstStyle/>
        <a:p>
          <a:endParaRPr lang="en-GB"/>
        </a:p>
      </dgm:t>
    </dgm:pt>
    <dgm:pt modelId="{8E45B093-D13B-494B-80C8-60686E4F0036}">
      <dgm:prSet phldrT="[Text]" custT="1"/>
      <dgm:spPr/>
      <dgm:t>
        <a:bodyPr/>
        <a:lstStyle/>
        <a:p>
          <a:r>
            <a:rPr lang="en-GB" sz="1100"/>
            <a:t> Lack of control for student</a:t>
          </a:r>
        </a:p>
      </dgm:t>
    </dgm:pt>
    <dgm:pt modelId="{5CBC56B8-6F48-484D-B8EA-1BBB94699D1F}" type="parTrans" cxnId="{6DB71758-5E59-44BE-9EEA-17182A744F45}">
      <dgm:prSet/>
      <dgm:spPr/>
      <dgm:t>
        <a:bodyPr/>
        <a:lstStyle/>
        <a:p>
          <a:endParaRPr lang="en-GB"/>
        </a:p>
      </dgm:t>
    </dgm:pt>
    <dgm:pt modelId="{7BE20737-7E18-48C5-98B3-F27BBD535FAF}" type="sibTrans" cxnId="{6DB71758-5E59-44BE-9EEA-17182A744F45}">
      <dgm:prSet/>
      <dgm:spPr/>
      <dgm:t>
        <a:bodyPr/>
        <a:lstStyle/>
        <a:p>
          <a:endParaRPr lang="en-GB"/>
        </a:p>
      </dgm:t>
    </dgm:pt>
    <dgm:pt modelId="{6C299E63-8D92-4300-BDB1-05788C4DE8B7}">
      <dgm:prSet phldrT="[Text]" custT="1"/>
      <dgm:spPr/>
      <dgm:t>
        <a:bodyPr/>
        <a:lstStyle/>
        <a:p>
          <a:r>
            <a:rPr lang="en-GB" sz="1100"/>
            <a:t> Badges &amp; recommendations</a:t>
          </a:r>
        </a:p>
      </dgm:t>
    </dgm:pt>
    <dgm:pt modelId="{3E582DEB-A536-484A-AD6D-AD29A2FCB01D}" type="parTrans" cxnId="{0B291C38-1018-4EF4-BA81-B49FA58B4AF7}">
      <dgm:prSet/>
      <dgm:spPr/>
      <dgm:t>
        <a:bodyPr/>
        <a:lstStyle/>
        <a:p>
          <a:endParaRPr lang="en-GB"/>
        </a:p>
      </dgm:t>
    </dgm:pt>
    <dgm:pt modelId="{5E4F8920-6A55-45AF-A8D1-C03D5397876E}" type="sibTrans" cxnId="{0B291C38-1018-4EF4-BA81-B49FA58B4AF7}">
      <dgm:prSet/>
      <dgm:spPr/>
      <dgm:t>
        <a:bodyPr/>
        <a:lstStyle/>
        <a:p>
          <a:endParaRPr lang="en-GB"/>
        </a:p>
      </dgm:t>
    </dgm:pt>
    <dgm:pt modelId="{486205F5-C0AB-4090-88D0-5090C8DC6935}">
      <dgm:prSet phldrT="[Text]" custT="1"/>
      <dgm:spPr/>
      <dgm:t>
        <a:bodyPr/>
        <a:lstStyle/>
        <a:p>
          <a:r>
            <a:rPr lang="en-GB" sz="1100"/>
            <a:t> Visibility per evidence</a:t>
          </a:r>
        </a:p>
      </dgm:t>
    </dgm:pt>
    <dgm:pt modelId="{160028C0-B714-469B-8021-D9C4A7DA66C6}" type="parTrans" cxnId="{C458EC87-2D76-4B1E-919D-DA204F0CE376}">
      <dgm:prSet/>
      <dgm:spPr/>
      <dgm:t>
        <a:bodyPr/>
        <a:lstStyle/>
        <a:p>
          <a:endParaRPr lang="en-GB"/>
        </a:p>
      </dgm:t>
    </dgm:pt>
    <dgm:pt modelId="{7577758E-73E0-4AE0-A5D6-38B2CF603668}" type="sibTrans" cxnId="{C458EC87-2D76-4B1E-919D-DA204F0CE376}">
      <dgm:prSet/>
      <dgm:spPr/>
      <dgm:t>
        <a:bodyPr/>
        <a:lstStyle/>
        <a:p>
          <a:endParaRPr lang="en-GB"/>
        </a:p>
      </dgm:t>
    </dgm:pt>
    <dgm:pt modelId="{E95A4966-519E-4F2B-BBC7-C45F3C5BBD57}">
      <dgm:prSet phldrT="[Text]" custT="1"/>
      <dgm:spPr/>
      <dgm:t>
        <a:bodyPr/>
        <a:lstStyle/>
        <a:p>
          <a:r>
            <a:rPr lang="en-GB" sz="1100"/>
            <a:t> No archive or bin</a:t>
          </a:r>
        </a:p>
      </dgm:t>
    </dgm:pt>
    <dgm:pt modelId="{3F4B24D4-304B-41BA-99A9-7C5FE860A4B0}" type="parTrans" cxnId="{7B5B3C39-3CBD-47C1-8823-4E0DC37F155E}">
      <dgm:prSet/>
      <dgm:spPr/>
      <dgm:t>
        <a:bodyPr/>
        <a:lstStyle/>
        <a:p>
          <a:endParaRPr lang="en-GB"/>
        </a:p>
      </dgm:t>
    </dgm:pt>
    <dgm:pt modelId="{526A7BD8-FD0B-48C7-9ABE-3E9D6281F90A}" type="sibTrans" cxnId="{7B5B3C39-3CBD-47C1-8823-4E0DC37F155E}">
      <dgm:prSet/>
      <dgm:spPr/>
      <dgm:t>
        <a:bodyPr/>
        <a:lstStyle/>
        <a:p>
          <a:endParaRPr lang="en-GB"/>
        </a:p>
      </dgm:t>
    </dgm:pt>
    <dgm:pt modelId="{2B96667E-A2A7-4D6F-A54A-C82FE0475014}">
      <dgm:prSet phldrT="[Text]" custT="1"/>
      <dgm:spPr/>
      <dgm:t>
        <a:bodyPr/>
        <a:lstStyle/>
        <a:p>
          <a:r>
            <a:rPr lang="en-GB" sz="1100"/>
            <a:t> Version history</a:t>
          </a:r>
        </a:p>
      </dgm:t>
    </dgm:pt>
    <dgm:pt modelId="{EDD347A0-FEB1-4D8B-8A3E-461F84F15927}" type="parTrans" cxnId="{74C0C72C-AEE9-4326-A849-4B62A68A45A7}">
      <dgm:prSet/>
      <dgm:spPr/>
      <dgm:t>
        <a:bodyPr/>
        <a:lstStyle/>
        <a:p>
          <a:endParaRPr lang="en-GB"/>
        </a:p>
      </dgm:t>
    </dgm:pt>
    <dgm:pt modelId="{ACC2F781-7BB4-4B68-A2EC-2A6AD27F9F59}" type="sibTrans" cxnId="{74C0C72C-AEE9-4326-A849-4B62A68A45A7}">
      <dgm:prSet/>
      <dgm:spPr/>
      <dgm:t>
        <a:bodyPr/>
        <a:lstStyle/>
        <a:p>
          <a:endParaRPr lang="en-GB"/>
        </a:p>
      </dgm:t>
    </dgm:pt>
    <dgm:pt modelId="{3D350DB9-66EB-4A0B-8290-522201E5F46E}">
      <dgm:prSet phldrT="[Text]" custT="1"/>
      <dgm:spPr/>
      <dgm:t>
        <a:bodyPr/>
        <a:lstStyle/>
        <a:p>
          <a:r>
            <a:rPr lang="en-GB" sz="1100"/>
            <a:t> Course and assignment dependent</a:t>
          </a:r>
        </a:p>
      </dgm:t>
    </dgm:pt>
    <dgm:pt modelId="{DBD87EB5-9683-4DCA-B804-910FFC6A2EF3}" type="parTrans" cxnId="{DDF7CCF2-F21A-4B46-9C7B-F1129877D398}">
      <dgm:prSet/>
      <dgm:spPr/>
      <dgm:t>
        <a:bodyPr/>
        <a:lstStyle/>
        <a:p>
          <a:endParaRPr lang="en-GB"/>
        </a:p>
      </dgm:t>
    </dgm:pt>
    <dgm:pt modelId="{D43677B2-4D71-4821-9B1C-300B3EFEAEED}" type="sibTrans" cxnId="{DDF7CCF2-F21A-4B46-9C7B-F1129877D398}">
      <dgm:prSet/>
      <dgm:spPr/>
      <dgm:t>
        <a:bodyPr/>
        <a:lstStyle/>
        <a:p>
          <a:endParaRPr lang="en-GB"/>
        </a:p>
      </dgm:t>
    </dgm:pt>
    <dgm:pt modelId="{FB15A81F-748F-471F-B8CE-81C531B60E17}">
      <dgm:prSet phldrT="[Text]" custT="1"/>
      <dgm:spPr/>
      <dgm:t>
        <a:bodyPr/>
        <a:lstStyle/>
        <a:p>
          <a:r>
            <a:rPr lang="en-GB" sz="1100"/>
            <a:t> Unfit for various study fields</a:t>
          </a:r>
        </a:p>
      </dgm:t>
    </dgm:pt>
    <dgm:pt modelId="{9D7CFDE1-7A22-4CAD-9A29-8A8B6F7A7C6F}" type="parTrans" cxnId="{11AF0031-A127-41D8-B4B6-A691A50FA90D}">
      <dgm:prSet/>
      <dgm:spPr/>
      <dgm:t>
        <a:bodyPr/>
        <a:lstStyle/>
        <a:p>
          <a:endParaRPr lang="en-GB"/>
        </a:p>
      </dgm:t>
    </dgm:pt>
    <dgm:pt modelId="{54AA06D0-B438-411D-9D8C-005CAEF6E10D}" type="sibTrans" cxnId="{11AF0031-A127-41D8-B4B6-A691A50FA90D}">
      <dgm:prSet/>
      <dgm:spPr/>
      <dgm:t>
        <a:bodyPr/>
        <a:lstStyle/>
        <a:p>
          <a:endParaRPr lang="en-GB"/>
        </a:p>
      </dgm:t>
    </dgm:pt>
    <dgm:pt modelId="{D432916F-36BB-4421-B936-493E4095A428}">
      <dgm:prSet phldrT="[Text]" custT="1"/>
      <dgm:spPr/>
      <dgm:t>
        <a:bodyPr/>
        <a:lstStyle/>
        <a:p>
          <a:r>
            <a:rPr lang="en-GB" sz="1100"/>
            <a:t> Multilingual</a:t>
          </a:r>
        </a:p>
      </dgm:t>
    </dgm:pt>
    <dgm:pt modelId="{A3E7B0C6-5F01-4355-8559-C22F69926F50}" type="parTrans" cxnId="{716C3B27-5176-4320-9C89-DEBC7DBE6C07}">
      <dgm:prSet/>
      <dgm:spPr/>
      <dgm:t>
        <a:bodyPr/>
        <a:lstStyle/>
        <a:p>
          <a:endParaRPr lang="en-GB"/>
        </a:p>
      </dgm:t>
    </dgm:pt>
    <dgm:pt modelId="{657C4C0C-77D0-428F-A9FD-BF74E9B9AB35}" type="sibTrans" cxnId="{716C3B27-5176-4320-9C89-DEBC7DBE6C07}">
      <dgm:prSet/>
      <dgm:spPr/>
      <dgm:t>
        <a:bodyPr/>
        <a:lstStyle/>
        <a:p>
          <a:endParaRPr lang="en-GB"/>
        </a:p>
      </dgm:t>
    </dgm:pt>
    <dgm:pt modelId="{DA19CA56-0BC1-49B2-AAFC-C3931AE8AC68}">
      <dgm:prSet phldrT="[Text]" custT="1"/>
      <dgm:spPr/>
      <dgm:t>
        <a:bodyPr/>
        <a:lstStyle/>
        <a:p>
          <a:r>
            <a:rPr lang="en-GB" sz="1100"/>
            <a:t> Re-occuring costs due to form updates (customization costs)</a:t>
          </a:r>
        </a:p>
      </dgm:t>
    </dgm:pt>
    <dgm:pt modelId="{793AA277-6936-422A-A7EC-8BC8FD4A7BDD}" type="parTrans" cxnId="{D1245CC0-340B-4119-A4A3-460A61CD422C}">
      <dgm:prSet/>
      <dgm:spPr/>
      <dgm:t>
        <a:bodyPr/>
        <a:lstStyle/>
        <a:p>
          <a:endParaRPr lang="en-GB"/>
        </a:p>
      </dgm:t>
    </dgm:pt>
    <dgm:pt modelId="{C152B0C5-A65F-46C3-8810-342DB21C52CB}" type="sibTrans" cxnId="{D1245CC0-340B-4119-A4A3-460A61CD422C}">
      <dgm:prSet/>
      <dgm:spPr/>
      <dgm:t>
        <a:bodyPr/>
        <a:lstStyle/>
        <a:p>
          <a:endParaRPr lang="en-GB"/>
        </a:p>
      </dgm:t>
    </dgm:pt>
    <dgm:pt modelId="{0DF3E14C-4834-4FFB-8BE6-CA84BF7E6057}">
      <dgm:prSet phldrT="[Text]" custT="1"/>
      <dgm:spPr/>
      <dgm:t>
        <a:bodyPr/>
        <a:lstStyle/>
        <a:p>
          <a:r>
            <a:rPr lang="en-GB" sz="1100"/>
            <a:t> Inaccessible after graduation</a:t>
          </a:r>
        </a:p>
      </dgm:t>
    </dgm:pt>
    <dgm:pt modelId="{B332CAF8-CC7A-4193-9E9B-4BBED27A7432}" type="parTrans" cxnId="{807D807D-9F6D-4BD2-B3C5-F388FFD010F1}">
      <dgm:prSet/>
      <dgm:spPr/>
      <dgm:t>
        <a:bodyPr/>
        <a:lstStyle/>
        <a:p>
          <a:endParaRPr lang="en-GB"/>
        </a:p>
      </dgm:t>
    </dgm:pt>
    <dgm:pt modelId="{B2F5FAFA-1971-46B9-84E1-20A385551257}" type="sibTrans" cxnId="{807D807D-9F6D-4BD2-B3C5-F388FFD010F1}">
      <dgm:prSet/>
      <dgm:spPr/>
      <dgm:t>
        <a:bodyPr/>
        <a:lstStyle/>
        <a:p>
          <a:endParaRPr lang="en-GB"/>
        </a:p>
      </dgm:t>
    </dgm:pt>
    <dgm:pt modelId="{B6DB25F8-F158-4044-B22B-8690E8391D02}" type="pres">
      <dgm:prSet presAssocID="{0EDDB88F-29E9-4036-8E3D-2639D3C1B2C6}" presName="Name0" presStyleCnt="0">
        <dgm:presLayoutVars>
          <dgm:dir/>
          <dgm:animLvl val="lvl"/>
          <dgm:resizeHandles val="exact"/>
        </dgm:presLayoutVars>
      </dgm:prSet>
      <dgm:spPr/>
    </dgm:pt>
    <dgm:pt modelId="{732748A1-AF48-460A-B8D2-EE145EA2D051}" type="pres">
      <dgm:prSet presAssocID="{356843DC-8383-458F-ACD8-AEF27F667DBF}" presName="composite" presStyleCnt="0"/>
      <dgm:spPr/>
    </dgm:pt>
    <dgm:pt modelId="{8016B0C3-0DF7-4FE3-A304-CF32423C0038}" type="pres">
      <dgm:prSet presAssocID="{356843DC-8383-458F-ACD8-AEF27F667DBF}" presName="parTx" presStyleLbl="alignNode1" presStyleIdx="0" presStyleCnt="2">
        <dgm:presLayoutVars>
          <dgm:chMax val="0"/>
          <dgm:chPref val="0"/>
          <dgm:bulletEnabled val="1"/>
        </dgm:presLayoutVars>
      </dgm:prSet>
      <dgm:spPr/>
    </dgm:pt>
    <dgm:pt modelId="{7A50EC68-1519-46B3-B91A-382C85FF9F20}" type="pres">
      <dgm:prSet presAssocID="{356843DC-8383-458F-ACD8-AEF27F667DBF}" presName="desTx" presStyleLbl="alignAccFollowNode1" presStyleIdx="0" presStyleCnt="2">
        <dgm:presLayoutVars>
          <dgm:bulletEnabled val="1"/>
        </dgm:presLayoutVars>
      </dgm:prSet>
      <dgm:spPr/>
    </dgm:pt>
    <dgm:pt modelId="{C18A5606-2A8E-4AB1-A90A-ADCD16D0C8D4}" type="pres">
      <dgm:prSet presAssocID="{D162CF3F-5631-4BB2-96D6-B34429E29E65}" presName="space" presStyleCnt="0"/>
      <dgm:spPr/>
    </dgm:pt>
    <dgm:pt modelId="{03657B06-4051-4771-9A9A-96EB45B201D6}" type="pres">
      <dgm:prSet presAssocID="{3B3DCBF2-3CC0-4FEB-92DF-35B9CD80D6C0}" presName="composite" presStyleCnt="0"/>
      <dgm:spPr/>
    </dgm:pt>
    <dgm:pt modelId="{75FAF188-F3D2-4BDC-8A69-B1BE80284F38}" type="pres">
      <dgm:prSet presAssocID="{3B3DCBF2-3CC0-4FEB-92DF-35B9CD80D6C0}" presName="parTx" presStyleLbl="alignNode1" presStyleIdx="1" presStyleCnt="2">
        <dgm:presLayoutVars>
          <dgm:chMax val="0"/>
          <dgm:chPref val="0"/>
          <dgm:bulletEnabled val="1"/>
        </dgm:presLayoutVars>
      </dgm:prSet>
      <dgm:spPr/>
    </dgm:pt>
    <dgm:pt modelId="{681C7DE3-F556-4246-9FBC-258E7A546582}" type="pres">
      <dgm:prSet presAssocID="{3B3DCBF2-3CC0-4FEB-92DF-35B9CD80D6C0}" presName="desTx" presStyleLbl="alignAccFollowNode1" presStyleIdx="1" presStyleCnt="2">
        <dgm:presLayoutVars>
          <dgm:bulletEnabled val="1"/>
        </dgm:presLayoutVars>
      </dgm:prSet>
      <dgm:spPr/>
    </dgm:pt>
  </dgm:ptLst>
  <dgm:cxnLst>
    <dgm:cxn modelId="{FE8E3120-4738-4A5D-9C76-94FA7927774C}" srcId="{356843DC-8383-458F-ACD8-AEF27F667DBF}" destId="{FDF3AF3F-622C-48AF-9BB4-1F37FA1BD20E}" srcOrd="4" destOrd="0" parTransId="{8889DA58-DAA3-44A4-899F-0F2A38A46B47}" sibTransId="{64629EFF-D5AA-49FA-8C17-3C0352DC3D47}"/>
    <dgm:cxn modelId="{716C3B27-5176-4320-9C89-DEBC7DBE6C07}" srcId="{356843DC-8383-458F-ACD8-AEF27F667DBF}" destId="{D432916F-36BB-4421-B936-493E4095A428}" srcOrd="8" destOrd="0" parTransId="{A3E7B0C6-5F01-4355-8559-C22F69926F50}" sibTransId="{657C4C0C-77D0-428F-A9FD-BF74E9B9AB35}"/>
    <dgm:cxn modelId="{74C0C72C-AEE9-4326-A849-4B62A68A45A7}" srcId="{356843DC-8383-458F-ACD8-AEF27F667DBF}" destId="{2B96667E-A2A7-4D6F-A54A-C82FE0475014}" srcOrd="5" destOrd="0" parTransId="{EDD347A0-FEB1-4D8B-8A3E-461F84F15927}" sibTransId="{ACC2F781-7BB4-4B68-A2EC-2A6AD27F9F59}"/>
    <dgm:cxn modelId="{D2F5042D-0757-4E86-AA8E-918FD5A576B7}" type="presOf" srcId="{8E45B093-D13B-494B-80C8-60686E4F0036}" destId="{681C7DE3-F556-4246-9FBC-258E7A546582}" srcOrd="0" destOrd="4" presId="urn:microsoft.com/office/officeart/2005/8/layout/hList1"/>
    <dgm:cxn modelId="{11AF0031-A127-41D8-B4B6-A691A50FA90D}" srcId="{3B3DCBF2-3CC0-4FEB-92DF-35B9CD80D6C0}" destId="{FB15A81F-748F-471F-B8CE-81C531B60E17}" srcOrd="6" destOrd="0" parTransId="{9D7CFDE1-7A22-4CAD-9A29-8A8B6F7A7C6F}" sibTransId="{54AA06D0-B438-411D-9D8C-005CAEF6E10D}"/>
    <dgm:cxn modelId="{8D7C1436-17F2-4FB5-B130-FABB06A4C084}" type="presOf" srcId="{3D350DB9-66EB-4A0B-8290-522201E5F46E}" destId="{681C7DE3-F556-4246-9FBC-258E7A546582}" srcOrd="0" destOrd="5" presId="urn:microsoft.com/office/officeart/2005/8/layout/hList1"/>
    <dgm:cxn modelId="{0B291C38-1018-4EF4-BA81-B49FA58B4AF7}" srcId="{356843DC-8383-458F-ACD8-AEF27F667DBF}" destId="{6C299E63-8D92-4300-BDB1-05788C4DE8B7}" srcOrd="6" destOrd="0" parTransId="{3E582DEB-A536-484A-AD6D-AD29A2FCB01D}" sibTransId="{5E4F8920-6A55-45AF-A8D1-C03D5397876E}"/>
    <dgm:cxn modelId="{7B5B3C39-3CBD-47C1-8823-4E0DC37F155E}" srcId="{3B3DCBF2-3CC0-4FEB-92DF-35B9CD80D6C0}" destId="{E95A4966-519E-4F2B-BBC7-C45F3C5BBD57}" srcOrd="3" destOrd="0" parTransId="{3F4B24D4-304B-41BA-99A9-7C5FE860A4B0}" sibTransId="{526A7BD8-FD0B-48C7-9ABE-3E9D6281F90A}"/>
    <dgm:cxn modelId="{D3FD9B61-BE1D-4A07-A578-21180C36EE16}" type="presOf" srcId="{66238DE9-2089-4011-A364-0EA0FAC9EAC3}" destId="{7A50EC68-1519-46B3-B91A-382C85FF9F20}" srcOrd="0" destOrd="1" presId="urn:microsoft.com/office/officeart/2005/8/layout/hList1"/>
    <dgm:cxn modelId="{6516A663-4AFE-4629-861C-C02E4F131BE0}" srcId="{356843DC-8383-458F-ACD8-AEF27F667DBF}" destId="{66238DE9-2089-4011-A364-0EA0FAC9EAC3}" srcOrd="1" destOrd="0" parTransId="{F8532606-BE91-4EB1-9722-6297E9221E32}" sibTransId="{C7E2AD0D-786C-47FC-80A9-5D577C9ACBCF}"/>
    <dgm:cxn modelId="{B30EC164-6D51-404A-B70A-541347E1D474}" type="presOf" srcId="{D432916F-36BB-4421-B936-493E4095A428}" destId="{7A50EC68-1519-46B3-B91A-382C85FF9F20}" srcOrd="0" destOrd="8" presId="urn:microsoft.com/office/officeart/2005/8/layout/hList1"/>
    <dgm:cxn modelId="{82A87449-59F7-4C04-B1D6-C7C85BFEF26C}" type="presOf" srcId="{356843DC-8383-458F-ACD8-AEF27F667DBF}" destId="{8016B0C3-0DF7-4FE3-A304-CF32423C0038}" srcOrd="0" destOrd="0" presId="urn:microsoft.com/office/officeart/2005/8/layout/hList1"/>
    <dgm:cxn modelId="{498FA971-1794-453E-BC36-EC8263BA8904}" type="presOf" srcId="{486205F5-C0AB-4090-88D0-5090C8DC6935}" destId="{7A50EC68-1519-46B3-B91A-382C85FF9F20}" srcOrd="0" destOrd="7" presId="urn:microsoft.com/office/officeart/2005/8/layout/hList1"/>
    <dgm:cxn modelId="{835E2272-FB51-45A7-AFB0-F0BD92716239}" type="presOf" srcId="{3B3DCBF2-3CC0-4FEB-92DF-35B9CD80D6C0}" destId="{75FAF188-F3D2-4BDC-8A69-B1BE80284F38}" srcOrd="0" destOrd="0" presId="urn:microsoft.com/office/officeart/2005/8/layout/hList1"/>
    <dgm:cxn modelId="{B1245572-47D1-4D1A-B71D-E51DB06451DB}" type="presOf" srcId="{6C299E63-8D92-4300-BDB1-05788C4DE8B7}" destId="{7A50EC68-1519-46B3-B91A-382C85FF9F20}" srcOrd="0" destOrd="6" presId="urn:microsoft.com/office/officeart/2005/8/layout/hList1"/>
    <dgm:cxn modelId="{8A314A77-95D5-4F15-AC58-7F33DFDF707E}" srcId="{356843DC-8383-458F-ACD8-AEF27F667DBF}" destId="{86B5DAE5-A2DA-49E0-97DA-6FBB9C138BB5}" srcOrd="0" destOrd="0" parTransId="{4F7F5AAE-D4E4-4673-B2B5-1C27CE8532A8}" sibTransId="{9C2ADE53-C3A9-4395-8394-B2930E178C02}"/>
    <dgm:cxn modelId="{6DB71758-5E59-44BE-9EEA-17182A744F45}" srcId="{3B3DCBF2-3CC0-4FEB-92DF-35B9CD80D6C0}" destId="{8E45B093-D13B-494B-80C8-60686E4F0036}" srcOrd="4" destOrd="0" parTransId="{5CBC56B8-6F48-484D-B8EA-1BBB94699D1F}" sibTransId="{7BE20737-7E18-48C5-98B3-F27BBD535FAF}"/>
    <dgm:cxn modelId="{0F4C8578-56E7-4826-BE30-369E444C0B6B}" type="presOf" srcId="{0EDDB88F-29E9-4036-8E3D-2639D3C1B2C6}" destId="{B6DB25F8-F158-4044-B22B-8690E8391D02}" srcOrd="0" destOrd="0" presId="urn:microsoft.com/office/officeart/2005/8/layout/hList1"/>
    <dgm:cxn modelId="{807D807D-9F6D-4BD2-B3C5-F388FFD010F1}" srcId="{3B3DCBF2-3CC0-4FEB-92DF-35B9CD80D6C0}" destId="{0DF3E14C-4834-4FFB-8BE6-CA84BF7E6057}" srcOrd="8" destOrd="0" parTransId="{B332CAF8-CC7A-4193-9E9B-4BBED27A7432}" sibTransId="{B2F5FAFA-1971-46B9-84E1-20A385551257}"/>
    <dgm:cxn modelId="{C458EC87-2D76-4B1E-919D-DA204F0CE376}" srcId="{356843DC-8383-458F-ACD8-AEF27F667DBF}" destId="{486205F5-C0AB-4090-88D0-5090C8DC6935}" srcOrd="7" destOrd="0" parTransId="{160028C0-B714-469B-8021-D9C4A7DA66C6}" sibTransId="{7577758E-73E0-4AE0-A5D6-38B2CF603668}"/>
    <dgm:cxn modelId="{02BB2992-6591-4F14-840C-CCA020039597}" srcId="{0EDDB88F-29E9-4036-8E3D-2639D3C1B2C6}" destId="{356843DC-8383-458F-ACD8-AEF27F667DBF}" srcOrd="0" destOrd="0" parTransId="{FC996E5A-E165-4FAD-88E2-9E911C601BC5}" sibTransId="{D162CF3F-5631-4BB2-96D6-B34429E29E65}"/>
    <dgm:cxn modelId="{2FED8295-1FE8-484C-AFAE-2541D08F6FF5}" srcId="{356843DC-8383-458F-ACD8-AEF27F667DBF}" destId="{ACD5CEB9-1F95-4955-BA2B-C8B4F076EC27}" srcOrd="2" destOrd="0" parTransId="{346F5FFE-BA57-4F3A-A1A4-B1B4058DDF8F}" sibTransId="{58455A4A-2C86-4647-B987-6DF6263FE56F}"/>
    <dgm:cxn modelId="{0D24C798-FF16-4363-8694-4195EF82C2FE}" type="presOf" srcId="{86B5DAE5-A2DA-49E0-97DA-6FBB9C138BB5}" destId="{7A50EC68-1519-46B3-B91A-382C85FF9F20}" srcOrd="0" destOrd="0" presId="urn:microsoft.com/office/officeart/2005/8/layout/hList1"/>
    <dgm:cxn modelId="{7B56899C-8BC9-491D-A275-109359620782}" type="presOf" srcId="{ACD5CEB9-1F95-4955-BA2B-C8B4F076EC27}" destId="{7A50EC68-1519-46B3-B91A-382C85FF9F20}" srcOrd="0" destOrd="2" presId="urn:microsoft.com/office/officeart/2005/8/layout/hList1"/>
    <dgm:cxn modelId="{F38DB7A2-07C2-42B3-AC82-07FB42EA519A}" srcId="{0EDDB88F-29E9-4036-8E3D-2639D3C1B2C6}" destId="{3B3DCBF2-3CC0-4FEB-92DF-35B9CD80D6C0}" srcOrd="1" destOrd="0" parTransId="{E875BBA8-3C74-44E3-A403-2D19A697A96F}" sibTransId="{CCA2BAC4-6605-4B42-AD2A-59351302FBF0}"/>
    <dgm:cxn modelId="{C6A904A5-C61A-459A-BB57-10E713974222}" srcId="{3B3DCBF2-3CC0-4FEB-92DF-35B9CD80D6C0}" destId="{C4D246CB-8947-444F-8ABD-316492AF2915}" srcOrd="2" destOrd="0" parTransId="{ACC0E2E6-4F13-4DE8-95D5-E1402C013A48}" sibTransId="{1BC68CA1-8AFD-4E74-AC67-6986F916BF6B}"/>
    <dgm:cxn modelId="{8E4E5AA8-9910-4C4E-B27B-2E2D4D7974AA}" type="presOf" srcId="{FB15A81F-748F-471F-B8CE-81C531B60E17}" destId="{681C7DE3-F556-4246-9FBC-258E7A546582}" srcOrd="0" destOrd="6" presId="urn:microsoft.com/office/officeart/2005/8/layout/hList1"/>
    <dgm:cxn modelId="{D94689A8-E258-4A18-BB9F-C8F78C30B687}" type="presOf" srcId="{C4D246CB-8947-444F-8ABD-316492AF2915}" destId="{681C7DE3-F556-4246-9FBC-258E7A546582}" srcOrd="0" destOrd="2" presId="urn:microsoft.com/office/officeart/2005/8/layout/hList1"/>
    <dgm:cxn modelId="{D5E8A7AA-55FA-4964-A9E1-A8C0D289C685}" type="presOf" srcId="{FDF3AF3F-622C-48AF-9BB4-1F37FA1BD20E}" destId="{7A50EC68-1519-46B3-B91A-382C85FF9F20}" srcOrd="0" destOrd="4" presId="urn:microsoft.com/office/officeart/2005/8/layout/hList1"/>
    <dgm:cxn modelId="{9FC7EBAF-500B-4888-8C1D-4A70E185E521}" type="presOf" srcId="{11BF4A81-32D4-49BD-8DC8-EE42D0DA0BFF}" destId="{681C7DE3-F556-4246-9FBC-258E7A546582}" srcOrd="0" destOrd="0" presId="urn:microsoft.com/office/officeart/2005/8/layout/hList1"/>
    <dgm:cxn modelId="{6CCADDBB-1474-4CA6-96CD-DC83FE957D18}" type="presOf" srcId="{0DF3E14C-4834-4FFB-8BE6-CA84BF7E6057}" destId="{681C7DE3-F556-4246-9FBC-258E7A546582}" srcOrd="0" destOrd="8" presId="urn:microsoft.com/office/officeart/2005/8/layout/hList1"/>
    <dgm:cxn modelId="{D1245CC0-340B-4119-A4A3-460A61CD422C}" srcId="{3B3DCBF2-3CC0-4FEB-92DF-35B9CD80D6C0}" destId="{DA19CA56-0BC1-49B2-AAFC-C3931AE8AC68}" srcOrd="7" destOrd="0" parTransId="{793AA277-6936-422A-A7EC-8BC8FD4A7BDD}" sibTransId="{C152B0C5-A65F-46C3-8810-342DB21C52CB}"/>
    <dgm:cxn modelId="{D604F1E2-7249-4DB2-9DB0-CEC3016C957B}" type="presOf" srcId="{2B96667E-A2A7-4D6F-A54A-C82FE0475014}" destId="{7A50EC68-1519-46B3-B91A-382C85FF9F20}" srcOrd="0" destOrd="5" presId="urn:microsoft.com/office/officeart/2005/8/layout/hList1"/>
    <dgm:cxn modelId="{FE1625E9-0EC0-4A51-A744-1944D87BF3CF}" type="presOf" srcId="{DA19CA56-0BC1-49B2-AAFC-C3931AE8AC68}" destId="{681C7DE3-F556-4246-9FBC-258E7A546582}" srcOrd="0" destOrd="7" presId="urn:microsoft.com/office/officeart/2005/8/layout/hList1"/>
    <dgm:cxn modelId="{79B6E8EB-A49A-4A2F-8E48-AD8BB6141AD6}" type="presOf" srcId="{F7EE1B75-8921-49A9-88EE-61C6D95D2EB4}" destId="{7A50EC68-1519-46B3-B91A-382C85FF9F20}" srcOrd="0" destOrd="3" presId="urn:microsoft.com/office/officeart/2005/8/layout/hList1"/>
    <dgm:cxn modelId="{FAA740ED-A580-40E8-A889-A96B38652FFA}" type="presOf" srcId="{FAD7BF41-7711-47B2-80B7-4E89A39D67A3}" destId="{681C7DE3-F556-4246-9FBC-258E7A546582}" srcOrd="0" destOrd="1" presId="urn:microsoft.com/office/officeart/2005/8/layout/hList1"/>
    <dgm:cxn modelId="{A1D81AEF-4710-49A0-9209-B49FCEDB6314}" type="presOf" srcId="{E95A4966-519E-4F2B-BBC7-C45F3C5BBD57}" destId="{681C7DE3-F556-4246-9FBC-258E7A546582}" srcOrd="0" destOrd="3" presId="urn:microsoft.com/office/officeart/2005/8/layout/hList1"/>
    <dgm:cxn modelId="{0043C1EF-C075-4D8D-AF4B-0AF1B2899AE0}" srcId="{3B3DCBF2-3CC0-4FEB-92DF-35B9CD80D6C0}" destId="{11BF4A81-32D4-49BD-8DC8-EE42D0DA0BFF}" srcOrd="0" destOrd="0" parTransId="{CA2EDFBA-8A17-4962-9216-0251F51228F0}" sibTransId="{41CBC0D4-7753-4F85-BFEC-3D91C766FDEB}"/>
    <dgm:cxn modelId="{DDF7CCF2-F21A-4B46-9C7B-F1129877D398}" srcId="{3B3DCBF2-3CC0-4FEB-92DF-35B9CD80D6C0}" destId="{3D350DB9-66EB-4A0B-8290-522201E5F46E}" srcOrd="5" destOrd="0" parTransId="{DBD87EB5-9683-4DCA-B804-910FFC6A2EF3}" sibTransId="{D43677B2-4D71-4821-9B1C-300B3EFEAEED}"/>
    <dgm:cxn modelId="{B36674FB-2C74-45E1-8EFC-857D1E353CA7}" srcId="{3B3DCBF2-3CC0-4FEB-92DF-35B9CD80D6C0}" destId="{FAD7BF41-7711-47B2-80B7-4E89A39D67A3}" srcOrd="1" destOrd="0" parTransId="{08AF5E9B-4CBE-441C-ACDC-9D11B86558E9}" sibTransId="{9ED45820-8A40-4A3F-97D1-ACD19C28D264}"/>
    <dgm:cxn modelId="{3868FEFD-3387-45B3-A68E-CFC1A583111D}" srcId="{356843DC-8383-458F-ACD8-AEF27F667DBF}" destId="{F7EE1B75-8921-49A9-88EE-61C6D95D2EB4}" srcOrd="3" destOrd="0" parTransId="{75F1688F-E7A3-4123-BAC1-18C9D6100899}" sibTransId="{83EAF49D-16BF-4C48-A0AB-812B6F36C16A}"/>
    <dgm:cxn modelId="{0F9E6757-2FB5-4BFF-A0EC-7EBB65F6AF0D}" type="presParOf" srcId="{B6DB25F8-F158-4044-B22B-8690E8391D02}" destId="{732748A1-AF48-460A-B8D2-EE145EA2D051}" srcOrd="0" destOrd="0" presId="urn:microsoft.com/office/officeart/2005/8/layout/hList1"/>
    <dgm:cxn modelId="{DB33894F-F40A-4547-B228-226410FCE4EA}" type="presParOf" srcId="{732748A1-AF48-460A-B8D2-EE145EA2D051}" destId="{8016B0C3-0DF7-4FE3-A304-CF32423C0038}" srcOrd="0" destOrd="0" presId="urn:microsoft.com/office/officeart/2005/8/layout/hList1"/>
    <dgm:cxn modelId="{4AC19C71-5288-4DDA-8A7D-C555A127E224}" type="presParOf" srcId="{732748A1-AF48-460A-B8D2-EE145EA2D051}" destId="{7A50EC68-1519-46B3-B91A-382C85FF9F20}" srcOrd="1" destOrd="0" presId="urn:microsoft.com/office/officeart/2005/8/layout/hList1"/>
    <dgm:cxn modelId="{E7DEE011-343E-4708-94E0-3A0012F3B7AF}" type="presParOf" srcId="{B6DB25F8-F158-4044-B22B-8690E8391D02}" destId="{C18A5606-2A8E-4AB1-A90A-ADCD16D0C8D4}" srcOrd="1" destOrd="0" presId="urn:microsoft.com/office/officeart/2005/8/layout/hList1"/>
    <dgm:cxn modelId="{6ECDBA3B-6E82-41EA-BD00-A1B9F837EC8C}" type="presParOf" srcId="{B6DB25F8-F158-4044-B22B-8690E8391D02}" destId="{03657B06-4051-4771-9A9A-96EB45B201D6}" srcOrd="2" destOrd="0" presId="urn:microsoft.com/office/officeart/2005/8/layout/hList1"/>
    <dgm:cxn modelId="{F2F1522C-CD88-46DE-B90F-484E1BF2643B}" type="presParOf" srcId="{03657B06-4051-4771-9A9A-96EB45B201D6}" destId="{75FAF188-F3D2-4BDC-8A69-B1BE80284F38}" srcOrd="0" destOrd="0" presId="urn:microsoft.com/office/officeart/2005/8/layout/hList1"/>
    <dgm:cxn modelId="{1AF76D5E-ED5C-43E5-9CA8-04F916597613}" type="presParOf" srcId="{03657B06-4051-4771-9A9A-96EB45B201D6}" destId="{681C7DE3-F556-4246-9FBC-258E7A546582}"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16B0C3-0DF7-4FE3-A304-CF32423C0038}">
      <dsp:nvSpPr>
        <dsp:cNvPr id="0" name=""/>
        <dsp:cNvSpPr/>
      </dsp:nvSpPr>
      <dsp:spPr>
        <a:xfrm>
          <a:off x="26" y="8683"/>
          <a:ext cx="2563713" cy="518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GB" sz="1600" kern="1200"/>
            <a:t>Good</a:t>
          </a:r>
        </a:p>
      </dsp:txBody>
      <dsp:txXfrm>
        <a:off x="26" y="8683"/>
        <a:ext cx="2563713" cy="518400"/>
      </dsp:txXfrm>
    </dsp:sp>
    <dsp:sp modelId="{7A50EC68-1519-46B3-B91A-382C85FF9F20}">
      <dsp:nvSpPr>
        <dsp:cNvPr id="0" name=""/>
        <dsp:cNvSpPr/>
      </dsp:nvSpPr>
      <dsp:spPr>
        <a:xfrm>
          <a:off x="26" y="527083"/>
          <a:ext cx="2563713" cy="18899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 Filter evidence (files)</a:t>
          </a:r>
        </a:p>
        <a:p>
          <a:pPr marL="57150" lvl="1" indent="-57150" algn="l" defTabSz="488950">
            <a:lnSpc>
              <a:spcPct val="90000"/>
            </a:lnSpc>
            <a:spcBef>
              <a:spcPct val="0"/>
            </a:spcBef>
            <a:spcAft>
              <a:spcPct val="15000"/>
            </a:spcAft>
            <a:buChar char="•"/>
          </a:pPr>
          <a:r>
            <a:rPr lang="en-GB" sz="1100" kern="1200"/>
            <a:t> Mobile friendly</a:t>
          </a:r>
        </a:p>
        <a:p>
          <a:pPr marL="57150" lvl="1" indent="-57150" algn="l" defTabSz="488950">
            <a:lnSpc>
              <a:spcPct val="90000"/>
            </a:lnSpc>
            <a:spcBef>
              <a:spcPct val="0"/>
            </a:spcBef>
            <a:spcAft>
              <a:spcPct val="15000"/>
            </a:spcAft>
            <a:buChar char="•"/>
          </a:pPr>
          <a:r>
            <a:rPr lang="en-GB" sz="1100" kern="1200"/>
            <a:t> Templating</a:t>
          </a:r>
        </a:p>
        <a:p>
          <a:pPr marL="57150" lvl="1" indent="-57150" algn="l" defTabSz="488950">
            <a:lnSpc>
              <a:spcPct val="90000"/>
            </a:lnSpc>
            <a:spcBef>
              <a:spcPct val="0"/>
            </a:spcBef>
            <a:spcAft>
              <a:spcPct val="15000"/>
            </a:spcAft>
            <a:buChar char="•"/>
          </a:pPr>
          <a:r>
            <a:rPr lang="en-GB" sz="1100" kern="1200"/>
            <a:t> Rubric Scales integration</a:t>
          </a:r>
        </a:p>
        <a:p>
          <a:pPr marL="57150" lvl="1" indent="-57150" algn="l" defTabSz="488950">
            <a:lnSpc>
              <a:spcPct val="90000"/>
            </a:lnSpc>
            <a:spcBef>
              <a:spcPct val="0"/>
            </a:spcBef>
            <a:spcAft>
              <a:spcPct val="15000"/>
            </a:spcAft>
            <a:buChar char="•"/>
          </a:pPr>
          <a:r>
            <a:rPr lang="en-GB" sz="1100" kern="1200"/>
            <a:t> Alumni access</a:t>
          </a:r>
        </a:p>
        <a:p>
          <a:pPr marL="57150" lvl="1" indent="-57150" algn="l" defTabSz="488950">
            <a:lnSpc>
              <a:spcPct val="90000"/>
            </a:lnSpc>
            <a:spcBef>
              <a:spcPct val="0"/>
            </a:spcBef>
            <a:spcAft>
              <a:spcPct val="15000"/>
            </a:spcAft>
            <a:buChar char="•"/>
          </a:pPr>
          <a:r>
            <a:rPr lang="en-GB" sz="1100" kern="1200"/>
            <a:t> Version history</a:t>
          </a:r>
        </a:p>
        <a:p>
          <a:pPr marL="57150" lvl="1" indent="-57150" algn="l" defTabSz="488950">
            <a:lnSpc>
              <a:spcPct val="90000"/>
            </a:lnSpc>
            <a:spcBef>
              <a:spcPct val="0"/>
            </a:spcBef>
            <a:spcAft>
              <a:spcPct val="15000"/>
            </a:spcAft>
            <a:buChar char="•"/>
          </a:pPr>
          <a:r>
            <a:rPr lang="en-GB" sz="1100" kern="1200"/>
            <a:t> Badges &amp; recommendations</a:t>
          </a:r>
        </a:p>
        <a:p>
          <a:pPr marL="57150" lvl="1" indent="-57150" algn="l" defTabSz="488950">
            <a:lnSpc>
              <a:spcPct val="90000"/>
            </a:lnSpc>
            <a:spcBef>
              <a:spcPct val="0"/>
            </a:spcBef>
            <a:spcAft>
              <a:spcPct val="15000"/>
            </a:spcAft>
            <a:buChar char="•"/>
          </a:pPr>
          <a:r>
            <a:rPr lang="en-GB" sz="1100" kern="1200"/>
            <a:t> Visibility per evidence</a:t>
          </a:r>
        </a:p>
        <a:p>
          <a:pPr marL="57150" lvl="1" indent="-57150" algn="l" defTabSz="488950">
            <a:lnSpc>
              <a:spcPct val="90000"/>
            </a:lnSpc>
            <a:spcBef>
              <a:spcPct val="0"/>
            </a:spcBef>
            <a:spcAft>
              <a:spcPct val="15000"/>
            </a:spcAft>
            <a:buChar char="•"/>
          </a:pPr>
          <a:r>
            <a:rPr lang="en-GB" sz="1100" kern="1200"/>
            <a:t> Multilingual</a:t>
          </a:r>
        </a:p>
      </dsp:txBody>
      <dsp:txXfrm>
        <a:off x="26" y="527083"/>
        <a:ext cx="2563713" cy="1889932"/>
      </dsp:txXfrm>
    </dsp:sp>
    <dsp:sp modelId="{75FAF188-F3D2-4BDC-8A69-B1BE80284F38}">
      <dsp:nvSpPr>
        <dsp:cNvPr id="0" name=""/>
        <dsp:cNvSpPr/>
      </dsp:nvSpPr>
      <dsp:spPr>
        <a:xfrm>
          <a:off x="2922659" y="8683"/>
          <a:ext cx="2563713" cy="518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en-GB" sz="1600" kern="1200"/>
            <a:t>Bad </a:t>
          </a:r>
        </a:p>
      </dsp:txBody>
      <dsp:txXfrm>
        <a:off x="2922659" y="8683"/>
        <a:ext cx="2563713" cy="518400"/>
      </dsp:txXfrm>
    </dsp:sp>
    <dsp:sp modelId="{681C7DE3-F556-4246-9FBC-258E7A546582}">
      <dsp:nvSpPr>
        <dsp:cNvPr id="0" name=""/>
        <dsp:cNvSpPr/>
      </dsp:nvSpPr>
      <dsp:spPr>
        <a:xfrm>
          <a:off x="2922659" y="527083"/>
          <a:ext cx="2563713" cy="188993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GB" sz="1100" kern="1200"/>
            <a:t> Steep learning curve</a:t>
          </a:r>
        </a:p>
        <a:p>
          <a:pPr marL="57150" lvl="1" indent="-57150" algn="l" defTabSz="488950">
            <a:lnSpc>
              <a:spcPct val="90000"/>
            </a:lnSpc>
            <a:spcBef>
              <a:spcPct val="0"/>
            </a:spcBef>
            <a:spcAft>
              <a:spcPct val="15000"/>
            </a:spcAft>
            <a:buChar char="•"/>
          </a:pPr>
          <a:r>
            <a:rPr lang="en-GB" sz="1100" kern="1200"/>
            <a:t> High complexity</a:t>
          </a:r>
        </a:p>
        <a:p>
          <a:pPr marL="57150" lvl="1" indent="-57150" algn="l" defTabSz="488950">
            <a:lnSpc>
              <a:spcPct val="90000"/>
            </a:lnSpc>
            <a:spcBef>
              <a:spcPct val="0"/>
            </a:spcBef>
            <a:spcAft>
              <a:spcPct val="15000"/>
            </a:spcAft>
            <a:buChar char="•"/>
          </a:pPr>
          <a:r>
            <a:rPr lang="en-GB" sz="1100" kern="1200"/>
            <a:t> Overwhelming amount of features</a:t>
          </a:r>
        </a:p>
        <a:p>
          <a:pPr marL="57150" lvl="1" indent="-57150" algn="l" defTabSz="488950">
            <a:lnSpc>
              <a:spcPct val="90000"/>
            </a:lnSpc>
            <a:spcBef>
              <a:spcPct val="0"/>
            </a:spcBef>
            <a:spcAft>
              <a:spcPct val="15000"/>
            </a:spcAft>
            <a:buChar char="•"/>
          </a:pPr>
          <a:r>
            <a:rPr lang="en-GB" sz="1100" kern="1200"/>
            <a:t> No archive or bin</a:t>
          </a:r>
        </a:p>
        <a:p>
          <a:pPr marL="57150" lvl="1" indent="-57150" algn="l" defTabSz="488950">
            <a:lnSpc>
              <a:spcPct val="90000"/>
            </a:lnSpc>
            <a:spcBef>
              <a:spcPct val="0"/>
            </a:spcBef>
            <a:spcAft>
              <a:spcPct val="15000"/>
            </a:spcAft>
            <a:buChar char="•"/>
          </a:pPr>
          <a:r>
            <a:rPr lang="en-GB" sz="1100" kern="1200"/>
            <a:t> Lack of control for student</a:t>
          </a:r>
        </a:p>
        <a:p>
          <a:pPr marL="57150" lvl="1" indent="-57150" algn="l" defTabSz="488950">
            <a:lnSpc>
              <a:spcPct val="90000"/>
            </a:lnSpc>
            <a:spcBef>
              <a:spcPct val="0"/>
            </a:spcBef>
            <a:spcAft>
              <a:spcPct val="15000"/>
            </a:spcAft>
            <a:buChar char="•"/>
          </a:pPr>
          <a:r>
            <a:rPr lang="en-GB" sz="1100" kern="1200"/>
            <a:t> Course and assignment dependent</a:t>
          </a:r>
        </a:p>
        <a:p>
          <a:pPr marL="57150" lvl="1" indent="-57150" algn="l" defTabSz="488950">
            <a:lnSpc>
              <a:spcPct val="90000"/>
            </a:lnSpc>
            <a:spcBef>
              <a:spcPct val="0"/>
            </a:spcBef>
            <a:spcAft>
              <a:spcPct val="15000"/>
            </a:spcAft>
            <a:buChar char="•"/>
          </a:pPr>
          <a:r>
            <a:rPr lang="en-GB" sz="1100" kern="1200"/>
            <a:t> Unfit for various study fields</a:t>
          </a:r>
        </a:p>
        <a:p>
          <a:pPr marL="57150" lvl="1" indent="-57150" algn="l" defTabSz="488950">
            <a:lnSpc>
              <a:spcPct val="90000"/>
            </a:lnSpc>
            <a:spcBef>
              <a:spcPct val="0"/>
            </a:spcBef>
            <a:spcAft>
              <a:spcPct val="15000"/>
            </a:spcAft>
            <a:buChar char="•"/>
          </a:pPr>
          <a:r>
            <a:rPr lang="en-GB" sz="1100" kern="1200"/>
            <a:t> Re-occuring costs due to form updates (customization costs)</a:t>
          </a:r>
        </a:p>
        <a:p>
          <a:pPr marL="57150" lvl="1" indent="-57150" algn="l" defTabSz="488950">
            <a:lnSpc>
              <a:spcPct val="90000"/>
            </a:lnSpc>
            <a:spcBef>
              <a:spcPct val="0"/>
            </a:spcBef>
            <a:spcAft>
              <a:spcPct val="15000"/>
            </a:spcAft>
            <a:buChar char="•"/>
          </a:pPr>
          <a:r>
            <a:rPr lang="en-GB" sz="1100" kern="1200"/>
            <a:t> Inaccessible after graduation</a:t>
          </a:r>
        </a:p>
      </dsp:txBody>
      <dsp:txXfrm>
        <a:off x="2922659" y="527083"/>
        <a:ext cx="2563713" cy="188993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BF9F9-E5CB-493E-90E7-1FD39DFC2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920</TotalTime>
  <Pages>9</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Rimgaudas T</dc:creator>
  <cp:keywords/>
  <dc:description/>
  <cp:lastModifiedBy>Pronckutė,Edita E.</cp:lastModifiedBy>
  <cp:revision>44</cp:revision>
  <dcterms:created xsi:type="dcterms:W3CDTF">2023-02-20T12:20:00Z</dcterms:created>
  <dcterms:modified xsi:type="dcterms:W3CDTF">2023-04-11T08:11:00Z</dcterms:modified>
</cp:coreProperties>
</file>