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2F6EB" w14:textId="799DB731"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29F77595" w14:textId="5D35E361" w:rsidR="00C6554A" w:rsidRDefault="0052617F" w:rsidP="00C6554A">
      <w:pPr>
        <w:pStyle w:val="Title"/>
      </w:pPr>
      <w:r>
        <w:t>Project Management Tools</w:t>
      </w:r>
    </w:p>
    <w:p w14:paraId="7760F80C" w14:textId="77777777" w:rsidR="000C76A8" w:rsidRDefault="000C76A8" w:rsidP="00C6554A">
      <w:pPr>
        <w:pStyle w:val="Title"/>
      </w:pPr>
    </w:p>
    <w:p w14:paraId="1566914D" w14:textId="7E116096" w:rsidR="00C6554A" w:rsidRDefault="0052617F" w:rsidP="00C6554A">
      <w:pPr>
        <w:pStyle w:val="Subtitle"/>
      </w:pPr>
      <w:r>
        <w:t>Zenhub vs Jira</w:t>
      </w:r>
    </w:p>
    <w:p w14:paraId="7BB34D6E" w14:textId="28AE7E4E" w:rsidR="000C76A8" w:rsidRDefault="000C76A8" w:rsidP="00C6554A">
      <w:pPr>
        <w:pStyle w:val="Subtitle"/>
      </w:pPr>
    </w:p>
    <w:p w14:paraId="49304E3A" w14:textId="77777777" w:rsidR="000C76A8" w:rsidRDefault="000C76A8" w:rsidP="00C6554A">
      <w:pPr>
        <w:pStyle w:val="Subtitle"/>
      </w:pPr>
    </w:p>
    <w:p w14:paraId="7ECD8CAC" w14:textId="2C2FCDBD" w:rsidR="000C76A8" w:rsidRPr="00D5413C" w:rsidRDefault="000C76A8" w:rsidP="00C6554A">
      <w:pPr>
        <w:pStyle w:val="Subtitle"/>
      </w:pPr>
      <w:r w:rsidRPr="008B5277">
        <w:rPr>
          <w:noProof/>
        </w:rPr>
        <w:drawing>
          <wp:inline distT="0" distB="0" distL="0" distR="0" wp14:anchorId="40F49D56" wp14:editId="41EE6E51">
            <wp:extent cx="4389120" cy="2926080"/>
            <wp:effectExtent l="0" t="0" r="0" b="7620"/>
            <wp:docPr id="22" name="Picture 1" descr="Person writing on white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 descr="Person writing on whiteboard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92608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AE0E4FB" w14:textId="143DD87F" w:rsidR="00C6554A" w:rsidRDefault="0052617F" w:rsidP="00C6554A">
      <w:pPr>
        <w:pStyle w:val="ContactInfo"/>
      </w:pPr>
      <w:r>
        <w:t>Edita Pronckute</w:t>
      </w:r>
      <w:r w:rsidR="00C6554A">
        <w:t xml:space="preserve"> | </w:t>
      </w:r>
      <w:r>
        <w:t>S8-Graduation Internship</w:t>
      </w:r>
      <w:r w:rsidR="00C6554A">
        <w:t xml:space="preserve"> |</w:t>
      </w:r>
      <w:r w:rsidR="00C6554A" w:rsidRPr="00D5413C">
        <w:t xml:space="preserve"> </w:t>
      </w:r>
      <w:r>
        <w:t>2023 April</w:t>
      </w:r>
      <w:r w:rsidR="00C6554A">
        <w:br w:type="page"/>
      </w:r>
    </w:p>
    <w:p w14:paraId="40BD38E4" w14:textId="70C098DA" w:rsidR="00C6554A" w:rsidRDefault="000C76A8" w:rsidP="00C6554A">
      <w:pPr>
        <w:pStyle w:val="Heading1"/>
      </w:pPr>
      <w:r>
        <w:lastRenderedPageBreak/>
        <w:t>Project Management Tools Introduction</w:t>
      </w:r>
    </w:p>
    <w:p w14:paraId="44688F60" w14:textId="0649B2EC" w:rsidR="000C76A8" w:rsidRDefault="009F2538" w:rsidP="009F2538">
      <w:pPr>
        <w:pStyle w:val="ListBullet"/>
        <w:numPr>
          <w:ilvl w:val="0"/>
          <w:numId w:val="0"/>
        </w:numPr>
      </w:pPr>
      <w:r>
        <w:t xml:space="preserve">Project management too </w:t>
      </w:r>
      <w:r w:rsidR="00B63B33">
        <w:t>is a software used by the team to help</w:t>
      </w:r>
      <w:r>
        <w:t xml:space="preserve"> plan the work, keep track of tasks and achieve the defined goals in time. The key features of the web-based project tools are planning, estimation, resource allocation, quality and risk management. They often offer a way to breakdown work structure (WBS) and keep track of team members responsible for each task. This way planning can be improved or adjusted better with each completed assignment. </w:t>
      </w:r>
      <w:r w:rsidR="00B63B33">
        <w:t>Therefore, it is a vital tool for any development team.</w:t>
      </w:r>
    </w:p>
    <w:p w14:paraId="325B8A0C" w14:textId="54679788" w:rsidR="000C76A8" w:rsidRDefault="000C76A8" w:rsidP="000C76A8">
      <w:pPr>
        <w:pStyle w:val="Heading1"/>
      </w:pPr>
      <w:r>
        <w:t>Decision Criteria</w:t>
      </w:r>
    </w:p>
    <w:p w14:paraId="360B9A4D" w14:textId="2F8E164D" w:rsidR="000C76A8" w:rsidRPr="000C76A8" w:rsidRDefault="00E02BDC" w:rsidP="000C76A8">
      <w:r>
        <w:t xml:space="preserve">In order to choose the best option </w:t>
      </w:r>
    </w:p>
    <w:p w14:paraId="33C77653" w14:textId="4F8D55FB" w:rsidR="00C6554A" w:rsidRPr="00D5413C" w:rsidRDefault="000C76A8" w:rsidP="000C76A8">
      <w:pPr>
        <w:pStyle w:val="Heading1"/>
      </w:pPr>
      <w:r>
        <w:t>Comparison</w:t>
      </w:r>
    </w:p>
    <w:p w14:paraId="26F51854" w14:textId="026DE956" w:rsidR="002C74C0" w:rsidRDefault="000C76A8" w:rsidP="000C76A8">
      <w:r w:rsidRPr="00E02BDC">
        <w:rPr>
          <w:highlight w:val="yellow"/>
        </w:rPr>
        <w:t>Make a table with criteria for both options</w:t>
      </w:r>
    </w:p>
    <w:p w14:paraId="358DB2F8" w14:textId="18179F2D" w:rsidR="000C76A8" w:rsidRDefault="000C76A8"/>
    <w:p w14:paraId="5D4234F9" w14:textId="02529359" w:rsidR="000C76A8" w:rsidRDefault="000C76A8" w:rsidP="000C76A8">
      <w:pPr>
        <w:pStyle w:val="Heading1"/>
      </w:pPr>
      <w:r>
        <w:t>Conclusion</w:t>
      </w:r>
    </w:p>
    <w:p w14:paraId="34EB74B5" w14:textId="00CA91CD" w:rsidR="000C76A8" w:rsidRDefault="000C76A8" w:rsidP="000C76A8">
      <w:r w:rsidRPr="00E02BDC">
        <w:rPr>
          <w:highlight w:val="yellow"/>
        </w:rPr>
        <w:t>What’s the verdict, which won the comparison and why? What will I do with this information?</w:t>
      </w:r>
    </w:p>
    <w:p w14:paraId="76481E7D" w14:textId="47C6AA61" w:rsidR="001236F4" w:rsidRDefault="001236F4" w:rsidP="000C76A8"/>
    <w:p w14:paraId="2B83321E" w14:textId="63266B6F" w:rsidR="001236F4" w:rsidRDefault="001236F4">
      <w: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</w:rPr>
        <w:id w:val="341288135"/>
        <w:docPartObj>
          <w:docPartGallery w:val="Bibliographies"/>
          <w:docPartUnique/>
        </w:docPartObj>
      </w:sdtPr>
      <w:sdtContent>
        <w:p w14:paraId="7905E62D" w14:textId="328DEF8E" w:rsidR="001236F4" w:rsidRDefault="001236F4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D27E1D4" w14:textId="77777777" w:rsidR="009F2538" w:rsidRDefault="001236F4" w:rsidP="009F2538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F2538">
                <w:rPr>
                  <w:noProof/>
                </w:rPr>
                <w:t xml:space="preserve">G2. (2023). </w:t>
              </w:r>
              <w:r w:rsidR="009F2538">
                <w:rPr>
                  <w:i/>
                  <w:iCs/>
                  <w:noProof/>
                </w:rPr>
                <w:t>Compare Jira and Zenhub</w:t>
              </w:r>
              <w:r w:rsidR="009F2538">
                <w:rPr>
                  <w:noProof/>
                </w:rPr>
                <w:t>. Retrieved from G2: https://www.g2.com/compare/jira-vs-zenhub</w:t>
              </w:r>
            </w:p>
            <w:p w14:paraId="2E0F7E9F" w14:textId="77777777" w:rsidR="009F2538" w:rsidRDefault="009F2538" w:rsidP="009F253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SaasHUb Compare Products. (2023). </w:t>
              </w:r>
              <w:r>
                <w:rPr>
                  <w:i/>
                  <w:iCs/>
                  <w:noProof/>
                </w:rPr>
                <w:t>ZenHub VS Atlassian JIRA</w:t>
              </w:r>
              <w:r>
                <w:rPr>
                  <w:noProof/>
                </w:rPr>
                <w:t>. Retrieved from Saas Hub: https://www.saashub.com/compare-zenhub-vs-atlassian-jira</w:t>
              </w:r>
            </w:p>
            <w:p w14:paraId="2379764D" w14:textId="77777777" w:rsidR="009F2538" w:rsidRDefault="009F2538" w:rsidP="009F253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SaaSworthy . (2023, April 25). </w:t>
              </w:r>
              <w:r>
                <w:rPr>
                  <w:i/>
                  <w:iCs/>
                  <w:noProof/>
                </w:rPr>
                <w:t>Compare Jira vs Zenhub</w:t>
              </w:r>
              <w:r>
                <w:rPr>
                  <w:noProof/>
                </w:rPr>
                <w:t>. Retrieved from Saas Worthy Product management Software: https://www.saasworthy.com/compare/jira-vs-zenhub?pIds=2493,3272</w:t>
              </w:r>
            </w:p>
            <w:p w14:paraId="05BC27F7" w14:textId="77777777" w:rsidR="009F2538" w:rsidRDefault="009F2538" w:rsidP="009F253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Steskal, A. (2017, February 7). </w:t>
              </w:r>
              <w:r>
                <w:rPr>
                  <w:i/>
                  <w:iCs/>
                  <w:noProof/>
                </w:rPr>
                <w:t>Jira vs Trello vs ZenHub Comparison</w:t>
              </w:r>
              <w:r>
                <w:rPr>
                  <w:noProof/>
                </w:rPr>
                <w:t>. Retrieved from Medium: https://alexandrasteskal.medium.com/jira-vs-trello-vs-zenhub-6d1acb232101</w:t>
              </w:r>
            </w:p>
            <w:p w14:paraId="1E55E6DB" w14:textId="77777777" w:rsidR="009F2538" w:rsidRDefault="009F2538" w:rsidP="009F253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TrustRadius. (2023). </w:t>
              </w:r>
              <w:r>
                <w:rPr>
                  <w:i/>
                  <w:iCs/>
                  <w:noProof/>
                </w:rPr>
                <w:t>Jira vs Zenhub</w:t>
              </w:r>
              <w:r>
                <w:rPr>
                  <w:noProof/>
                </w:rPr>
                <w:t>. Retrieved from Trust Radius: https://www.trustradius.com/compare-products/jira-software-vs-zenhub</w:t>
              </w:r>
            </w:p>
            <w:p w14:paraId="608614E8" w14:textId="77777777" w:rsidR="009F2538" w:rsidRDefault="009F2538" w:rsidP="009F253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Zenhub. (2023). </w:t>
              </w:r>
              <w:r>
                <w:rPr>
                  <w:i/>
                  <w:iCs/>
                  <w:noProof/>
                </w:rPr>
                <w:t>Looking for the JIRA alternative?</w:t>
              </w:r>
              <w:r>
                <w:rPr>
                  <w:noProof/>
                </w:rPr>
                <w:t xml:space="preserve"> Retrieved from Zenhub: https://www.zenhub.com/jira-alternative</w:t>
              </w:r>
            </w:p>
            <w:p w14:paraId="12DCEEB6" w14:textId="77777777" w:rsidR="009F2538" w:rsidRDefault="009F2538" w:rsidP="009F253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Zoho Corporation Pvt. Ltd. (2023). </w:t>
              </w:r>
              <w:r>
                <w:rPr>
                  <w:i/>
                  <w:iCs/>
                  <w:noProof/>
                </w:rPr>
                <w:t>What are the key features of project management tools?</w:t>
              </w:r>
              <w:r>
                <w:rPr>
                  <w:noProof/>
                </w:rPr>
                <w:t xml:space="preserve"> Retrieved from Zoho Projects: https://www.zoho.com/projects/project-management-tools.html?zredirect=f&amp;zsrc=langdropdown&amp;lb=nl</w:t>
              </w:r>
            </w:p>
            <w:p w14:paraId="725C3625" w14:textId="668977D8" w:rsidR="001236F4" w:rsidRDefault="001236F4" w:rsidP="009F253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5CF24F3" w14:textId="77777777" w:rsidR="001236F4" w:rsidRPr="000C76A8" w:rsidRDefault="001236F4" w:rsidP="000C76A8"/>
    <w:sectPr w:rsidR="001236F4" w:rsidRPr="000C76A8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7ACEF" w14:textId="77777777" w:rsidR="006B16BF" w:rsidRDefault="006B16BF" w:rsidP="00C6554A">
      <w:pPr>
        <w:spacing w:before="0" w:after="0" w:line="240" w:lineRule="auto"/>
      </w:pPr>
      <w:r>
        <w:separator/>
      </w:r>
    </w:p>
  </w:endnote>
  <w:endnote w:type="continuationSeparator" w:id="0">
    <w:p w14:paraId="5036D603" w14:textId="77777777" w:rsidR="006B16BF" w:rsidRDefault="006B16B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AA946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7C9C6" w14:textId="77777777" w:rsidR="006B16BF" w:rsidRDefault="006B16BF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C33829B" w14:textId="77777777" w:rsidR="006B16BF" w:rsidRDefault="006B16B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85947139">
    <w:abstractNumId w:val="9"/>
  </w:num>
  <w:num w:numId="2" w16cid:durableId="1331710583">
    <w:abstractNumId w:val="8"/>
  </w:num>
  <w:num w:numId="3" w16cid:durableId="1150826304">
    <w:abstractNumId w:val="8"/>
  </w:num>
  <w:num w:numId="4" w16cid:durableId="700933745">
    <w:abstractNumId w:val="9"/>
  </w:num>
  <w:num w:numId="5" w16cid:durableId="735207190">
    <w:abstractNumId w:val="12"/>
  </w:num>
  <w:num w:numId="6" w16cid:durableId="1736271584">
    <w:abstractNumId w:val="10"/>
  </w:num>
  <w:num w:numId="7" w16cid:durableId="49422209">
    <w:abstractNumId w:val="11"/>
  </w:num>
  <w:num w:numId="8" w16cid:durableId="1157573154">
    <w:abstractNumId w:val="7"/>
  </w:num>
  <w:num w:numId="9" w16cid:durableId="609239883">
    <w:abstractNumId w:val="6"/>
  </w:num>
  <w:num w:numId="10" w16cid:durableId="1314216882">
    <w:abstractNumId w:val="5"/>
  </w:num>
  <w:num w:numId="11" w16cid:durableId="1855413106">
    <w:abstractNumId w:val="4"/>
  </w:num>
  <w:num w:numId="12" w16cid:durableId="1189024202">
    <w:abstractNumId w:val="3"/>
  </w:num>
  <w:num w:numId="13" w16cid:durableId="772214489">
    <w:abstractNumId w:val="2"/>
  </w:num>
  <w:num w:numId="14" w16cid:durableId="570894185">
    <w:abstractNumId w:val="1"/>
  </w:num>
  <w:num w:numId="15" w16cid:durableId="2001694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7F"/>
    <w:rsid w:val="000C76A8"/>
    <w:rsid w:val="001236F4"/>
    <w:rsid w:val="001F46F0"/>
    <w:rsid w:val="002554CD"/>
    <w:rsid w:val="00293B83"/>
    <w:rsid w:val="002B4294"/>
    <w:rsid w:val="00333D0D"/>
    <w:rsid w:val="004C049F"/>
    <w:rsid w:val="005000E2"/>
    <w:rsid w:val="0052617F"/>
    <w:rsid w:val="00603689"/>
    <w:rsid w:val="006A3CE7"/>
    <w:rsid w:val="006B16BF"/>
    <w:rsid w:val="009F2538"/>
    <w:rsid w:val="00B63B33"/>
    <w:rsid w:val="00BD1B58"/>
    <w:rsid w:val="00C6554A"/>
    <w:rsid w:val="00E02BDC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4ADF7E0"/>
  <w15:chartTrackingRefBased/>
  <w15:docId w15:val="{B863DEE1-FAEE-4684-A5F1-C2EBF075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538"/>
    <w:pPr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1ACE1A3F2BBA460BB3BC80587ACE3FB9">
    <w:name w:val="1ACE1A3F2BBA460BB3BC80587ACE3FB9"/>
    <w:rsid w:val="000C76A8"/>
    <w:pPr>
      <w:spacing w:before="0" w:after="160" w:line="259" w:lineRule="auto"/>
    </w:pPr>
    <w:rPr>
      <w:rFonts w:eastAsiaTheme="minorEastAsia"/>
      <w:color w:val="auto"/>
      <w:lang w:val="en-GB" w:eastAsia="en-GB"/>
    </w:rPr>
  </w:style>
  <w:style w:type="paragraph" w:styleId="Bibliography">
    <w:name w:val="Bibliography"/>
    <w:basedOn w:val="Normal"/>
    <w:next w:val="Normal"/>
    <w:uiPriority w:val="37"/>
    <w:unhideWhenUsed/>
    <w:rsid w:val="009F2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mg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Zoh23</b:Tag>
    <b:SourceType>InternetSite</b:SourceType>
    <b:Guid>{3843CFC0-0CFA-4A8A-B2E2-8E55F680D0CC}</b:Guid>
    <b:Author>
      <b:Author>
        <b:Corporate>Zoho Corporation Pvt. Ltd.</b:Corporate>
      </b:Author>
    </b:Author>
    <b:Title>What are the key features of project management tools?</b:Title>
    <b:InternetSiteTitle>Zoho Projects</b:InternetSiteTitle>
    <b:Year>2023</b:Year>
    <b:URL>https://www.zoho.com/projects/project-management-tools.html?zredirect=f&amp;zsrc=langdropdown&amp;lb=nl</b:URL>
    <b:RefOrder>1</b:RefOrder>
  </b:Source>
  <b:Source>
    <b:Tag>Saa23</b:Tag>
    <b:SourceType>InternetSite</b:SourceType>
    <b:Guid>{42E19C05-3830-4ED0-8350-5563D3852770}</b:Guid>
    <b:Author>
      <b:Author>
        <b:Corporate>SaasHUb Compare Products</b:Corporate>
      </b:Author>
    </b:Author>
    <b:Title>ZenHub VS Atlassian JIRA</b:Title>
    <b:InternetSiteTitle>Saas Hub</b:InternetSiteTitle>
    <b:Year>2023</b:Year>
    <b:URL>https://www.saashub.com/compare-zenhub-vs-atlassian-jira</b:URL>
    <b:RefOrder>2</b:RefOrder>
  </b:Source>
  <b:Source>
    <b:Tag>Tru23</b:Tag>
    <b:SourceType>InternetSite</b:SourceType>
    <b:Guid>{A674435D-91D6-4300-92B1-CC78805B9A35}</b:Guid>
    <b:Author>
      <b:Author>
        <b:Corporate>TrustRadius</b:Corporate>
      </b:Author>
    </b:Author>
    <b:Title>Jira vs Zenhub</b:Title>
    <b:InternetSiteTitle>Trust Radius</b:InternetSiteTitle>
    <b:Year>2023</b:Year>
    <b:URL>https://www.trustradius.com/compare-products/jira-software-vs-zenhub</b:URL>
    <b:RefOrder>3</b:RefOrder>
  </b:Source>
  <b:Source>
    <b:Tag>Saa231</b:Tag>
    <b:SourceType>InternetSite</b:SourceType>
    <b:Guid>{147CE5DA-2DAF-404F-BB1F-4397EABE6446}</b:Guid>
    <b:Author>
      <b:Author>
        <b:Corporate>SaaSworthy </b:Corporate>
      </b:Author>
    </b:Author>
    <b:Title>Compare Jira vs Zenhub</b:Title>
    <b:InternetSiteTitle>Saas Worthy Product management Software</b:InternetSiteTitle>
    <b:Year>2023</b:Year>
    <b:Month>April</b:Month>
    <b:Day>25</b:Day>
    <b:URL>https://www.saasworthy.com/compare/jira-vs-zenhub?pIds=2493,3272</b:URL>
    <b:RefOrder>4</b:RefOrder>
  </b:Source>
  <b:Source>
    <b:Tag>G223</b:Tag>
    <b:SourceType>InternetSite</b:SourceType>
    <b:Guid>{E69E80D7-4EAC-430E-834E-73F5B3751AC9}</b:Guid>
    <b:Author>
      <b:Author>
        <b:Corporate>G2</b:Corporate>
      </b:Author>
    </b:Author>
    <b:Title>Compare Jira and Zenhub</b:Title>
    <b:InternetSiteTitle>G2</b:InternetSiteTitle>
    <b:Year>2023</b:Year>
    <b:URL>https://www.g2.com/compare/jira-vs-zenhub</b:URL>
    <b:RefOrder>5</b:RefOrder>
  </b:Source>
  <b:Source>
    <b:Tag>Zen23</b:Tag>
    <b:SourceType>InternetSite</b:SourceType>
    <b:Guid>{DDC732F5-0F8B-4F19-9220-3096B3C0A533}</b:Guid>
    <b:Author>
      <b:Author>
        <b:Corporate>Zenhub</b:Corporate>
      </b:Author>
    </b:Author>
    <b:Title>Looking for the JIRA alternative?</b:Title>
    <b:InternetSiteTitle>Zenhub</b:InternetSiteTitle>
    <b:Year>2023</b:Year>
    <b:URL>https://www.zenhub.com/jira-alternative</b:URL>
    <b:RefOrder>6</b:RefOrder>
  </b:Source>
  <b:Source>
    <b:Tag>Ale17</b:Tag>
    <b:SourceType>InternetSite</b:SourceType>
    <b:Guid>{C2293D45-F549-4D8C-ACCA-86FFC9B5A9BE}</b:Guid>
    <b:Author>
      <b:Author>
        <b:NameList>
          <b:Person>
            <b:Last>Steskal</b:Last>
            <b:First>Alexandra</b:First>
          </b:Person>
        </b:NameList>
      </b:Author>
    </b:Author>
    <b:Title>Jira vs Trello vs ZenHub Comparison</b:Title>
    <b:InternetSiteTitle>Medium</b:InternetSiteTitle>
    <b:Year>2017</b:Year>
    <b:Month>February</b:Month>
    <b:Day>7</b:Day>
    <b:URL>https://alexandrasteskal.medium.com/jira-vs-trello-vs-zenhub-6d1acb232101</b:URL>
    <b:RefOrder>7</b:RefOrder>
  </b:Source>
</b:Sources>
</file>

<file path=customXml/itemProps1.xml><?xml version="1.0" encoding="utf-8"?>
<ds:datastoreItem xmlns:ds="http://schemas.openxmlformats.org/officeDocument/2006/customXml" ds:itemID="{0E54F30A-413D-4F39-BFA2-36AAB6838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28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Rimgaudas T</dc:creator>
  <cp:keywords/>
  <dc:description/>
  <cp:lastModifiedBy>Pronckutė,Edita E.</cp:lastModifiedBy>
  <cp:revision>7</cp:revision>
  <dcterms:created xsi:type="dcterms:W3CDTF">2023-04-25T14:14:00Z</dcterms:created>
  <dcterms:modified xsi:type="dcterms:W3CDTF">2023-04-25T15:28:00Z</dcterms:modified>
</cp:coreProperties>
</file>