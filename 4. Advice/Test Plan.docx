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F66F" w14:textId="77777777" w:rsidR="00C6554A" w:rsidRPr="008B5277" w:rsidRDefault="002554CD" w:rsidP="00A451DE">
      <w:pPr>
        <w:pStyle w:val="Photo"/>
      </w:pPr>
      <w:r w:rsidRPr="008B5277">
        <w:rPr>
          <w:noProof/>
        </w:rPr>
        <w:drawing>
          <wp:inline distT="0" distB="0" distL="0" distR="0" wp14:anchorId="2B181E7E" wp14:editId="717AEF1C">
            <wp:extent cx="4139226" cy="2686050"/>
            <wp:effectExtent l="0" t="0" r="0" b="0"/>
            <wp:docPr id="22" name="Picture 1" descr="Bubble sheet test paper and 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Bubble sheet test paper and pencil"/>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145064" cy="2689839"/>
                    </a:xfrm>
                    <a:prstGeom prst="rect">
                      <a:avLst/>
                    </a:prstGeom>
                    <a:noFill/>
                    <a:ln w="254000" cap="rnd">
                      <a:noFill/>
                    </a:ln>
                    <a:effectLst/>
                  </pic:spPr>
                </pic:pic>
              </a:graphicData>
            </a:graphic>
          </wp:inline>
        </w:drawing>
      </w:r>
    </w:p>
    <w:p w14:paraId="2E997F8E" w14:textId="51BF44CD" w:rsidR="00787229" w:rsidRDefault="00330D03" w:rsidP="00A451DE">
      <w:pPr>
        <w:pStyle w:val="Title"/>
      </w:pPr>
      <w:r>
        <w:t>Digital Portfolio</w:t>
      </w:r>
    </w:p>
    <w:p w14:paraId="18C3E52D" w14:textId="0CB96817" w:rsidR="00C6554A" w:rsidRDefault="00330D03" w:rsidP="00A451DE">
      <w:pPr>
        <w:pStyle w:val="Subtitle"/>
      </w:pPr>
      <w:r>
        <w:t>Test Plan</w:t>
      </w:r>
    </w:p>
    <w:p w14:paraId="2AB38624" w14:textId="77777777" w:rsidR="00787229" w:rsidRPr="00D5413C" w:rsidRDefault="00787229" w:rsidP="00A451DE">
      <w:pPr>
        <w:pStyle w:val="Subtitle"/>
      </w:pPr>
    </w:p>
    <w:p w14:paraId="2E3BB4A8" w14:textId="02B6E6F8" w:rsidR="00C6554A" w:rsidRDefault="00330D03" w:rsidP="00A451DE">
      <w:pPr>
        <w:pStyle w:val="ContactInfo"/>
      </w:pPr>
      <w:r>
        <w:t>Edita Pronckute</w:t>
      </w:r>
      <w:r w:rsidR="00C6554A">
        <w:rPr>
          <w:lang w:val="en-GB" w:bidi="en-GB"/>
        </w:rPr>
        <w:t xml:space="preserve"> | </w:t>
      </w:r>
      <w:r>
        <w:t>Semester 8 – Graduation Internship</w:t>
      </w:r>
      <w:r w:rsidR="00C6554A">
        <w:rPr>
          <w:lang w:val="en-GB" w:bidi="en-GB"/>
        </w:rPr>
        <w:t xml:space="preserve"> | </w:t>
      </w:r>
      <w:r>
        <w:t>2023 June</w:t>
      </w:r>
      <w:r w:rsidR="00C6554A">
        <w:rPr>
          <w:lang w:val="en-GB" w:bidi="en-GB"/>
        </w:rPr>
        <w:br w:type="page"/>
      </w:r>
    </w:p>
    <w:p w14:paraId="7DA31CD3" w14:textId="1899A675" w:rsidR="00330D03" w:rsidRDefault="00330D03" w:rsidP="00A451DE">
      <w:pPr>
        <w:pStyle w:val="Heading1"/>
      </w:pPr>
      <w:r>
        <w:lastRenderedPageBreak/>
        <w:t>Objective</w:t>
      </w:r>
    </w:p>
    <w:p w14:paraId="4618C9AF" w14:textId="0A63E0AB" w:rsidR="00A451DE" w:rsidRDefault="00330D03" w:rsidP="00A451DE">
      <w:r>
        <w:t xml:space="preserve">The objective of this user test is to perform a cognitive walkthrough of a </w:t>
      </w:r>
      <w:r w:rsidR="00A451DE">
        <w:t>Digital Portfolio -</w:t>
      </w:r>
      <w:r>
        <w:t xml:space="preserve"> </w:t>
      </w:r>
      <w:r w:rsidR="00A451DE">
        <w:t>My Evidence wireframe (page)</w:t>
      </w:r>
      <w:r>
        <w:t xml:space="preserve"> to assess its usability and identify any potential usability issues or user experience challenges.</w:t>
      </w:r>
    </w:p>
    <w:p w14:paraId="3BC5667D" w14:textId="77777777" w:rsidR="00857633" w:rsidRDefault="00857633" w:rsidP="00857633">
      <w:pPr>
        <w:pStyle w:val="ListBullet"/>
        <w:numPr>
          <w:ilvl w:val="0"/>
          <w:numId w:val="0"/>
        </w:numPr>
      </w:pPr>
      <w:r w:rsidRPr="00330D03">
        <w:rPr>
          <w:rStyle w:val="Heading1Char"/>
        </w:rPr>
        <w:t>Test Material</w:t>
      </w:r>
      <w:r>
        <w:rPr>
          <w:rStyle w:val="Heading1Char"/>
        </w:rPr>
        <w:t>s</w:t>
      </w:r>
      <w:r w:rsidRPr="00330D03">
        <w:rPr>
          <w:rStyle w:val="Heading1Char"/>
        </w:rPr>
        <w:t xml:space="preserve"> and Tools</w:t>
      </w:r>
    </w:p>
    <w:p w14:paraId="1EF98CA0" w14:textId="77777777" w:rsidR="00857633" w:rsidRDefault="00857633" w:rsidP="00857633">
      <w:pPr>
        <w:pStyle w:val="ListParagraph"/>
        <w:numPr>
          <w:ilvl w:val="0"/>
          <w:numId w:val="30"/>
        </w:numPr>
      </w:pPr>
      <w:r>
        <w:t>A printed wireframe and/or the application to be tested.</w:t>
      </w:r>
    </w:p>
    <w:p w14:paraId="669486FA" w14:textId="77777777" w:rsidR="00857633" w:rsidRDefault="00857633" w:rsidP="00857633">
      <w:pPr>
        <w:pStyle w:val="ListParagraph"/>
        <w:numPr>
          <w:ilvl w:val="0"/>
          <w:numId w:val="30"/>
        </w:numPr>
      </w:pPr>
      <w:r>
        <w:t>Supporting context for the participants.</w:t>
      </w:r>
    </w:p>
    <w:p w14:paraId="6B0B0F24" w14:textId="77777777" w:rsidR="00857633" w:rsidRDefault="00857633" w:rsidP="00857633">
      <w:pPr>
        <w:pStyle w:val="ListParagraph"/>
        <w:numPr>
          <w:ilvl w:val="0"/>
          <w:numId w:val="30"/>
        </w:numPr>
      </w:pPr>
      <w:r>
        <w:t>Note-taking tools, such as paper and pen.</w:t>
      </w:r>
    </w:p>
    <w:p w14:paraId="0F5144B4" w14:textId="59CC610D" w:rsidR="00857633" w:rsidRDefault="00857633" w:rsidP="00857633">
      <w:pPr>
        <w:pStyle w:val="ListParagraph"/>
        <w:numPr>
          <w:ilvl w:val="0"/>
          <w:numId w:val="30"/>
        </w:numPr>
      </w:pPr>
      <w:r>
        <w:t>Recording equipment (with participant consent) to capture the session for review and analysis.</w:t>
      </w:r>
    </w:p>
    <w:p w14:paraId="1ADC5205" w14:textId="7F1A46F7" w:rsidR="00330D03" w:rsidRDefault="00330D03" w:rsidP="00A451DE">
      <w:pPr>
        <w:pStyle w:val="ListBullet"/>
        <w:numPr>
          <w:ilvl w:val="0"/>
          <w:numId w:val="0"/>
        </w:numPr>
      </w:pPr>
      <w:r w:rsidRPr="00330D03">
        <w:rPr>
          <w:rStyle w:val="Heading1Char"/>
        </w:rPr>
        <w:t>Participants</w:t>
      </w:r>
    </w:p>
    <w:p w14:paraId="5F700B6E" w14:textId="2FED0692" w:rsidR="00330D03" w:rsidRDefault="00924915" w:rsidP="00A451DE">
      <w:r>
        <w:t xml:space="preserve">The test is performed with at least 8 users, each on an individual basis. Some users have experience using Portflow, other receive more context that explains what a digital portfolio is. </w:t>
      </w:r>
      <w:r w:rsidR="00A451DE">
        <w:t>All</w:t>
      </w:r>
      <w:r>
        <w:t xml:space="preserve"> the participants are new to My Evidence page revamped version. </w:t>
      </w:r>
    </w:p>
    <w:p w14:paraId="6190BC24" w14:textId="77777777" w:rsidR="00857633" w:rsidRDefault="00857633" w:rsidP="00857633">
      <w:pPr>
        <w:pStyle w:val="ListBullet"/>
        <w:numPr>
          <w:ilvl w:val="0"/>
          <w:numId w:val="0"/>
        </w:numPr>
        <w:ind w:left="360"/>
      </w:pPr>
      <w:r w:rsidRPr="00330D03">
        <w:rPr>
          <w:rStyle w:val="Heading1Char"/>
        </w:rPr>
        <w:t>Procedure</w:t>
      </w:r>
    </w:p>
    <w:p w14:paraId="088E8CB8" w14:textId="77777777" w:rsidR="00857633" w:rsidRDefault="00857633" w:rsidP="00857633">
      <w:r>
        <w:t>The step-by-step process for conducting the test:</w:t>
      </w:r>
    </w:p>
    <w:p w14:paraId="5FB927F0" w14:textId="77777777" w:rsidR="00857633" w:rsidRDefault="00857633" w:rsidP="00857633">
      <w:pPr>
        <w:pStyle w:val="ListParagraph"/>
        <w:numPr>
          <w:ilvl w:val="0"/>
          <w:numId w:val="25"/>
        </w:numPr>
      </w:pPr>
      <w:r>
        <w:t>Introduce the purpose of the test to participants and obtain their consent for recording the session.</w:t>
      </w:r>
    </w:p>
    <w:p w14:paraId="5D3E0BC3" w14:textId="33A63F31" w:rsidR="00857633" w:rsidRDefault="00857633" w:rsidP="00857633">
      <w:pPr>
        <w:pStyle w:val="ListParagraph"/>
        <w:numPr>
          <w:ilvl w:val="0"/>
          <w:numId w:val="25"/>
        </w:numPr>
      </w:pPr>
      <w:r>
        <w:t>Provide some context for the test scenario and go over the tasks they need to complete.</w:t>
      </w:r>
    </w:p>
    <w:p w14:paraId="30560F0F" w14:textId="77777777" w:rsidR="00857633" w:rsidRDefault="00857633" w:rsidP="00857633">
      <w:pPr>
        <w:pStyle w:val="ListParagraph"/>
        <w:numPr>
          <w:ilvl w:val="0"/>
          <w:numId w:val="25"/>
        </w:numPr>
      </w:pPr>
      <w:r>
        <w:t>Let participants navigate through the wireframe(page) independently and encourage them to think aloud.</w:t>
      </w:r>
    </w:p>
    <w:p w14:paraId="708C7668" w14:textId="77777777" w:rsidR="00857633" w:rsidRDefault="00857633" w:rsidP="00857633">
      <w:pPr>
        <w:pStyle w:val="ListParagraph"/>
        <w:numPr>
          <w:ilvl w:val="0"/>
          <w:numId w:val="25"/>
        </w:numPr>
      </w:pPr>
      <w:r>
        <w:t>Observe and take notes on their actions, comments, and any usability issues they encounter.</w:t>
      </w:r>
    </w:p>
    <w:p w14:paraId="57A76A51" w14:textId="77777777" w:rsidR="00857633" w:rsidRDefault="00857633" w:rsidP="00857633">
      <w:pPr>
        <w:pStyle w:val="ListParagraph"/>
        <w:numPr>
          <w:ilvl w:val="0"/>
          <w:numId w:val="25"/>
        </w:numPr>
      </w:pPr>
      <w:r>
        <w:t>Encourage participants to ask questions or seek clarification if needed.</w:t>
      </w:r>
    </w:p>
    <w:p w14:paraId="780B38D8" w14:textId="34BAD24F" w:rsidR="00857633" w:rsidRDefault="00857633" w:rsidP="00A451DE">
      <w:pPr>
        <w:pStyle w:val="ListParagraph"/>
        <w:numPr>
          <w:ilvl w:val="0"/>
          <w:numId w:val="25"/>
        </w:numPr>
      </w:pPr>
      <w:r>
        <w:t>Conclude the session with a brief interview to gather additional feedback and insights.</w:t>
      </w:r>
    </w:p>
    <w:p w14:paraId="6EE3A7F7" w14:textId="77777777" w:rsidR="00857633" w:rsidRDefault="00857633" w:rsidP="00857633">
      <w:pPr>
        <w:pStyle w:val="Heading1"/>
      </w:pPr>
      <w:r>
        <w:t>Test Scenario</w:t>
      </w:r>
    </w:p>
    <w:p w14:paraId="2EAFB3E1" w14:textId="559DAC1F" w:rsidR="00857633" w:rsidRDefault="00857633" w:rsidP="00857633">
      <w:r>
        <w:t xml:space="preserve">Test scenario is used to provide more context for the users. It also allows to work with existing data. Since, most of </w:t>
      </w:r>
      <w:r>
        <w:t>them</w:t>
      </w:r>
      <w:r>
        <w:t xml:space="preserve"> are familiar with Portflow, the context is as follows: </w:t>
      </w:r>
    </w:p>
    <w:p w14:paraId="71088503" w14:textId="4F66862E" w:rsidR="00857633" w:rsidRPr="00857633" w:rsidRDefault="00857633" w:rsidP="00857633">
      <w:pPr>
        <w:rPr>
          <w:rStyle w:val="Heading1Char"/>
          <w:rFonts w:asciiTheme="minorHAnsi" w:eastAsiaTheme="minorHAnsi" w:hAnsiTheme="minorHAnsi" w:cstheme="minorBidi"/>
          <w:color w:val="595959" w:themeColor="text1" w:themeTint="A6"/>
          <w:sz w:val="22"/>
        </w:rPr>
      </w:pPr>
      <w:r>
        <w:t>“Imagine this is your portfolio from the last semester, if you go to my evidence page, I will give you some tasks to perform. The tasks are intended to see if the usability of the page is clear from the first use. We will go over each task one by one, I will be taking notes and will ask questions once we are done.”</w:t>
      </w:r>
    </w:p>
    <w:p w14:paraId="68735626" w14:textId="7FF18F04" w:rsidR="00330D03" w:rsidRDefault="00330D03" w:rsidP="00A451DE">
      <w:pPr>
        <w:pStyle w:val="ListBullet"/>
        <w:numPr>
          <w:ilvl w:val="0"/>
          <w:numId w:val="0"/>
        </w:numPr>
      </w:pPr>
      <w:r w:rsidRPr="00330D03">
        <w:rPr>
          <w:rStyle w:val="Heading1Char"/>
        </w:rPr>
        <w:lastRenderedPageBreak/>
        <w:t>T</w:t>
      </w:r>
      <w:r w:rsidR="00237FAA">
        <w:rPr>
          <w:rStyle w:val="Heading1Char"/>
        </w:rPr>
        <w:t>asks</w:t>
      </w:r>
    </w:p>
    <w:p w14:paraId="04E3ECDE" w14:textId="430F9F4C" w:rsidR="00330D03" w:rsidRDefault="00330D03" w:rsidP="00A451DE">
      <w:r>
        <w:t>Define a set of tasks that participants will perform on the screen. Each task should focus on a specific goal or action the user needs to accomplish. For example:</w:t>
      </w:r>
    </w:p>
    <w:p w14:paraId="32F5D4F3" w14:textId="4474E8C0" w:rsidR="00AB53AA" w:rsidRDefault="00AB53AA" w:rsidP="00A451DE">
      <w:pPr>
        <w:pStyle w:val="ListParagraph"/>
        <w:numPr>
          <w:ilvl w:val="0"/>
          <w:numId w:val="23"/>
        </w:numPr>
      </w:pPr>
      <w:r>
        <w:t>Upload new evidence</w:t>
      </w:r>
      <w:r w:rsidR="00A06A5A">
        <w:t>.</w:t>
      </w:r>
    </w:p>
    <w:p w14:paraId="7D0A29B3" w14:textId="1E2C6AB0" w:rsidR="00330D03" w:rsidRDefault="00AB53AA" w:rsidP="00A451DE">
      <w:pPr>
        <w:pStyle w:val="ListParagraph"/>
        <w:numPr>
          <w:ilvl w:val="0"/>
          <w:numId w:val="23"/>
        </w:numPr>
      </w:pPr>
      <w:r>
        <w:t>Find evidence</w:t>
      </w:r>
      <w:r w:rsidR="00A06A5A">
        <w:t xml:space="preserve"> called “_________”.</w:t>
      </w:r>
    </w:p>
    <w:p w14:paraId="25F3630C" w14:textId="1FC6F315" w:rsidR="00330D03" w:rsidRDefault="00A06A5A" w:rsidP="00A451DE">
      <w:pPr>
        <w:pStyle w:val="ListParagraph"/>
        <w:numPr>
          <w:ilvl w:val="0"/>
          <w:numId w:val="23"/>
        </w:numPr>
      </w:pPr>
      <w:r>
        <w:t>View all Video Type evidence.</w:t>
      </w:r>
    </w:p>
    <w:p w14:paraId="511250A8" w14:textId="3297B3E3" w:rsidR="00A06A5A" w:rsidRDefault="00A06A5A" w:rsidP="00A451DE">
      <w:pPr>
        <w:pStyle w:val="ListParagraph"/>
        <w:numPr>
          <w:ilvl w:val="0"/>
          <w:numId w:val="23"/>
        </w:numPr>
      </w:pPr>
      <w:r>
        <w:t>View all evidence again.</w:t>
      </w:r>
    </w:p>
    <w:p w14:paraId="6D12FCFD" w14:textId="3FA2EA3B" w:rsidR="00A06A5A" w:rsidRDefault="00A06A5A" w:rsidP="00A451DE">
      <w:pPr>
        <w:pStyle w:val="ListParagraph"/>
        <w:numPr>
          <w:ilvl w:val="0"/>
          <w:numId w:val="23"/>
        </w:numPr>
      </w:pPr>
      <w:r>
        <w:t>View only evidence that is linked to “________” collection.</w:t>
      </w:r>
    </w:p>
    <w:p w14:paraId="00431B14" w14:textId="4A9F7BA8" w:rsidR="00A06A5A" w:rsidRDefault="00A06A5A" w:rsidP="00A451DE">
      <w:pPr>
        <w:pStyle w:val="ListParagraph"/>
        <w:numPr>
          <w:ilvl w:val="0"/>
          <w:numId w:val="23"/>
        </w:numPr>
      </w:pPr>
      <w:r>
        <w:t>View only evidence that is linked to “________” goal.</w:t>
      </w:r>
    </w:p>
    <w:p w14:paraId="3A0819BB" w14:textId="39A62886" w:rsidR="00A06A5A" w:rsidRDefault="00A06A5A" w:rsidP="00A451DE">
      <w:pPr>
        <w:pStyle w:val="ListParagraph"/>
        <w:numPr>
          <w:ilvl w:val="0"/>
          <w:numId w:val="23"/>
        </w:numPr>
      </w:pPr>
      <w:r>
        <w:t>View all evidence from last May.</w:t>
      </w:r>
    </w:p>
    <w:p w14:paraId="1E8E5354" w14:textId="2F00B116" w:rsidR="00A06A5A" w:rsidRDefault="00A06A5A" w:rsidP="00A451DE">
      <w:pPr>
        <w:pStyle w:val="ListParagraph"/>
        <w:numPr>
          <w:ilvl w:val="0"/>
          <w:numId w:val="23"/>
        </w:numPr>
      </w:pPr>
      <w:r>
        <w:t xml:space="preserve">Remove evidence “_________” (linked). </w:t>
      </w:r>
    </w:p>
    <w:p w14:paraId="4DD191C9" w14:textId="5B650B11" w:rsidR="00A06A5A" w:rsidRDefault="00A06A5A" w:rsidP="00A451DE">
      <w:pPr>
        <w:pStyle w:val="ListParagraph"/>
        <w:numPr>
          <w:ilvl w:val="0"/>
          <w:numId w:val="23"/>
        </w:numPr>
      </w:pPr>
      <w:r>
        <w:t>Add “________” evidence to a collection.</w:t>
      </w:r>
    </w:p>
    <w:p w14:paraId="48DC6086" w14:textId="31B7811C" w:rsidR="00A06A5A" w:rsidRDefault="00A06A5A" w:rsidP="00A451DE">
      <w:pPr>
        <w:pStyle w:val="ListParagraph"/>
        <w:numPr>
          <w:ilvl w:val="0"/>
          <w:numId w:val="23"/>
        </w:numPr>
      </w:pPr>
      <w:r>
        <w:t>Find the oldest uploaded evidence.</w:t>
      </w:r>
    </w:p>
    <w:p w14:paraId="39E7CECE" w14:textId="327F59EE" w:rsidR="00A06A5A" w:rsidRDefault="00924915" w:rsidP="00A451DE">
      <w:pPr>
        <w:pStyle w:val="ListParagraph"/>
        <w:numPr>
          <w:ilvl w:val="0"/>
          <w:numId w:val="23"/>
        </w:numPr>
      </w:pPr>
      <w:r>
        <w:t xml:space="preserve">Find all evidence that is linked to </w:t>
      </w:r>
      <w:r>
        <w:t>“________” collection</w:t>
      </w:r>
      <w:r>
        <w:t xml:space="preserve"> and </w:t>
      </w:r>
      <w:r>
        <w:t>“________” goal</w:t>
      </w:r>
      <w:r>
        <w:t>.</w:t>
      </w:r>
    </w:p>
    <w:p w14:paraId="5F29FC54" w14:textId="43A197B7" w:rsidR="000328AD" w:rsidRDefault="000328AD" w:rsidP="00A451DE">
      <w:pPr>
        <w:pStyle w:val="ListParagraph"/>
        <w:numPr>
          <w:ilvl w:val="0"/>
          <w:numId w:val="23"/>
        </w:numPr>
      </w:pPr>
      <w:r>
        <w:t>Change evidence Title or description.</w:t>
      </w:r>
    </w:p>
    <w:p w14:paraId="73EA3875" w14:textId="397EFDBF" w:rsidR="00237FAA" w:rsidRDefault="00237FAA" w:rsidP="00A451DE">
      <w:pPr>
        <w:pStyle w:val="Heading1"/>
      </w:pPr>
      <w:r>
        <w:t>Interview questions</w:t>
      </w:r>
    </w:p>
    <w:p w14:paraId="2ECFD125" w14:textId="42A9CAC6" w:rsidR="00237FAA" w:rsidRDefault="00887C64" w:rsidP="00A451DE">
      <w:pPr>
        <w:pStyle w:val="ListParagraph"/>
        <w:numPr>
          <w:ilvl w:val="0"/>
          <w:numId w:val="26"/>
        </w:numPr>
      </w:pPr>
      <w:r>
        <w:t xml:space="preserve">Was </w:t>
      </w:r>
      <w:r w:rsidR="00237FAA">
        <w:t xml:space="preserve">the </w:t>
      </w:r>
      <w:r>
        <w:t>context and tasks</w:t>
      </w:r>
      <w:r w:rsidR="00237FAA">
        <w:t xml:space="preserve"> clear? </w:t>
      </w:r>
    </w:p>
    <w:p w14:paraId="4F61D36F" w14:textId="1A6FE391" w:rsidR="00237FAA" w:rsidRDefault="00237FAA" w:rsidP="00A451DE">
      <w:pPr>
        <w:pStyle w:val="ListParagraph"/>
        <w:numPr>
          <w:ilvl w:val="0"/>
          <w:numId w:val="26"/>
        </w:numPr>
      </w:pPr>
      <w:r>
        <w:t xml:space="preserve">What do you </w:t>
      </w:r>
      <w:r w:rsidR="00887C64">
        <w:t>first notice about the p</w:t>
      </w:r>
      <w:r>
        <w:t>age?</w:t>
      </w:r>
    </w:p>
    <w:p w14:paraId="0DF85E0E" w14:textId="08518D7C" w:rsidR="00237FAA" w:rsidRDefault="00887C64" w:rsidP="00A451DE">
      <w:pPr>
        <w:pStyle w:val="ListParagraph"/>
        <w:numPr>
          <w:ilvl w:val="0"/>
          <w:numId w:val="26"/>
        </w:numPr>
      </w:pPr>
      <w:r>
        <w:t>Did it match your expectations?</w:t>
      </w:r>
    </w:p>
    <w:p w14:paraId="7A4FDE45" w14:textId="1E3C2BCA" w:rsidR="00887C64" w:rsidRDefault="00887C64" w:rsidP="00A451DE">
      <w:pPr>
        <w:pStyle w:val="ListParagraph"/>
        <w:numPr>
          <w:ilvl w:val="0"/>
          <w:numId w:val="26"/>
        </w:numPr>
      </w:pPr>
      <w:r>
        <w:t>What was missing?</w:t>
      </w:r>
    </w:p>
    <w:p w14:paraId="6E7977C1" w14:textId="6FF208AC" w:rsidR="00887C64" w:rsidRDefault="00887C64" w:rsidP="00A451DE">
      <w:pPr>
        <w:pStyle w:val="ListParagraph"/>
        <w:numPr>
          <w:ilvl w:val="0"/>
          <w:numId w:val="26"/>
        </w:numPr>
      </w:pPr>
      <w:r>
        <w:t>What stood out? Confused you?</w:t>
      </w:r>
    </w:p>
    <w:p w14:paraId="4685E834" w14:textId="551FD28D" w:rsidR="00887C64" w:rsidRDefault="00887C64" w:rsidP="00A451DE">
      <w:pPr>
        <w:pStyle w:val="ListParagraph"/>
        <w:numPr>
          <w:ilvl w:val="0"/>
          <w:numId w:val="26"/>
        </w:numPr>
      </w:pPr>
      <w:r>
        <w:t xml:space="preserve">How would you describe this wireframe (to a friend)? </w:t>
      </w:r>
    </w:p>
    <w:p w14:paraId="2FD0A612" w14:textId="522D5075" w:rsidR="00330D03" w:rsidRDefault="00330D03" w:rsidP="00A451DE">
      <w:pPr>
        <w:pStyle w:val="ListBullet"/>
        <w:numPr>
          <w:ilvl w:val="0"/>
          <w:numId w:val="0"/>
        </w:numPr>
      </w:pPr>
      <w:r w:rsidRPr="00330D03">
        <w:rPr>
          <w:rStyle w:val="Heading1Char"/>
        </w:rPr>
        <w:t>Data Analysis</w:t>
      </w:r>
      <w:r w:rsidR="006542E9">
        <w:rPr>
          <w:rStyle w:val="Heading1Char"/>
        </w:rPr>
        <w:t xml:space="preserve"> and Reporting</w:t>
      </w:r>
    </w:p>
    <w:p w14:paraId="550A6241" w14:textId="407F608C" w:rsidR="006542E9" w:rsidRDefault="00330D03" w:rsidP="00A451DE">
      <w:r>
        <w:t xml:space="preserve">After completing all the test sessions, </w:t>
      </w:r>
      <w:r w:rsidR="006542E9">
        <w:t xml:space="preserve">the collected data will be </w:t>
      </w:r>
      <w:r>
        <w:t>review</w:t>
      </w:r>
      <w:r w:rsidR="006542E9">
        <w:t>ed</w:t>
      </w:r>
      <w:r>
        <w:t xml:space="preserve"> and analyze</w:t>
      </w:r>
      <w:r w:rsidR="006542E9">
        <w:t xml:space="preserve">d. Notes </w:t>
      </w:r>
      <w:r w:rsidR="0084431E">
        <w:t>taken</w:t>
      </w:r>
      <w:r w:rsidR="006542E9">
        <w:t xml:space="preserve"> </w:t>
      </w:r>
      <w:r w:rsidR="0084431E">
        <w:t>during</w:t>
      </w:r>
      <w:r w:rsidR="006542E9">
        <w:t xml:space="preserve"> each session will be organized and used to i</w:t>
      </w:r>
      <w:r>
        <w:t xml:space="preserve">dentify recurring issues, pain points, or usability challenges </w:t>
      </w:r>
      <w:r w:rsidR="006542E9">
        <w:t>that the participants faced</w:t>
      </w:r>
      <w:r>
        <w:t>.</w:t>
      </w:r>
      <w:r w:rsidR="006542E9">
        <w:t xml:space="preserve"> The issues will be c</w:t>
      </w:r>
      <w:r>
        <w:t>ategorize</w:t>
      </w:r>
      <w:r w:rsidR="006542E9">
        <w:t>d</w:t>
      </w:r>
      <w:r>
        <w:t xml:space="preserve"> based on severity and impact on the user experience</w:t>
      </w:r>
      <w:r w:rsidR="006542E9">
        <w:t xml:space="preserve"> and the </w:t>
      </w:r>
      <w:r>
        <w:t>potential solutions or improvements for each identified issue</w:t>
      </w:r>
      <w:r w:rsidR="006542E9">
        <w:t xml:space="preserve"> will be considered</w:t>
      </w:r>
      <w:r>
        <w:t>.</w:t>
      </w:r>
    </w:p>
    <w:p w14:paraId="274C3461" w14:textId="591DD66F" w:rsidR="00330D03" w:rsidRDefault="00221DE9" w:rsidP="00A451DE">
      <w:r>
        <w:t>The s</w:t>
      </w:r>
      <w:r w:rsidR="00330D03">
        <w:t>ummarize</w:t>
      </w:r>
      <w:r>
        <w:t xml:space="preserve">d </w:t>
      </w:r>
      <w:r w:rsidR="00330D03">
        <w:t xml:space="preserve">findings and insights from the test </w:t>
      </w:r>
      <w:r w:rsidR="006542E9">
        <w:t>will be</w:t>
      </w:r>
      <w:r>
        <w:t xml:space="preserve"> described in the recommendations section of the Graduation Internship R</w:t>
      </w:r>
      <w:r w:rsidR="00330D03">
        <w:t>eport</w:t>
      </w:r>
      <w:r w:rsidR="00A451DE">
        <w:t>.</w:t>
      </w:r>
    </w:p>
    <w:p w14:paraId="5EE8A8A6" w14:textId="77777777" w:rsidR="008C7028" w:rsidRDefault="00237FAA" w:rsidP="008C7028">
      <w:pPr>
        <w:keepNext/>
      </w:pPr>
      <w:r w:rsidRPr="00237FAA">
        <w:lastRenderedPageBreak/>
        <w:drawing>
          <wp:inline distT="0" distB="0" distL="0" distR="0" wp14:anchorId="6601DCB2" wp14:editId="23ECA1D4">
            <wp:extent cx="5207000" cy="472910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8"/>
                    <a:srcRect l="19818" t="4500" r="7454"/>
                    <a:stretch/>
                  </pic:blipFill>
                  <pic:spPr bwMode="auto">
                    <a:xfrm>
                      <a:off x="0" y="0"/>
                      <a:ext cx="5227976" cy="4748156"/>
                    </a:xfrm>
                    <a:prstGeom prst="rect">
                      <a:avLst/>
                    </a:prstGeom>
                    <a:ln>
                      <a:noFill/>
                    </a:ln>
                    <a:extLst>
                      <a:ext uri="{53640926-AAD7-44D8-BBD7-CCE9431645EC}">
                        <a14:shadowObscured xmlns:a14="http://schemas.microsoft.com/office/drawing/2010/main"/>
                      </a:ext>
                    </a:extLst>
                  </pic:spPr>
                </pic:pic>
              </a:graphicData>
            </a:graphic>
          </wp:inline>
        </w:drawing>
      </w:r>
    </w:p>
    <w:p w14:paraId="1E9AD6FA" w14:textId="46C88C7A" w:rsidR="008C7028" w:rsidRDefault="008C7028" w:rsidP="008C7028">
      <w:pPr>
        <w:pStyle w:val="Caption"/>
      </w:pPr>
      <w:r>
        <w:t xml:space="preserve">Figure </w:t>
      </w:r>
      <w:fldSimple w:instr=" SEQ Figure \* ARABIC ">
        <w:r w:rsidR="003F4AA2">
          <w:rPr>
            <w:noProof/>
          </w:rPr>
          <w:t>1</w:t>
        </w:r>
      </w:fldSimple>
      <w:r>
        <w:t>. An example of the wireframe.</w:t>
      </w:r>
    </w:p>
    <w:p w14:paraId="097B304E" w14:textId="7EFF134D" w:rsidR="003F4AA2" w:rsidRDefault="003F4AA2">
      <w:r>
        <w:br w:type="page"/>
      </w:r>
    </w:p>
    <w:tbl>
      <w:tblPr>
        <w:tblStyle w:val="TableGrid"/>
        <w:tblW w:w="0" w:type="auto"/>
        <w:tblLook w:val="04A0" w:firstRow="1" w:lastRow="0" w:firstColumn="1" w:lastColumn="0" w:noHBand="0" w:noVBand="1"/>
      </w:tblPr>
      <w:tblGrid>
        <w:gridCol w:w="464"/>
        <w:gridCol w:w="3216"/>
        <w:gridCol w:w="931"/>
        <w:gridCol w:w="3685"/>
      </w:tblGrid>
      <w:tr w:rsidR="0047474F" w14:paraId="7CB940BA" w14:textId="77777777" w:rsidTr="003F4AA2">
        <w:tc>
          <w:tcPr>
            <w:tcW w:w="3680" w:type="dxa"/>
            <w:gridSpan w:val="2"/>
          </w:tcPr>
          <w:p w14:paraId="1D240722" w14:textId="4F392C0E" w:rsidR="0047474F" w:rsidRPr="0047474F" w:rsidRDefault="0047474F" w:rsidP="008C7028">
            <w:pPr>
              <w:rPr>
                <w:b/>
                <w:bCs/>
              </w:rPr>
            </w:pPr>
            <w:r w:rsidRPr="0047474F">
              <w:rPr>
                <w:b/>
                <w:bCs/>
              </w:rPr>
              <w:lastRenderedPageBreak/>
              <w:t>Participant’s name:</w:t>
            </w:r>
          </w:p>
        </w:tc>
        <w:tc>
          <w:tcPr>
            <w:tcW w:w="4616" w:type="dxa"/>
            <w:gridSpan w:val="2"/>
          </w:tcPr>
          <w:p w14:paraId="4C308709" w14:textId="5ACEEBCE" w:rsidR="0047474F" w:rsidRDefault="0047474F" w:rsidP="008C7028"/>
        </w:tc>
      </w:tr>
      <w:tr w:rsidR="0047474F" w14:paraId="29836A30" w14:textId="77777777" w:rsidTr="003F4AA2">
        <w:tc>
          <w:tcPr>
            <w:tcW w:w="3680" w:type="dxa"/>
            <w:gridSpan w:val="2"/>
          </w:tcPr>
          <w:p w14:paraId="6177573E" w14:textId="7DC5C93B" w:rsidR="0047474F" w:rsidRPr="0047474F" w:rsidRDefault="0047474F" w:rsidP="008C7028">
            <w:pPr>
              <w:rPr>
                <w:b/>
                <w:bCs/>
              </w:rPr>
            </w:pPr>
            <w:r w:rsidRPr="0047474F">
              <w:rPr>
                <w:b/>
                <w:bCs/>
              </w:rPr>
              <w:t>Task</w:t>
            </w:r>
          </w:p>
        </w:tc>
        <w:tc>
          <w:tcPr>
            <w:tcW w:w="931" w:type="dxa"/>
          </w:tcPr>
          <w:p w14:paraId="3A5AD518" w14:textId="1C733818" w:rsidR="0047474F" w:rsidRPr="0047474F" w:rsidRDefault="0047474F" w:rsidP="008C7028">
            <w:pPr>
              <w:rPr>
                <w:b/>
                <w:bCs/>
              </w:rPr>
            </w:pPr>
            <w:r w:rsidRPr="0047474F">
              <w:rPr>
                <w:b/>
                <w:bCs/>
              </w:rPr>
              <w:t>Passed</w:t>
            </w:r>
          </w:p>
        </w:tc>
        <w:tc>
          <w:tcPr>
            <w:tcW w:w="3685" w:type="dxa"/>
          </w:tcPr>
          <w:p w14:paraId="49ADBEF4" w14:textId="26883856" w:rsidR="0047474F" w:rsidRPr="0047474F" w:rsidRDefault="0047474F" w:rsidP="008C7028">
            <w:pPr>
              <w:rPr>
                <w:b/>
                <w:bCs/>
              </w:rPr>
            </w:pPr>
            <w:r w:rsidRPr="0047474F">
              <w:rPr>
                <w:b/>
                <w:bCs/>
              </w:rPr>
              <w:t>Observations</w:t>
            </w:r>
          </w:p>
        </w:tc>
      </w:tr>
      <w:tr w:rsidR="003F4AA2" w14:paraId="1AC67AEF" w14:textId="77777777" w:rsidTr="003F4AA2">
        <w:tc>
          <w:tcPr>
            <w:tcW w:w="464" w:type="dxa"/>
          </w:tcPr>
          <w:p w14:paraId="69F52551" w14:textId="19E3101B" w:rsidR="006429E3" w:rsidRPr="00E12E1F" w:rsidRDefault="006429E3" w:rsidP="006429E3">
            <w:pPr>
              <w:jc w:val="center"/>
              <w:rPr>
                <w:sz w:val="20"/>
                <w:szCs w:val="20"/>
              </w:rPr>
            </w:pPr>
            <w:r w:rsidRPr="00E12E1F">
              <w:rPr>
                <w:sz w:val="20"/>
                <w:szCs w:val="20"/>
              </w:rPr>
              <w:t>1</w:t>
            </w:r>
          </w:p>
        </w:tc>
        <w:tc>
          <w:tcPr>
            <w:tcW w:w="3216" w:type="dxa"/>
          </w:tcPr>
          <w:p w14:paraId="7CA5771A" w14:textId="0CD98986" w:rsidR="006429E3" w:rsidRPr="00E12E1F" w:rsidRDefault="006429E3" w:rsidP="006429E3">
            <w:pPr>
              <w:rPr>
                <w:sz w:val="20"/>
                <w:szCs w:val="20"/>
              </w:rPr>
            </w:pPr>
            <w:r w:rsidRPr="00E12E1F">
              <w:rPr>
                <w:sz w:val="20"/>
                <w:szCs w:val="20"/>
              </w:rPr>
              <w:t>Upload new evidence.</w:t>
            </w:r>
          </w:p>
        </w:tc>
        <w:tc>
          <w:tcPr>
            <w:tcW w:w="931" w:type="dxa"/>
          </w:tcPr>
          <w:p w14:paraId="72D7291D" w14:textId="77777777" w:rsidR="006429E3" w:rsidRPr="006429E3" w:rsidRDefault="006429E3" w:rsidP="008C7028">
            <w:pPr>
              <w:rPr>
                <w:sz w:val="18"/>
                <w:szCs w:val="18"/>
              </w:rPr>
            </w:pPr>
          </w:p>
        </w:tc>
        <w:tc>
          <w:tcPr>
            <w:tcW w:w="3685" w:type="dxa"/>
          </w:tcPr>
          <w:p w14:paraId="4351235D" w14:textId="77777777" w:rsidR="006429E3" w:rsidRPr="006429E3" w:rsidRDefault="006429E3" w:rsidP="008C7028">
            <w:pPr>
              <w:rPr>
                <w:sz w:val="18"/>
                <w:szCs w:val="18"/>
              </w:rPr>
            </w:pPr>
          </w:p>
        </w:tc>
      </w:tr>
      <w:tr w:rsidR="003F4AA2" w14:paraId="7BFAAC50" w14:textId="77777777" w:rsidTr="003F4AA2">
        <w:tc>
          <w:tcPr>
            <w:tcW w:w="464" w:type="dxa"/>
          </w:tcPr>
          <w:p w14:paraId="4B66D5A0" w14:textId="36ED8D0A" w:rsidR="006429E3" w:rsidRPr="00E12E1F" w:rsidRDefault="006429E3" w:rsidP="006429E3">
            <w:pPr>
              <w:jc w:val="center"/>
              <w:rPr>
                <w:sz w:val="20"/>
                <w:szCs w:val="20"/>
              </w:rPr>
            </w:pPr>
            <w:r w:rsidRPr="00E12E1F">
              <w:rPr>
                <w:sz w:val="20"/>
                <w:szCs w:val="20"/>
              </w:rPr>
              <w:t>2</w:t>
            </w:r>
          </w:p>
        </w:tc>
        <w:tc>
          <w:tcPr>
            <w:tcW w:w="3216" w:type="dxa"/>
          </w:tcPr>
          <w:p w14:paraId="431E3ACF" w14:textId="42B76293" w:rsidR="006429E3" w:rsidRPr="00E12E1F" w:rsidRDefault="006429E3" w:rsidP="008C7028">
            <w:pPr>
              <w:rPr>
                <w:sz w:val="20"/>
                <w:szCs w:val="20"/>
              </w:rPr>
            </w:pPr>
            <w:r w:rsidRPr="00E12E1F">
              <w:rPr>
                <w:sz w:val="20"/>
                <w:szCs w:val="20"/>
              </w:rPr>
              <w:t>Find evidence called “_________”.</w:t>
            </w:r>
          </w:p>
        </w:tc>
        <w:tc>
          <w:tcPr>
            <w:tcW w:w="931" w:type="dxa"/>
          </w:tcPr>
          <w:p w14:paraId="79C2EF50" w14:textId="77777777" w:rsidR="006429E3" w:rsidRPr="006429E3" w:rsidRDefault="006429E3" w:rsidP="008C7028">
            <w:pPr>
              <w:rPr>
                <w:sz w:val="18"/>
                <w:szCs w:val="18"/>
              </w:rPr>
            </w:pPr>
          </w:p>
        </w:tc>
        <w:tc>
          <w:tcPr>
            <w:tcW w:w="3685" w:type="dxa"/>
          </w:tcPr>
          <w:p w14:paraId="4663C147" w14:textId="77777777" w:rsidR="006429E3" w:rsidRPr="006429E3" w:rsidRDefault="006429E3" w:rsidP="008C7028">
            <w:pPr>
              <w:rPr>
                <w:sz w:val="18"/>
                <w:szCs w:val="18"/>
              </w:rPr>
            </w:pPr>
          </w:p>
        </w:tc>
      </w:tr>
      <w:tr w:rsidR="003F4AA2" w14:paraId="2EE6634F" w14:textId="77777777" w:rsidTr="003F4AA2">
        <w:tc>
          <w:tcPr>
            <w:tcW w:w="464" w:type="dxa"/>
          </w:tcPr>
          <w:p w14:paraId="5AB16C00" w14:textId="52487912" w:rsidR="006429E3" w:rsidRPr="00E12E1F" w:rsidRDefault="006429E3" w:rsidP="006429E3">
            <w:pPr>
              <w:jc w:val="center"/>
              <w:rPr>
                <w:sz w:val="20"/>
                <w:szCs w:val="20"/>
              </w:rPr>
            </w:pPr>
            <w:r w:rsidRPr="00E12E1F">
              <w:rPr>
                <w:sz w:val="20"/>
                <w:szCs w:val="20"/>
              </w:rPr>
              <w:t>3</w:t>
            </w:r>
          </w:p>
        </w:tc>
        <w:tc>
          <w:tcPr>
            <w:tcW w:w="3216" w:type="dxa"/>
          </w:tcPr>
          <w:p w14:paraId="63892E6A" w14:textId="7623CE71" w:rsidR="006429E3" w:rsidRPr="00E12E1F" w:rsidRDefault="006429E3" w:rsidP="008C7028">
            <w:pPr>
              <w:rPr>
                <w:sz w:val="20"/>
                <w:szCs w:val="20"/>
              </w:rPr>
            </w:pPr>
            <w:r w:rsidRPr="00E12E1F">
              <w:rPr>
                <w:sz w:val="20"/>
                <w:szCs w:val="20"/>
              </w:rPr>
              <w:t>View all Video Type evidence.</w:t>
            </w:r>
          </w:p>
        </w:tc>
        <w:tc>
          <w:tcPr>
            <w:tcW w:w="931" w:type="dxa"/>
          </w:tcPr>
          <w:p w14:paraId="20C6805C" w14:textId="77777777" w:rsidR="006429E3" w:rsidRPr="006429E3" w:rsidRDefault="006429E3" w:rsidP="008C7028">
            <w:pPr>
              <w:rPr>
                <w:sz w:val="18"/>
                <w:szCs w:val="18"/>
              </w:rPr>
            </w:pPr>
          </w:p>
        </w:tc>
        <w:tc>
          <w:tcPr>
            <w:tcW w:w="3685" w:type="dxa"/>
          </w:tcPr>
          <w:p w14:paraId="7A3719D1" w14:textId="77777777" w:rsidR="006429E3" w:rsidRPr="006429E3" w:rsidRDefault="006429E3" w:rsidP="008C7028">
            <w:pPr>
              <w:rPr>
                <w:sz w:val="18"/>
                <w:szCs w:val="18"/>
              </w:rPr>
            </w:pPr>
          </w:p>
        </w:tc>
      </w:tr>
      <w:tr w:rsidR="003F4AA2" w14:paraId="09745655" w14:textId="77777777" w:rsidTr="003F4AA2">
        <w:tc>
          <w:tcPr>
            <w:tcW w:w="464" w:type="dxa"/>
          </w:tcPr>
          <w:p w14:paraId="577C9541" w14:textId="41598978" w:rsidR="006429E3" w:rsidRPr="00E12E1F" w:rsidRDefault="006429E3" w:rsidP="006429E3">
            <w:pPr>
              <w:jc w:val="center"/>
              <w:rPr>
                <w:sz w:val="20"/>
                <w:szCs w:val="20"/>
              </w:rPr>
            </w:pPr>
            <w:r w:rsidRPr="00E12E1F">
              <w:rPr>
                <w:sz w:val="20"/>
                <w:szCs w:val="20"/>
              </w:rPr>
              <w:t>4</w:t>
            </w:r>
          </w:p>
        </w:tc>
        <w:tc>
          <w:tcPr>
            <w:tcW w:w="3216" w:type="dxa"/>
          </w:tcPr>
          <w:p w14:paraId="6176CA5C" w14:textId="0B218D1A" w:rsidR="006429E3" w:rsidRPr="00E12E1F" w:rsidRDefault="006429E3" w:rsidP="008C7028">
            <w:pPr>
              <w:rPr>
                <w:sz w:val="20"/>
                <w:szCs w:val="20"/>
              </w:rPr>
            </w:pPr>
            <w:r w:rsidRPr="00E12E1F">
              <w:rPr>
                <w:sz w:val="20"/>
                <w:szCs w:val="20"/>
              </w:rPr>
              <w:t>View all evidence again.</w:t>
            </w:r>
          </w:p>
        </w:tc>
        <w:tc>
          <w:tcPr>
            <w:tcW w:w="931" w:type="dxa"/>
          </w:tcPr>
          <w:p w14:paraId="253E0CE8" w14:textId="77777777" w:rsidR="006429E3" w:rsidRPr="006429E3" w:rsidRDefault="006429E3" w:rsidP="008C7028">
            <w:pPr>
              <w:rPr>
                <w:sz w:val="18"/>
                <w:szCs w:val="18"/>
              </w:rPr>
            </w:pPr>
          </w:p>
        </w:tc>
        <w:tc>
          <w:tcPr>
            <w:tcW w:w="3685" w:type="dxa"/>
          </w:tcPr>
          <w:p w14:paraId="5881DFD2" w14:textId="77777777" w:rsidR="006429E3" w:rsidRPr="006429E3" w:rsidRDefault="006429E3" w:rsidP="008C7028">
            <w:pPr>
              <w:rPr>
                <w:sz w:val="18"/>
                <w:szCs w:val="18"/>
              </w:rPr>
            </w:pPr>
          </w:p>
        </w:tc>
      </w:tr>
      <w:tr w:rsidR="003F4AA2" w14:paraId="50652F0F" w14:textId="77777777" w:rsidTr="003F4AA2">
        <w:tc>
          <w:tcPr>
            <w:tcW w:w="464" w:type="dxa"/>
          </w:tcPr>
          <w:p w14:paraId="4F20A297" w14:textId="22FBA9F2" w:rsidR="006429E3" w:rsidRPr="00E12E1F" w:rsidRDefault="006429E3" w:rsidP="006429E3">
            <w:pPr>
              <w:jc w:val="center"/>
              <w:rPr>
                <w:sz w:val="20"/>
                <w:szCs w:val="20"/>
              </w:rPr>
            </w:pPr>
            <w:r w:rsidRPr="00E12E1F">
              <w:rPr>
                <w:sz w:val="20"/>
                <w:szCs w:val="20"/>
              </w:rPr>
              <w:t>5</w:t>
            </w:r>
          </w:p>
        </w:tc>
        <w:tc>
          <w:tcPr>
            <w:tcW w:w="3216" w:type="dxa"/>
          </w:tcPr>
          <w:p w14:paraId="320A5F09" w14:textId="30B8A2FA" w:rsidR="006429E3" w:rsidRPr="00E12E1F" w:rsidRDefault="006429E3" w:rsidP="008C7028">
            <w:pPr>
              <w:rPr>
                <w:sz w:val="20"/>
                <w:szCs w:val="20"/>
              </w:rPr>
            </w:pPr>
            <w:r w:rsidRPr="00E12E1F">
              <w:rPr>
                <w:sz w:val="20"/>
                <w:szCs w:val="20"/>
              </w:rPr>
              <w:t>View only evidence that is linked to “________” collection.</w:t>
            </w:r>
          </w:p>
        </w:tc>
        <w:tc>
          <w:tcPr>
            <w:tcW w:w="931" w:type="dxa"/>
          </w:tcPr>
          <w:p w14:paraId="52ECB07D" w14:textId="77777777" w:rsidR="006429E3" w:rsidRPr="006429E3" w:rsidRDefault="006429E3" w:rsidP="008C7028">
            <w:pPr>
              <w:rPr>
                <w:sz w:val="18"/>
                <w:szCs w:val="18"/>
              </w:rPr>
            </w:pPr>
          </w:p>
        </w:tc>
        <w:tc>
          <w:tcPr>
            <w:tcW w:w="3685" w:type="dxa"/>
          </w:tcPr>
          <w:p w14:paraId="5D3B8B8B" w14:textId="77777777" w:rsidR="006429E3" w:rsidRPr="006429E3" w:rsidRDefault="006429E3" w:rsidP="008C7028">
            <w:pPr>
              <w:rPr>
                <w:sz w:val="18"/>
                <w:szCs w:val="18"/>
              </w:rPr>
            </w:pPr>
          </w:p>
        </w:tc>
      </w:tr>
      <w:tr w:rsidR="003F4AA2" w14:paraId="3FF61878" w14:textId="77777777" w:rsidTr="003F4AA2">
        <w:tc>
          <w:tcPr>
            <w:tcW w:w="464" w:type="dxa"/>
          </w:tcPr>
          <w:p w14:paraId="54CB2AF0" w14:textId="2BB36B3A" w:rsidR="006429E3" w:rsidRPr="00E12E1F" w:rsidRDefault="006429E3" w:rsidP="006429E3">
            <w:pPr>
              <w:jc w:val="center"/>
              <w:rPr>
                <w:sz w:val="20"/>
                <w:szCs w:val="20"/>
              </w:rPr>
            </w:pPr>
            <w:r w:rsidRPr="00E12E1F">
              <w:rPr>
                <w:sz w:val="20"/>
                <w:szCs w:val="20"/>
              </w:rPr>
              <w:t>6</w:t>
            </w:r>
          </w:p>
        </w:tc>
        <w:tc>
          <w:tcPr>
            <w:tcW w:w="3216" w:type="dxa"/>
          </w:tcPr>
          <w:p w14:paraId="113B26E3" w14:textId="66514DF6" w:rsidR="006429E3" w:rsidRPr="00E12E1F" w:rsidRDefault="006429E3" w:rsidP="008C7028">
            <w:pPr>
              <w:rPr>
                <w:sz w:val="20"/>
                <w:szCs w:val="20"/>
              </w:rPr>
            </w:pPr>
            <w:r w:rsidRPr="00E12E1F">
              <w:rPr>
                <w:sz w:val="20"/>
                <w:szCs w:val="20"/>
              </w:rPr>
              <w:t>View only evidence that is linked to “________” goal.</w:t>
            </w:r>
          </w:p>
        </w:tc>
        <w:tc>
          <w:tcPr>
            <w:tcW w:w="931" w:type="dxa"/>
          </w:tcPr>
          <w:p w14:paraId="254F82F2" w14:textId="77777777" w:rsidR="006429E3" w:rsidRPr="006429E3" w:rsidRDefault="006429E3" w:rsidP="008C7028">
            <w:pPr>
              <w:rPr>
                <w:sz w:val="18"/>
                <w:szCs w:val="18"/>
              </w:rPr>
            </w:pPr>
          </w:p>
        </w:tc>
        <w:tc>
          <w:tcPr>
            <w:tcW w:w="3685" w:type="dxa"/>
          </w:tcPr>
          <w:p w14:paraId="765F4565" w14:textId="77777777" w:rsidR="006429E3" w:rsidRPr="006429E3" w:rsidRDefault="006429E3" w:rsidP="008C7028">
            <w:pPr>
              <w:rPr>
                <w:sz w:val="18"/>
                <w:szCs w:val="18"/>
              </w:rPr>
            </w:pPr>
          </w:p>
        </w:tc>
      </w:tr>
      <w:tr w:rsidR="003F4AA2" w14:paraId="51795B9F" w14:textId="77777777" w:rsidTr="003F4AA2">
        <w:tc>
          <w:tcPr>
            <w:tcW w:w="464" w:type="dxa"/>
          </w:tcPr>
          <w:p w14:paraId="5F159945" w14:textId="1D256065" w:rsidR="006429E3" w:rsidRPr="00E12E1F" w:rsidRDefault="006429E3" w:rsidP="006429E3">
            <w:pPr>
              <w:jc w:val="center"/>
              <w:rPr>
                <w:sz w:val="20"/>
                <w:szCs w:val="20"/>
              </w:rPr>
            </w:pPr>
            <w:r w:rsidRPr="00E12E1F">
              <w:rPr>
                <w:sz w:val="20"/>
                <w:szCs w:val="20"/>
              </w:rPr>
              <w:t>7</w:t>
            </w:r>
          </w:p>
        </w:tc>
        <w:tc>
          <w:tcPr>
            <w:tcW w:w="3216" w:type="dxa"/>
          </w:tcPr>
          <w:p w14:paraId="145307A0" w14:textId="77777777" w:rsidR="006429E3" w:rsidRPr="00E12E1F" w:rsidRDefault="006429E3" w:rsidP="006429E3">
            <w:pPr>
              <w:rPr>
                <w:sz w:val="20"/>
                <w:szCs w:val="20"/>
              </w:rPr>
            </w:pPr>
            <w:r w:rsidRPr="00E12E1F">
              <w:rPr>
                <w:sz w:val="20"/>
                <w:szCs w:val="20"/>
              </w:rPr>
              <w:t>View all evidence from last May.</w:t>
            </w:r>
          </w:p>
          <w:p w14:paraId="5AA5D890" w14:textId="77777777" w:rsidR="006429E3" w:rsidRPr="00E12E1F" w:rsidRDefault="006429E3" w:rsidP="008C7028">
            <w:pPr>
              <w:rPr>
                <w:sz w:val="20"/>
                <w:szCs w:val="20"/>
              </w:rPr>
            </w:pPr>
          </w:p>
        </w:tc>
        <w:tc>
          <w:tcPr>
            <w:tcW w:w="931" w:type="dxa"/>
          </w:tcPr>
          <w:p w14:paraId="2771E6C1" w14:textId="77777777" w:rsidR="006429E3" w:rsidRPr="006429E3" w:rsidRDefault="006429E3" w:rsidP="008C7028">
            <w:pPr>
              <w:rPr>
                <w:sz w:val="18"/>
                <w:szCs w:val="18"/>
              </w:rPr>
            </w:pPr>
          </w:p>
        </w:tc>
        <w:tc>
          <w:tcPr>
            <w:tcW w:w="3685" w:type="dxa"/>
          </w:tcPr>
          <w:p w14:paraId="57AE36CE" w14:textId="77777777" w:rsidR="006429E3" w:rsidRPr="006429E3" w:rsidRDefault="006429E3" w:rsidP="008C7028">
            <w:pPr>
              <w:rPr>
                <w:sz w:val="18"/>
                <w:szCs w:val="18"/>
              </w:rPr>
            </w:pPr>
          </w:p>
        </w:tc>
      </w:tr>
      <w:tr w:rsidR="006429E3" w14:paraId="0E37C5BD" w14:textId="77777777" w:rsidTr="003F4AA2">
        <w:tc>
          <w:tcPr>
            <w:tcW w:w="464" w:type="dxa"/>
          </w:tcPr>
          <w:p w14:paraId="5269FB49" w14:textId="0CA98D53" w:rsidR="006429E3" w:rsidRPr="00E12E1F" w:rsidRDefault="006429E3" w:rsidP="006429E3">
            <w:pPr>
              <w:jc w:val="center"/>
              <w:rPr>
                <w:sz w:val="20"/>
                <w:szCs w:val="20"/>
              </w:rPr>
            </w:pPr>
            <w:r w:rsidRPr="00E12E1F">
              <w:rPr>
                <w:sz w:val="20"/>
                <w:szCs w:val="20"/>
              </w:rPr>
              <w:t>8</w:t>
            </w:r>
          </w:p>
        </w:tc>
        <w:tc>
          <w:tcPr>
            <w:tcW w:w="3216" w:type="dxa"/>
          </w:tcPr>
          <w:p w14:paraId="6E9DD157" w14:textId="77777777" w:rsidR="006429E3" w:rsidRPr="00E12E1F" w:rsidRDefault="006429E3" w:rsidP="006429E3">
            <w:pPr>
              <w:rPr>
                <w:sz w:val="20"/>
                <w:szCs w:val="20"/>
              </w:rPr>
            </w:pPr>
            <w:r w:rsidRPr="00E12E1F">
              <w:rPr>
                <w:sz w:val="20"/>
                <w:szCs w:val="20"/>
              </w:rPr>
              <w:t xml:space="preserve">Remove evidence “_________” (linked). </w:t>
            </w:r>
          </w:p>
          <w:p w14:paraId="46D9F7A3" w14:textId="77777777" w:rsidR="006429E3" w:rsidRPr="00E12E1F" w:rsidRDefault="006429E3" w:rsidP="008C7028">
            <w:pPr>
              <w:rPr>
                <w:sz w:val="20"/>
                <w:szCs w:val="20"/>
              </w:rPr>
            </w:pPr>
          </w:p>
        </w:tc>
        <w:tc>
          <w:tcPr>
            <w:tcW w:w="931" w:type="dxa"/>
          </w:tcPr>
          <w:p w14:paraId="32FDF312" w14:textId="77777777" w:rsidR="006429E3" w:rsidRPr="006429E3" w:rsidRDefault="006429E3" w:rsidP="008C7028">
            <w:pPr>
              <w:rPr>
                <w:sz w:val="18"/>
                <w:szCs w:val="18"/>
              </w:rPr>
            </w:pPr>
          </w:p>
        </w:tc>
        <w:tc>
          <w:tcPr>
            <w:tcW w:w="3685" w:type="dxa"/>
          </w:tcPr>
          <w:p w14:paraId="5362BE9F" w14:textId="77777777" w:rsidR="006429E3" w:rsidRPr="006429E3" w:rsidRDefault="006429E3" w:rsidP="008C7028">
            <w:pPr>
              <w:rPr>
                <w:sz w:val="18"/>
                <w:szCs w:val="18"/>
              </w:rPr>
            </w:pPr>
          </w:p>
        </w:tc>
      </w:tr>
      <w:tr w:rsidR="006429E3" w14:paraId="77738910" w14:textId="77777777" w:rsidTr="003F4AA2">
        <w:tc>
          <w:tcPr>
            <w:tcW w:w="464" w:type="dxa"/>
          </w:tcPr>
          <w:p w14:paraId="750E95E7" w14:textId="79EC80EC" w:rsidR="006429E3" w:rsidRPr="00E12E1F" w:rsidRDefault="006429E3" w:rsidP="006429E3">
            <w:pPr>
              <w:jc w:val="center"/>
              <w:rPr>
                <w:sz w:val="20"/>
                <w:szCs w:val="20"/>
              </w:rPr>
            </w:pPr>
            <w:r w:rsidRPr="00E12E1F">
              <w:rPr>
                <w:sz w:val="20"/>
                <w:szCs w:val="20"/>
              </w:rPr>
              <w:t>9</w:t>
            </w:r>
          </w:p>
        </w:tc>
        <w:tc>
          <w:tcPr>
            <w:tcW w:w="3216" w:type="dxa"/>
          </w:tcPr>
          <w:p w14:paraId="4B99AB1D" w14:textId="01109C87" w:rsidR="006429E3" w:rsidRPr="00E12E1F" w:rsidRDefault="006429E3" w:rsidP="008C7028">
            <w:pPr>
              <w:rPr>
                <w:sz w:val="20"/>
                <w:szCs w:val="20"/>
              </w:rPr>
            </w:pPr>
            <w:r w:rsidRPr="00E12E1F">
              <w:rPr>
                <w:sz w:val="20"/>
                <w:szCs w:val="20"/>
              </w:rPr>
              <w:t>Add “________” evidence to a collection.</w:t>
            </w:r>
          </w:p>
        </w:tc>
        <w:tc>
          <w:tcPr>
            <w:tcW w:w="931" w:type="dxa"/>
          </w:tcPr>
          <w:p w14:paraId="61465C76" w14:textId="77777777" w:rsidR="006429E3" w:rsidRPr="006429E3" w:rsidRDefault="006429E3" w:rsidP="008C7028">
            <w:pPr>
              <w:rPr>
                <w:sz w:val="18"/>
                <w:szCs w:val="18"/>
              </w:rPr>
            </w:pPr>
          </w:p>
        </w:tc>
        <w:tc>
          <w:tcPr>
            <w:tcW w:w="3685" w:type="dxa"/>
          </w:tcPr>
          <w:p w14:paraId="63560E68" w14:textId="77777777" w:rsidR="006429E3" w:rsidRPr="006429E3" w:rsidRDefault="006429E3" w:rsidP="008C7028">
            <w:pPr>
              <w:rPr>
                <w:sz w:val="18"/>
                <w:szCs w:val="18"/>
              </w:rPr>
            </w:pPr>
          </w:p>
        </w:tc>
      </w:tr>
      <w:tr w:rsidR="006429E3" w14:paraId="54BA02F1" w14:textId="77777777" w:rsidTr="003F4AA2">
        <w:tc>
          <w:tcPr>
            <w:tcW w:w="464" w:type="dxa"/>
          </w:tcPr>
          <w:p w14:paraId="7CE172E6" w14:textId="7E737559" w:rsidR="006429E3" w:rsidRPr="00E12E1F" w:rsidRDefault="006429E3" w:rsidP="006429E3">
            <w:pPr>
              <w:jc w:val="center"/>
              <w:rPr>
                <w:sz w:val="20"/>
                <w:szCs w:val="20"/>
              </w:rPr>
            </w:pPr>
            <w:r w:rsidRPr="00E12E1F">
              <w:rPr>
                <w:sz w:val="20"/>
                <w:szCs w:val="20"/>
              </w:rPr>
              <w:t>10</w:t>
            </w:r>
          </w:p>
        </w:tc>
        <w:tc>
          <w:tcPr>
            <w:tcW w:w="3216" w:type="dxa"/>
          </w:tcPr>
          <w:p w14:paraId="4016A04F" w14:textId="77777777" w:rsidR="006429E3" w:rsidRPr="00E12E1F" w:rsidRDefault="006429E3" w:rsidP="006429E3">
            <w:pPr>
              <w:rPr>
                <w:sz w:val="20"/>
                <w:szCs w:val="20"/>
              </w:rPr>
            </w:pPr>
            <w:r w:rsidRPr="00E12E1F">
              <w:rPr>
                <w:sz w:val="20"/>
                <w:szCs w:val="20"/>
              </w:rPr>
              <w:t>Find the oldest uploaded evidence.</w:t>
            </w:r>
          </w:p>
          <w:p w14:paraId="7001CBE0" w14:textId="77777777" w:rsidR="006429E3" w:rsidRPr="00E12E1F" w:rsidRDefault="006429E3" w:rsidP="008C7028">
            <w:pPr>
              <w:rPr>
                <w:sz w:val="20"/>
                <w:szCs w:val="20"/>
              </w:rPr>
            </w:pPr>
          </w:p>
        </w:tc>
        <w:tc>
          <w:tcPr>
            <w:tcW w:w="931" w:type="dxa"/>
          </w:tcPr>
          <w:p w14:paraId="0FF746FD" w14:textId="77777777" w:rsidR="006429E3" w:rsidRPr="006429E3" w:rsidRDefault="006429E3" w:rsidP="008C7028">
            <w:pPr>
              <w:rPr>
                <w:sz w:val="18"/>
                <w:szCs w:val="18"/>
              </w:rPr>
            </w:pPr>
          </w:p>
        </w:tc>
        <w:tc>
          <w:tcPr>
            <w:tcW w:w="3685" w:type="dxa"/>
          </w:tcPr>
          <w:p w14:paraId="1C6B2012" w14:textId="77777777" w:rsidR="006429E3" w:rsidRPr="006429E3" w:rsidRDefault="006429E3" w:rsidP="008C7028">
            <w:pPr>
              <w:rPr>
                <w:sz w:val="18"/>
                <w:szCs w:val="18"/>
              </w:rPr>
            </w:pPr>
          </w:p>
        </w:tc>
      </w:tr>
      <w:tr w:rsidR="006429E3" w14:paraId="554C67A8" w14:textId="77777777" w:rsidTr="003F4AA2">
        <w:tc>
          <w:tcPr>
            <w:tcW w:w="464" w:type="dxa"/>
          </w:tcPr>
          <w:p w14:paraId="6C55BFB1" w14:textId="2CDAA75A" w:rsidR="006429E3" w:rsidRPr="00E12E1F" w:rsidRDefault="006429E3" w:rsidP="006429E3">
            <w:pPr>
              <w:jc w:val="center"/>
              <w:rPr>
                <w:sz w:val="20"/>
                <w:szCs w:val="20"/>
              </w:rPr>
            </w:pPr>
            <w:r w:rsidRPr="00E12E1F">
              <w:rPr>
                <w:sz w:val="20"/>
                <w:szCs w:val="20"/>
              </w:rPr>
              <w:t>11</w:t>
            </w:r>
          </w:p>
        </w:tc>
        <w:tc>
          <w:tcPr>
            <w:tcW w:w="3216" w:type="dxa"/>
          </w:tcPr>
          <w:p w14:paraId="3813BE2D" w14:textId="77777777" w:rsidR="006429E3" w:rsidRPr="00E12E1F" w:rsidRDefault="006429E3" w:rsidP="006429E3">
            <w:pPr>
              <w:rPr>
                <w:sz w:val="20"/>
                <w:szCs w:val="20"/>
              </w:rPr>
            </w:pPr>
            <w:r w:rsidRPr="00E12E1F">
              <w:rPr>
                <w:sz w:val="20"/>
                <w:szCs w:val="20"/>
              </w:rPr>
              <w:t>Find all evidence that is linked to “________” collection and “________” goal.</w:t>
            </w:r>
          </w:p>
          <w:p w14:paraId="30A7D80C" w14:textId="77777777" w:rsidR="006429E3" w:rsidRPr="00E12E1F" w:rsidRDefault="006429E3" w:rsidP="008C7028">
            <w:pPr>
              <w:rPr>
                <w:sz w:val="20"/>
                <w:szCs w:val="20"/>
              </w:rPr>
            </w:pPr>
          </w:p>
        </w:tc>
        <w:tc>
          <w:tcPr>
            <w:tcW w:w="931" w:type="dxa"/>
          </w:tcPr>
          <w:p w14:paraId="321809D2" w14:textId="77777777" w:rsidR="006429E3" w:rsidRPr="006429E3" w:rsidRDefault="006429E3" w:rsidP="008C7028">
            <w:pPr>
              <w:rPr>
                <w:sz w:val="18"/>
                <w:szCs w:val="18"/>
              </w:rPr>
            </w:pPr>
          </w:p>
        </w:tc>
        <w:tc>
          <w:tcPr>
            <w:tcW w:w="3685" w:type="dxa"/>
          </w:tcPr>
          <w:p w14:paraId="5F3D7F60" w14:textId="77777777" w:rsidR="006429E3" w:rsidRPr="006429E3" w:rsidRDefault="006429E3" w:rsidP="008C7028">
            <w:pPr>
              <w:rPr>
                <w:sz w:val="18"/>
                <w:szCs w:val="18"/>
              </w:rPr>
            </w:pPr>
          </w:p>
        </w:tc>
      </w:tr>
      <w:tr w:rsidR="006429E3" w14:paraId="1F0E129B" w14:textId="77777777" w:rsidTr="003F4AA2">
        <w:tc>
          <w:tcPr>
            <w:tcW w:w="464" w:type="dxa"/>
          </w:tcPr>
          <w:p w14:paraId="595B1365" w14:textId="1AEA50E2" w:rsidR="006429E3" w:rsidRPr="00E12E1F" w:rsidRDefault="006429E3" w:rsidP="006429E3">
            <w:pPr>
              <w:jc w:val="center"/>
              <w:rPr>
                <w:sz w:val="20"/>
                <w:szCs w:val="20"/>
              </w:rPr>
            </w:pPr>
            <w:r w:rsidRPr="00E12E1F">
              <w:rPr>
                <w:sz w:val="20"/>
                <w:szCs w:val="20"/>
              </w:rPr>
              <w:t>12</w:t>
            </w:r>
          </w:p>
        </w:tc>
        <w:tc>
          <w:tcPr>
            <w:tcW w:w="3216" w:type="dxa"/>
          </w:tcPr>
          <w:p w14:paraId="1603FD29" w14:textId="2BDD4347" w:rsidR="006429E3" w:rsidRPr="00E12E1F" w:rsidRDefault="006429E3" w:rsidP="008C7028">
            <w:pPr>
              <w:rPr>
                <w:sz w:val="20"/>
                <w:szCs w:val="20"/>
              </w:rPr>
            </w:pPr>
            <w:r w:rsidRPr="00E12E1F">
              <w:rPr>
                <w:sz w:val="20"/>
                <w:szCs w:val="20"/>
              </w:rPr>
              <w:t>Change evidence Title or description.</w:t>
            </w:r>
          </w:p>
        </w:tc>
        <w:tc>
          <w:tcPr>
            <w:tcW w:w="931" w:type="dxa"/>
          </w:tcPr>
          <w:p w14:paraId="3213BDDA" w14:textId="77777777" w:rsidR="006429E3" w:rsidRPr="006429E3" w:rsidRDefault="006429E3" w:rsidP="008C7028">
            <w:pPr>
              <w:rPr>
                <w:sz w:val="18"/>
                <w:szCs w:val="18"/>
              </w:rPr>
            </w:pPr>
          </w:p>
        </w:tc>
        <w:tc>
          <w:tcPr>
            <w:tcW w:w="3685" w:type="dxa"/>
          </w:tcPr>
          <w:p w14:paraId="3A671143" w14:textId="77777777" w:rsidR="006429E3" w:rsidRPr="006429E3" w:rsidRDefault="006429E3" w:rsidP="008C7028">
            <w:pPr>
              <w:rPr>
                <w:sz w:val="18"/>
                <w:szCs w:val="18"/>
              </w:rPr>
            </w:pPr>
          </w:p>
        </w:tc>
      </w:tr>
      <w:tr w:rsidR="00E12E1F" w14:paraId="1B61A8E3" w14:textId="77777777" w:rsidTr="00647B52">
        <w:tc>
          <w:tcPr>
            <w:tcW w:w="8296" w:type="dxa"/>
            <w:gridSpan w:val="4"/>
          </w:tcPr>
          <w:p w14:paraId="428FA2B4" w14:textId="4D93116D" w:rsidR="00E12E1F" w:rsidRPr="006429E3" w:rsidRDefault="00E12E1F" w:rsidP="008C7028">
            <w:pPr>
              <w:rPr>
                <w:sz w:val="18"/>
                <w:szCs w:val="18"/>
              </w:rPr>
            </w:pPr>
            <w:r w:rsidRPr="0047474F">
              <w:rPr>
                <w:b/>
                <w:bCs/>
                <w:sz w:val="18"/>
                <w:szCs w:val="18"/>
              </w:rPr>
              <w:t>Post Test Questions</w:t>
            </w:r>
          </w:p>
        </w:tc>
      </w:tr>
      <w:tr w:rsidR="00E12E1F" w14:paraId="73487647" w14:textId="77777777" w:rsidTr="003F4AA2">
        <w:tc>
          <w:tcPr>
            <w:tcW w:w="464" w:type="dxa"/>
          </w:tcPr>
          <w:p w14:paraId="43EF8021" w14:textId="5B80C2B3" w:rsidR="00E12E1F" w:rsidRPr="00E12E1F" w:rsidRDefault="00E12E1F" w:rsidP="006429E3">
            <w:pPr>
              <w:jc w:val="center"/>
              <w:rPr>
                <w:sz w:val="20"/>
                <w:szCs w:val="20"/>
              </w:rPr>
            </w:pPr>
            <w:r w:rsidRPr="00E12E1F">
              <w:rPr>
                <w:sz w:val="20"/>
                <w:szCs w:val="20"/>
              </w:rPr>
              <w:t>1</w:t>
            </w:r>
          </w:p>
        </w:tc>
        <w:tc>
          <w:tcPr>
            <w:tcW w:w="3216" w:type="dxa"/>
          </w:tcPr>
          <w:p w14:paraId="561339EB" w14:textId="127BEF2D" w:rsidR="00E12E1F" w:rsidRPr="00E12E1F" w:rsidRDefault="00E12E1F" w:rsidP="00D556FA">
            <w:pPr>
              <w:rPr>
                <w:sz w:val="20"/>
                <w:szCs w:val="20"/>
              </w:rPr>
            </w:pPr>
            <w:r w:rsidRPr="00E12E1F">
              <w:rPr>
                <w:sz w:val="20"/>
                <w:szCs w:val="20"/>
              </w:rPr>
              <w:t>Was the context and</w:t>
            </w:r>
            <w:r w:rsidRPr="00E12E1F">
              <w:rPr>
                <w:sz w:val="20"/>
                <w:szCs w:val="20"/>
              </w:rPr>
              <w:t xml:space="preserve"> </w:t>
            </w:r>
            <w:r w:rsidRPr="00E12E1F">
              <w:rPr>
                <w:sz w:val="20"/>
                <w:szCs w:val="20"/>
              </w:rPr>
              <w:t xml:space="preserve">tasks clear? </w:t>
            </w:r>
          </w:p>
        </w:tc>
        <w:tc>
          <w:tcPr>
            <w:tcW w:w="4616" w:type="dxa"/>
            <w:gridSpan w:val="2"/>
          </w:tcPr>
          <w:p w14:paraId="6D65BE75" w14:textId="77777777" w:rsidR="00E12E1F" w:rsidRPr="006429E3" w:rsidRDefault="00E12E1F" w:rsidP="008C7028">
            <w:pPr>
              <w:rPr>
                <w:sz w:val="18"/>
                <w:szCs w:val="18"/>
              </w:rPr>
            </w:pPr>
          </w:p>
        </w:tc>
      </w:tr>
      <w:tr w:rsidR="00E12E1F" w14:paraId="3D54AACB" w14:textId="77777777" w:rsidTr="003F4AA2">
        <w:tc>
          <w:tcPr>
            <w:tcW w:w="464" w:type="dxa"/>
          </w:tcPr>
          <w:p w14:paraId="2C0EF2A5" w14:textId="75BA45E2" w:rsidR="00E12E1F" w:rsidRPr="00E12E1F" w:rsidRDefault="00E12E1F" w:rsidP="006429E3">
            <w:pPr>
              <w:jc w:val="center"/>
              <w:rPr>
                <w:sz w:val="20"/>
                <w:szCs w:val="20"/>
              </w:rPr>
            </w:pPr>
            <w:r w:rsidRPr="00E12E1F">
              <w:rPr>
                <w:sz w:val="20"/>
                <w:szCs w:val="20"/>
              </w:rPr>
              <w:t>2</w:t>
            </w:r>
          </w:p>
        </w:tc>
        <w:tc>
          <w:tcPr>
            <w:tcW w:w="3216" w:type="dxa"/>
          </w:tcPr>
          <w:p w14:paraId="547F6FD8" w14:textId="3BB4B4BB" w:rsidR="00E12E1F" w:rsidRPr="00E12E1F" w:rsidRDefault="00E12E1F" w:rsidP="008C7028">
            <w:pPr>
              <w:rPr>
                <w:sz w:val="20"/>
                <w:szCs w:val="20"/>
              </w:rPr>
            </w:pPr>
            <w:r w:rsidRPr="00E12E1F">
              <w:rPr>
                <w:sz w:val="20"/>
                <w:szCs w:val="20"/>
              </w:rPr>
              <w:t>What do you first notice about the page?</w:t>
            </w:r>
          </w:p>
        </w:tc>
        <w:tc>
          <w:tcPr>
            <w:tcW w:w="4616" w:type="dxa"/>
            <w:gridSpan w:val="2"/>
          </w:tcPr>
          <w:p w14:paraId="6EDA073D" w14:textId="77777777" w:rsidR="00E12E1F" w:rsidRPr="006429E3" w:rsidRDefault="00E12E1F" w:rsidP="008C7028">
            <w:pPr>
              <w:rPr>
                <w:sz w:val="18"/>
                <w:szCs w:val="18"/>
              </w:rPr>
            </w:pPr>
          </w:p>
        </w:tc>
      </w:tr>
      <w:tr w:rsidR="00E12E1F" w14:paraId="47DC9FDC" w14:textId="77777777" w:rsidTr="003F4AA2">
        <w:tc>
          <w:tcPr>
            <w:tcW w:w="464" w:type="dxa"/>
          </w:tcPr>
          <w:p w14:paraId="4D312B54" w14:textId="579121E1" w:rsidR="00E12E1F" w:rsidRPr="00E12E1F" w:rsidRDefault="00E12E1F" w:rsidP="006429E3">
            <w:pPr>
              <w:jc w:val="center"/>
              <w:rPr>
                <w:sz w:val="20"/>
                <w:szCs w:val="20"/>
              </w:rPr>
            </w:pPr>
            <w:r w:rsidRPr="00E12E1F">
              <w:rPr>
                <w:sz w:val="20"/>
                <w:szCs w:val="20"/>
              </w:rPr>
              <w:t>3</w:t>
            </w:r>
          </w:p>
        </w:tc>
        <w:tc>
          <w:tcPr>
            <w:tcW w:w="3216" w:type="dxa"/>
          </w:tcPr>
          <w:p w14:paraId="7258151F" w14:textId="077D6B8A" w:rsidR="00E12E1F" w:rsidRPr="00E12E1F" w:rsidRDefault="00E12E1F" w:rsidP="008C7028">
            <w:pPr>
              <w:rPr>
                <w:sz w:val="20"/>
                <w:szCs w:val="20"/>
              </w:rPr>
            </w:pPr>
            <w:r w:rsidRPr="00E12E1F">
              <w:rPr>
                <w:sz w:val="20"/>
                <w:szCs w:val="20"/>
              </w:rPr>
              <w:t>Did it match your expectations?</w:t>
            </w:r>
          </w:p>
        </w:tc>
        <w:tc>
          <w:tcPr>
            <w:tcW w:w="4616" w:type="dxa"/>
            <w:gridSpan w:val="2"/>
          </w:tcPr>
          <w:p w14:paraId="0761A3FC" w14:textId="77777777" w:rsidR="00E12E1F" w:rsidRPr="006429E3" w:rsidRDefault="00E12E1F" w:rsidP="008C7028">
            <w:pPr>
              <w:rPr>
                <w:sz w:val="18"/>
                <w:szCs w:val="18"/>
              </w:rPr>
            </w:pPr>
          </w:p>
        </w:tc>
      </w:tr>
      <w:tr w:rsidR="00E12E1F" w14:paraId="34F0967E" w14:textId="77777777" w:rsidTr="003F4AA2">
        <w:tc>
          <w:tcPr>
            <w:tcW w:w="464" w:type="dxa"/>
          </w:tcPr>
          <w:p w14:paraId="4F0A1364" w14:textId="75CDA6B4" w:rsidR="00E12E1F" w:rsidRPr="00E12E1F" w:rsidRDefault="00E12E1F" w:rsidP="006429E3">
            <w:pPr>
              <w:jc w:val="center"/>
              <w:rPr>
                <w:sz w:val="20"/>
                <w:szCs w:val="20"/>
              </w:rPr>
            </w:pPr>
            <w:r w:rsidRPr="00E12E1F">
              <w:rPr>
                <w:sz w:val="20"/>
                <w:szCs w:val="20"/>
              </w:rPr>
              <w:t>4</w:t>
            </w:r>
          </w:p>
        </w:tc>
        <w:tc>
          <w:tcPr>
            <w:tcW w:w="3216" w:type="dxa"/>
          </w:tcPr>
          <w:p w14:paraId="5096C961" w14:textId="265434E1" w:rsidR="00E12E1F" w:rsidRPr="00E12E1F" w:rsidRDefault="00E12E1F" w:rsidP="008C7028">
            <w:pPr>
              <w:rPr>
                <w:sz w:val="20"/>
                <w:szCs w:val="20"/>
              </w:rPr>
            </w:pPr>
            <w:r w:rsidRPr="00E12E1F">
              <w:rPr>
                <w:sz w:val="20"/>
                <w:szCs w:val="20"/>
              </w:rPr>
              <w:t>What was missing?</w:t>
            </w:r>
          </w:p>
        </w:tc>
        <w:tc>
          <w:tcPr>
            <w:tcW w:w="4616" w:type="dxa"/>
            <w:gridSpan w:val="2"/>
          </w:tcPr>
          <w:p w14:paraId="16C23ED1" w14:textId="77777777" w:rsidR="00E12E1F" w:rsidRPr="006429E3" w:rsidRDefault="00E12E1F" w:rsidP="008C7028">
            <w:pPr>
              <w:rPr>
                <w:sz w:val="18"/>
                <w:szCs w:val="18"/>
              </w:rPr>
            </w:pPr>
          </w:p>
        </w:tc>
      </w:tr>
      <w:tr w:rsidR="00E12E1F" w14:paraId="15BA7BA6" w14:textId="77777777" w:rsidTr="003F4AA2">
        <w:tc>
          <w:tcPr>
            <w:tcW w:w="464" w:type="dxa"/>
          </w:tcPr>
          <w:p w14:paraId="488D5597" w14:textId="6D812BCB" w:rsidR="00E12E1F" w:rsidRPr="00E12E1F" w:rsidRDefault="00E12E1F" w:rsidP="006429E3">
            <w:pPr>
              <w:jc w:val="center"/>
              <w:rPr>
                <w:sz w:val="20"/>
                <w:szCs w:val="20"/>
              </w:rPr>
            </w:pPr>
            <w:r w:rsidRPr="00E12E1F">
              <w:rPr>
                <w:sz w:val="20"/>
                <w:szCs w:val="20"/>
              </w:rPr>
              <w:t>5</w:t>
            </w:r>
          </w:p>
        </w:tc>
        <w:tc>
          <w:tcPr>
            <w:tcW w:w="3216" w:type="dxa"/>
          </w:tcPr>
          <w:p w14:paraId="71194C08" w14:textId="37933B3C" w:rsidR="00E12E1F" w:rsidRPr="00E12E1F" w:rsidRDefault="00E12E1F" w:rsidP="008C7028">
            <w:pPr>
              <w:rPr>
                <w:sz w:val="20"/>
                <w:szCs w:val="20"/>
              </w:rPr>
            </w:pPr>
            <w:r w:rsidRPr="00E12E1F">
              <w:rPr>
                <w:sz w:val="20"/>
                <w:szCs w:val="20"/>
              </w:rPr>
              <w:t>What stood out? Confused you?</w:t>
            </w:r>
          </w:p>
        </w:tc>
        <w:tc>
          <w:tcPr>
            <w:tcW w:w="4616" w:type="dxa"/>
            <w:gridSpan w:val="2"/>
          </w:tcPr>
          <w:p w14:paraId="37C1828F" w14:textId="77777777" w:rsidR="00E12E1F" w:rsidRPr="006429E3" w:rsidRDefault="00E12E1F" w:rsidP="008C7028">
            <w:pPr>
              <w:rPr>
                <w:sz w:val="18"/>
                <w:szCs w:val="18"/>
              </w:rPr>
            </w:pPr>
          </w:p>
        </w:tc>
      </w:tr>
      <w:tr w:rsidR="00E12E1F" w14:paraId="70062553" w14:textId="77777777" w:rsidTr="003F4AA2">
        <w:tc>
          <w:tcPr>
            <w:tcW w:w="464" w:type="dxa"/>
          </w:tcPr>
          <w:p w14:paraId="42E106AF" w14:textId="0F79F3E0" w:rsidR="00E12E1F" w:rsidRPr="00E12E1F" w:rsidRDefault="00E12E1F" w:rsidP="006429E3">
            <w:pPr>
              <w:jc w:val="center"/>
              <w:rPr>
                <w:sz w:val="20"/>
                <w:szCs w:val="20"/>
              </w:rPr>
            </w:pPr>
            <w:r w:rsidRPr="00E12E1F">
              <w:rPr>
                <w:sz w:val="20"/>
                <w:szCs w:val="20"/>
              </w:rPr>
              <w:t>6</w:t>
            </w:r>
          </w:p>
        </w:tc>
        <w:tc>
          <w:tcPr>
            <w:tcW w:w="3216" w:type="dxa"/>
          </w:tcPr>
          <w:p w14:paraId="4DCA484E" w14:textId="719351C4" w:rsidR="00E12E1F" w:rsidRPr="00E12E1F" w:rsidRDefault="00E12E1F" w:rsidP="008C7028">
            <w:pPr>
              <w:rPr>
                <w:sz w:val="20"/>
                <w:szCs w:val="20"/>
              </w:rPr>
            </w:pPr>
            <w:r w:rsidRPr="00E12E1F">
              <w:rPr>
                <w:sz w:val="20"/>
                <w:szCs w:val="20"/>
              </w:rPr>
              <w:t xml:space="preserve">How would you describe this wireframe (to a friend)? </w:t>
            </w:r>
          </w:p>
        </w:tc>
        <w:tc>
          <w:tcPr>
            <w:tcW w:w="4616" w:type="dxa"/>
            <w:gridSpan w:val="2"/>
          </w:tcPr>
          <w:p w14:paraId="3D51390B" w14:textId="77777777" w:rsidR="00E12E1F" w:rsidRPr="006429E3" w:rsidRDefault="00E12E1F" w:rsidP="003F4AA2">
            <w:pPr>
              <w:keepNext/>
              <w:rPr>
                <w:sz w:val="18"/>
                <w:szCs w:val="18"/>
              </w:rPr>
            </w:pPr>
          </w:p>
        </w:tc>
      </w:tr>
    </w:tbl>
    <w:p w14:paraId="46A05BB3" w14:textId="1E978831" w:rsidR="008C7028" w:rsidRPr="008C7028" w:rsidRDefault="003F4AA2" w:rsidP="003F4AA2">
      <w:pPr>
        <w:pStyle w:val="Caption"/>
      </w:pPr>
      <w:r>
        <w:t xml:space="preserve">Figure </w:t>
      </w:r>
      <w:fldSimple w:instr=" SEQ Figure \* ARABIC ">
        <w:r>
          <w:rPr>
            <w:noProof/>
          </w:rPr>
          <w:t>2</w:t>
        </w:r>
      </w:fldSimple>
      <w:r>
        <w:t>. Observers notes template table</w:t>
      </w:r>
    </w:p>
    <w:p w14:paraId="45A5F3C1" w14:textId="3C3BD860" w:rsidR="00330D03" w:rsidRDefault="00330D03" w:rsidP="00A451DE">
      <w:r>
        <w:br w:type="page"/>
      </w:r>
    </w:p>
    <w:tbl>
      <w:tblPr>
        <w:tblStyle w:val="GridTable1Light-Accent6"/>
        <w:tblW w:w="9795" w:type="dxa"/>
        <w:tblLook w:val="04A0" w:firstRow="1" w:lastRow="0" w:firstColumn="1" w:lastColumn="0" w:noHBand="0" w:noVBand="1"/>
      </w:tblPr>
      <w:tblGrid>
        <w:gridCol w:w="2974"/>
        <w:gridCol w:w="6821"/>
      </w:tblGrid>
      <w:tr w:rsidR="00330D03" w:rsidRPr="00330D03" w14:paraId="2BCDD7EA" w14:textId="77777777" w:rsidTr="00330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85ED51" w14:textId="77777777" w:rsidR="00330D03" w:rsidRPr="00330D03" w:rsidRDefault="00330D03" w:rsidP="00A451DE">
            <w:pPr>
              <w:pStyle w:val="ListBullet"/>
              <w:ind w:firstLine="0"/>
              <w:rPr>
                <w:lang w:val="en-GB"/>
              </w:rPr>
            </w:pPr>
            <w:r w:rsidRPr="00330D03">
              <w:rPr>
                <w:lang w:val="en-GB"/>
              </w:rPr>
              <w:lastRenderedPageBreak/>
              <w:t>Section</w:t>
            </w:r>
          </w:p>
        </w:tc>
        <w:tc>
          <w:tcPr>
            <w:tcW w:w="0" w:type="auto"/>
            <w:hideMark/>
          </w:tcPr>
          <w:p w14:paraId="29EE08A1" w14:textId="77777777" w:rsidR="00330D03" w:rsidRPr="00330D03" w:rsidRDefault="00330D03" w:rsidP="00A451DE">
            <w:pPr>
              <w:pStyle w:val="ListBullet"/>
              <w:spacing w:after="200" w:line="264" w:lineRule="auto"/>
              <w:ind w:firstLine="0"/>
              <w:cnfStyle w:val="100000000000" w:firstRow="1" w:lastRow="0" w:firstColumn="0" w:lastColumn="0" w:oddVBand="0" w:evenVBand="0" w:oddHBand="0" w:evenHBand="0" w:firstRowFirstColumn="0" w:firstRowLastColumn="0" w:lastRowFirstColumn="0" w:lastRowLastColumn="0"/>
              <w:rPr>
                <w:lang w:val="en-GB"/>
              </w:rPr>
            </w:pPr>
            <w:r w:rsidRPr="00330D03">
              <w:rPr>
                <w:lang w:val="en-GB"/>
              </w:rPr>
              <w:t>Description</w:t>
            </w:r>
          </w:p>
        </w:tc>
      </w:tr>
      <w:tr w:rsidR="00330D03" w:rsidRPr="00330D03" w14:paraId="3AD0BB0F" w14:textId="77777777" w:rsidTr="00330D03">
        <w:tc>
          <w:tcPr>
            <w:cnfStyle w:val="001000000000" w:firstRow="0" w:lastRow="0" w:firstColumn="1" w:lastColumn="0" w:oddVBand="0" w:evenVBand="0" w:oddHBand="0" w:evenHBand="0" w:firstRowFirstColumn="0" w:firstRowLastColumn="0" w:lastRowFirstColumn="0" w:lastRowLastColumn="0"/>
            <w:tcW w:w="0" w:type="auto"/>
            <w:hideMark/>
          </w:tcPr>
          <w:p w14:paraId="12E0F42B" w14:textId="77777777" w:rsidR="00330D03" w:rsidRPr="00330D03" w:rsidRDefault="00330D03" w:rsidP="00A451DE">
            <w:pPr>
              <w:pStyle w:val="ListBullet"/>
              <w:spacing w:after="200" w:line="264" w:lineRule="auto"/>
              <w:ind w:firstLine="0"/>
              <w:rPr>
                <w:lang w:val="en-GB"/>
              </w:rPr>
            </w:pPr>
            <w:r w:rsidRPr="00330D03">
              <w:rPr>
                <w:lang w:val="en-GB"/>
              </w:rPr>
              <w:t>Objective</w:t>
            </w:r>
          </w:p>
        </w:tc>
        <w:tc>
          <w:tcPr>
            <w:tcW w:w="0" w:type="auto"/>
            <w:hideMark/>
          </w:tcPr>
          <w:p w14:paraId="5B03C606" w14:textId="77777777" w:rsidR="00330D03" w:rsidRPr="00330D03" w:rsidRDefault="00330D03" w:rsidP="00A451DE">
            <w:pPr>
              <w:pStyle w:val="ListBullet"/>
              <w:spacing w:after="200" w:line="264" w:lineRule="auto"/>
              <w:ind w:firstLine="0"/>
              <w:cnfStyle w:val="000000000000" w:firstRow="0" w:lastRow="0" w:firstColumn="0" w:lastColumn="0" w:oddVBand="0" w:evenVBand="0" w:oddHBand="0" w:evenHBand="0" w:firstRowFirstColumn="0" w:firstRowLastColumn="0" w:lastRowFirstColumn="0" w:lastRowLastColumn="0"/>
              <w:rPr>
                <w:lang w:val="en-GB"/>
              </w:rPr>
            </w:pPr>
            <w:r w:rsidRPr="00330D03">
              <w:rPr>
                <w:lang w:val="en-GB"/>
              </w:rPr>
              <w:t>Assess the usability of a specific screen through cognitive walkthrough and identify potential usability issues.</w:t>
            </w:r>
          </w:p>
        </w:tc>
      </w:tr>
      <w:tr w:rsidR="00330D03" w:rsidRPr="00330D03" w14:paraId="6C320D0D" w14:textId="77777777" w:rsidTr="00330D03">
        <w:tc>
          <w:tcPr>
            <w:cnfStyle w:val="001000000000" w:firstRow="0" w:lastRow="0" w:firstColumn="1" w:lastColumn="0" w:oddVBand="0" w:evenVBand="0" w:oddHBand="0" w:evenHBand="0" w:firstRowFirstColumn="0" w:firstRowLastColumn="0" w:lastRowFirstColumn="0" w:lastRowLastColumn="0"/>
            <w:tcW w:w="0" w:type="auto"/>
            <w:hideMark/>
          </w:tcPr>
          <w:p w14:paraId="74A4F0FC" w14:textId="77777777" w:rsidR="00330D03" w:rsidRPr="00330D03" w:rsidRDefault="00330D03" w:rsidP="00A451DE">
            <w:pPr>
              <w:pStyle w:val="ListBullet"/>
              <w:spacing w:after="200" w:line="264" w:lineRule="auto"/>
              <w:ind w:firstLine="0"/>
              <w:rPr>
                <w:lang w:val="en-GB"/>
              </w:rPr>
            </w:pPr>
            <w:r w:rsidRPr="00330D03">
              <w:rPr>
                <w:lang w:val="en-GB"/>
              </w:rPr>
              <w:t>Test Scenario</w:t>
            </w:r>
          </w:p>
        </w:tc>
        <w:tc>
          <w:tcPr>
            <w:tcW w:w="0" w:type="auto"/>
            <w:hideMark/>
          </w:tcPr>
          <w:p w14:paraId="76BDD8C6" w14:textId="77777777" w:rsidR="00330D03" w:rsidRPr="00330D03" w:rsidRDefault="00330D03" w:rsidP="00A451DE">
            <w:pPr>
              <w:pStyle w:val="ListBullet"/>
              <w:spacing w:after="200" w:line="264" w:lineRule="auto"/>
              <w:ind w:firstLine="0"/>
              <w:cnfStyle w:val="000000000000" w:firstRow="0" w:lastRow="0" w:firstColumn="0" w:lastColumn="0" w:oddVBand="0" w:evenVBand="0" w:oddHBand="0" w:evenHBand="0" w:firstRowFirstColumn="0" w:firstRowLastColumn="0" w:lastRowFirstColumn="0" w:lastRowLastColumn="0"/>
              <w:rPr>
                <w:lang w:val="en-GB"/>
              </w:rPr>
            </w:pPr>
            <w:r w:rsidRPr="00330D03">
              <w:rPr>
                <w:lang w:val="en-GB"/>
              </w:rPr>
              <w:t>Imagine being a new user signing up for a social networking platform and reaching the profile creation screen.</w:t>
            </w:r>
          </w:p>
        </w:tc>
      </w:tr>
      <w:tr w:rsidR="00330D03" w:rsidRPr="00330D03" w14:paraId="75E14B92" w14:textId="77777777" w:rsidTr="00330D03">
        <w:tc>
          <w:tcPr>
            <w:cnfStyle w:val="001000000000" w:firstRow="0" w:lastRow="0" w:firstColumn="1" w:lastColumn="0" w:oddVBand="0" w:evenVBand="0" w:oddHBand="0" w:evenHBand="0" w:firstRowFirstColumn="0" w:firstRowLastColumn="0" w:lastRowFirstColumn="0" w:lastRowLastColumn="0"/>
            <w:tcW w:w="0" w:type="auto"/>
            <w:hideMark/>
          </w:tcPr>
          <w:p w14:paraId="572BA5EE" w14:textId="77777777" w:rsidR="00330D03" w:rsidRPr="00330D03" w:rsidRDefault="00330D03" w:rsidP="00A451DE">
            <w:pPr>
              <w:pStyle w:val="ListBullet"/>
              <w:spacing w:after="200" w:line="264" w:lineRule="auto"/>
              <w:ind w:firstLine="0"/>
              <w:rPr>
                <w:lang w:val="en-GB"/>
              </w:rPr>
            </w:pPr>
            <w:r w:rsidRPr="00330D03">
              <w:rPr>
                <w:lang w:val="en-GB"/>
              </w:rPr>
              <w:t>Participants</w:t>
            </w:r>
          </w:p>
        </w:tc>
        <w:tc>
          <w:tcPr>
            <w:tcW w:w="0" w:type="auto"/>
            <w:hideMark/>
          </w:tcPr>
          <w:p w14:paraId="40897F31" w14:textId="77777777" w:rsidR="00330D03" w:rsidRPr="00330D03" w:rsidRDefault="00330D03" w:rsidP="00A451DE">
            <w:pPr>
              <w:pStyle w:val="ListBullet"/>
              <w:spacing w:after="200" w:line="264" w:lineRule="auto"/>
              <w:ind w:firstLine="0"/>
              <w:cnfStyle w:val="000000000000" w:firstRow="0" w:lastRow="0" w:firstColumn="0" w:lastColumn="0" w:oddVBand="0" w:evenVBand="0" w:oddHBand="0" w:evenHBand="0" w:firstRowFirstColumn="0" w:firstRowLastColumn="0" w:lastRowFirstColumn="0" w:lastRowLastColumn="0"/>
              <w:rPr>
                <w:lang w:val="en-GB"/>
              </w:rPr>
            </w:pPr>
            <w:r w:rsidRPr="00330D03">
              <w:rPr>
                <w:lang w:val="en-GB"/>
              </w:rPr>
              <w:t>Aim for a diverse group of at least 5 participants representing the target audience.</w:t>
            </w:r>
          </w:p>
        </w:tc>
      </w:tr>
      <w:tr w:rsidR="00330D03" w:rsidRPr="00330D03" w14:paraId="11D0FA24" w14:textId="77777777" w:rsidTr="00330D03">
        <w:tc>
          <w:tcPr>
            <w:cnfStyle w:val="001000000000" w:firstRow="0" w:lastRow="0" w:firstColumn="1" w:lastColumn="0" w:oddVBand="0" w:evenVBand="0" w:oddHBand="0" w:evenHBand="0" w:firstRowFirstColumn="0" w:firstRowLastColumn="0" w:lastRowFirstColumn="0" w:lastRowLastColumn="0"/>
            <w:tcW w:w="0" w:type="auto"/>
            <w:hideMark/>
          </w:tcPr>
          <w:p w14:paraId="5F1D18E6" w14:textId="77777777" w:rsidR="00330D03" w:rsidRPr="00330D03" w:rsidRDefault="00330D03" w:rsidP="00A451DE">
            <w:pPr>
              <w:pStyle w:val="ListBullet"/>
              <w:spacing w:after="200" w:line="264" w:lineRule="auto"/>
              <w:ind w:firstLine="0"/>
              <w:rPr>
                <w:lang w:val="en-GB"/>
              </w:rPr>
            </w:pPr>
            <w:r w:rsidRPr="00330D03">
              <w:rPr>
                <w:lang w:val="en-GB"/>
              </w:rPr>
              <w:t>Tasks</w:t>
            </w:r>
          </w:p>
        </w:tc>
        <w:tc>
          <w:tcPr>
            <w:tcW w:w="0" w:type="auto"/>
            <w:hideMark/>
          </w:tcPr>
          <w:p w14:paraId="7A5108F1" w14:textId="77777777" w:rsidR="00330D03" w:rsidRPr="00330D03" w:rsidRDefault="00330D03" w:rsidP="00A451DE">
            <w:pPr>
              <w:pStyle w:val="ListBullet"/>
              <w:spacing w:after="200" w:line="264" w:lineRule="auto"/>
              <w:ind w:firstLine="0"/>
              <w:cnfStyle w:val="000000000000" w:firstRow="0" w:lastRow="0" w:firstColumn="0" w:lastColumn="0" w:oddVBand="0" w:evenVBand="0" w:oddHBand="0" w:evenHBand="0" w:firstRowFirstColumn="0" w:firstRowLastColumn="0" w:lastRowFirstColumn="0" w:lastRowLastColumn="0"/>
              <w:rPr>
                <w:lang w:val="en-GB"/>
              </w:rPr>
            </w:pPr>
            <w:r w:rsidRPr="00330D03">
              <w:rPr>
                <w:lang w:val="en-GB"/>
              </w:rPr>
              <w:t>Define specific tasks, such as creating a username and password, uploading a profile picture, providing email and phone number, etc.</w:t>
            </w:r>
          </w:p>
        </w:tc>
      </w:tr>
      <w:tr w:rsidR="00330D03" w:rsidRPr="00330D03" w14:paraId="469F90F1" w14:textId="77777777" w:rsidTr="00330D03">
        <w:tc>
          <w:tcPr>
            <w:cnfStyle w:val="001000000000" w:firstRow="0" w:lastRow="0" w:firstColumn="1" w:lastColumn="0" w:oddVBand="0" w:evenVBand="0" w:oddHBand="0" w:evenHBand="0" w:firstRowFirstColumn="0" w:firstRowLastColumn="0" w:lastRowFirstColumn="0" w:lastRowLastColumn="0"/>
            <w:tcW w:w="0" w:type="auto"/>
            <w:hideMark/>
          </w:tcPr>
          <w:p w14:paraId="191902D5" w14:textId="77777777" w:rsidR="00330D03" w:rsidRPr="00330D03" w:rsidRDefault="00330D03" w:rsidP="00A451DE">
            <w:pPr>
              <w:pStyle w:val="ListBullet"/>
              <w:spacing w:after="200" w:line="264" w:lineRule="auto"/>
              <w:ind w:firstLine="0"/>
              <w:rPr>
                <w:lang w:val="en-GB"/>
              </w:rPr>
            </w:pPr>
            <w:r w:rsidRPr="00330D03">
              <w:rPr>
                <w:lang w:val="en-GB"/>
              </w:rPr>
              <w:t>Test Material</w:t>
            </w:r>
          </w:p>
        </w:tc>
        <w:tc>
          <w:tcPr>
            <w:tcW w:w="0" w:type="auto"/>
            <w:hideMark/>
          </w:tcPr>
          <w:p w14:paraId="6F8E715B" w14:textId="77777777" w:rsidR="00330D03" w:rsidRPr="00330D03" w:rsidRDefault="00330D03" w:rsidP="00A451DE">
            <w:pPr>
              <w:pStyle w:val="ListBullet"/>
              <w:spacing w:after="200" w:line="264" w:lineRule="auto"/>
              <w:ind w:firstLine="0"/>
              <w:cnfStyle w:val="000000000000" w:firstRow="0" w:lastRow="0" w:firstColumn="0" w:lastColumn="0" w:oddVBand="0" w:evenVBand="0" w:oddHBand="0" w:evenHBand="0" w:firstRowFirstColumn="0" w:firstRowLastColumn="0" w:lastRowFirstColumn="0" w:lastRowLastColumn="0"/>
              <w:rPr>
                <w:lang w:val="en-GB"/>
              </w:rPr>
            </w:pPr>
            <w:r w:rsidRPr="00330D03">
              <w:rPr>
                <w:lang w:val="en-GB"/>
              </w:rPr>
              <w:t>Prepare a functional prototype or the actual screen, supporting documents, note-taking tools, and recording equipment (with consent).</w:t>
            </w:r>
          </w:p>
        </w:tc>
      </w:tr>
      <w:tr w:rsidR="00330D03" w:rsidRPr="00330D03" w14:paraId="6FE47A0A" w14:textId="77777777" w:rsidTr="00330D03">
        <w:tc>
          <w:tcPr>
            <w:cnfStyle w:val="001000000000" w:firstRow="0" w:lastRow="0" w:firstColumn="1" w:lastColumn="0" w:oddVBand="0" w:evenVBand="0" w:oddHBand="0" w:evenHBand="0" w:firstRowFirstColumn="0" w:firstRowLastColumn="0" w:lastRowFirstColumn="0" w:lastRowLastColumn="0"/>
            <w:tcW w:w="0" w:type="auto"/>
            <w:hideMark/>
          </w:tcPr>
          <w:p w14:paraId="72884224" w14:textId="77777777" w:rsidR="00330D03" w:rsidRPr="00330D03" w:rsidRDefault="00330D03" w:rsidP="00A451DE">
            <w:pPr>
              <w:pStyle w:val="ListBullet"/>
              <w:spacing w:after="200" w:line="264" w:lineRule="auto"/>
              <w:ind w:firstLine="0"/>
              <w:rPr>
                <w:lang w:val="en-GB"/>
              </w:rPr>
            </w:pPr>
            <w:r w:rsidRPr="00330D03">
              <w:rPr>
                <w:lang w:val="en-GB"/>
              </w:rPr>
              <w:t>Procedure</w:t>
            </w:r>
          </w:p>
        </w:tc>
        <w:tc>
          <w:tcPr>
            <w:tcW w:w="0" w:type="auto"/>
            <w:hideMark/>
          </w:tcPr>
          <w:p w14:paraId="705E620D" w14:textId="77777777" w:rsidR="00330D03" w:rsidRPr="00330D03" w:rsidRDefault="00330D03" w:rsidP="00A451DE">
            <w:pPr>
              <w:pStyle w:val="ListBullet"/>
              <w:spacing w:after="200" w:line="264" w:lineRule="auto"/>
              <w:ind w:firstLine="0"/>
              <w:cnfStyle w:val="000000000000" w:firstRow="0" w:lastRow="0" w:firstColumn="0" w:lastColumn="0" w:oddVBand="0" w:evenVBand="0" w:oddHBand="0" w:evenHBand="0" w:firstRowFirstColumn="0" w:firstRowLastColumn="0" w:lastRowFirstColumn="0" w:lastRowLastColumn="0"/>
              <w:rPr>
                <w:lang w:val="en-GB"/>
              </w:rPr>
            </w:pPr>
            <w:r w:rsidRPr="00330D03">
              <w:rPr>
                <w:lang w:val="en-GB"/>
              </w:rPr>
              <w:t>Introduce the purpose, explain the scenario and tasks, let participants navigate independently, observe and take notes, conduct interviews.</w:t>
            </w:r>
          </w:p>
        </w:tc>
      </w:tr>
      <w:tr w:rsidR="00330D03" w:rsidRPr="00330D03" w14:paraId="063E7AE6" w14:textId="77777777" w:rsidTr="00330D03">
        <w:tc>
          <w:tcPr>
            <w:cnfStyle w:val="001000000000" w:firstRow="0" w:lastRow="0" w:firstColumn="1" w:lastColumn="0" w:oddVBand="0" w:evenVBand="0" w:oddHBand="0" w:evenHBand="0" w:firstRowFirstColumn="0" w:firstRowLastColumn="0" w:lastRowFirstColumn="0" w:lastRowLastColumn="0"/>
            <w:tcW w:w="0" w:type="auto"/>
            <w:hideMark/>
          </w:tcPr>
          <w:p w14:paraId="2B2AD270" w14:textId="77777777" w:rsidR="00330D03" w:rsidRPr="00330D03" w:rsidRDefault="00330D03" w:rsidP="00A451DE">
            <w:pPr>
              <w:pStyle w:val="ListBullet"/>
              <w:spacing w:after="200" w:line="264" w:lineRule="auto"/>
              <w:ind w:firstLine="0"/>
              <w:rPr>
                <w:lang w:val="en-GB"/>
              </w:rPr>
            </w:pPr>
            <w:r w:rsidRPr="00330D03">
              <w:rPr>
                <w:lang w:val="en-GB"/>
              </w:rPr>
              <w:t>Data Analysis</w:t>
            </w:r>
          </w:p>
        </w:tc>
        <w:tc>
          <w:tcPr>
            <w:tcW w:w="0" w:type="auto"/>
            <w:hideMark/>
          </w:tcPr>
          <w:p w14:paraId="24D7CF75" w14:textId="240BD309" w:rsidR="00330D03" w:rsidRPr="00330D03" w:rsidRDefault="00330D03" w:rsidP="00A451DE">
            <w:pPr>
              <w:pStyle w:val="ListBullet"/>
              <w:spacing w:after="200" w:line="264" w:lineRule="auto"/>
              <w:ind w:firstLine="0"/>
              <w:cnfStyle w:val="000000000000" w:firstRow="0" w:lastRow="0" w:firstColumn="0" w:lastColumn="0" w:oddVBand="0" w:evenVBand="0" w:oddHBand="0" w:evenHBand="0" w:firstRowFirstColumn="0" w:firstRowLastColumn="0" w:lastRowFirstColumn="0" w:lastRowLastColumn="0"/>
              <w:rPr>
                <w:lang w:val="en-GB"/>
              </w:rPr>
            </w:pPr>
            <w:r w:rsidRPr="00330D03">
              <w:rPr>
                <w:lang w:val="en-GB"/>
              </w:rPr>
              <w:t>Review and analyse collected notes, identify recurring issues and their severity, categorize them, and consider potential solutions.</w:t>
            </w:r>
          </w:p>
        </w:tc>
      </w:tr>
      <w:tr w:rsidR="00330D03" w:rsidRPr="00330D03" w14:paraId="05604EBF" w14:textId="77777777" w:rsidTr="00330D03">
        <w:tc>
          <w:tcPr>
            <w:cnfStyle w:val="001000000000" w:firstRow="0" w:lastRow="0" w:firstColumn="1" w:lastColumn="0" w:oddVBand="0" w:evenVBand="0" w:oddHBand="0" w:evenHBand="0" w:firstRowFirstColumn="0" w:firstRowLastColumn="0" w:lastRowFirstColumn="0" w:lastRowLastColumn="0"/>
            <w:tcW w:w="0" w:type="auto"/>
            <w:hideMark/>
          </w:tcPr>
          <w:p w14:paraId="25FD704B" w14:textId="77777777" w:rsidR="00330D03" w:rsidRPr="00330D03" w:rsidRDefault="00330D03" w:rsidP="00A451DE">
            <w:pPr>
              <w:pStyle w:val="ListBullet"/>
              <w:spacing w:after="200" w:line="264" w:lineRule="auto"/>
              <w:ind w:firstLine="0"/>
              <w:rPr>
                <w:lang w:val="en-GB"/>
              </w:rPr>
            </w:pPr>
            <w:r w:rsidRPr="00330D03">
              <w:rPr>
                <w:lang w:val="en-GB"/>
              </w:rPr>
              <w:t>Reporting</w:t>
            </w:r>
          </w:p>
        </w:tc>
        <w:tc>
          <w:tcPr>
            <w:tcW w:w="0" w:type="auto"/>
            <w:hideMark/>
          </w:tcPr>
          <w:p w14:paraId="06C9C391" w14:textId="77777777" w:rsidR="00330D03" w:rsidRPr="00330D03" w:rsidRDefault="00330D03" w:rsidP="00A451DE">
            <w:pPr>
              <w:pStyle w:val="ListBullet"/>
              <w:spacing w:after="200" w:line="264" w:lineRule="auto"/>
              <w:ind w:firstLine="0"/>
              <w:cnfStyle w:val="000000000000" w:firstRow="0" w:lastRow="0" w:firstColumn="0" w:lastColumn="0" w:oddVBand="0" w:evenVBand="0" w:oddHBand="0" w:evenHBand="0" w:firstRowFirstColumn="0" w:firstRowLastColumn="0" w:lastRowFirstColumn="0" w:lastRowLastColumn="0"/>
              <w:rPr>
                <w:lang w:val="en-GB"/>
              </w:rPr>
            </w:pPr>
            <w:r w:rsidRPr="00330D03">
              <w:rPr>
                <w:lang w:val="en-GB"/>
              </w:rPr>
              <w:t>Summarize the test objectives, methodology, participants, tasks, common issues, provide examples/quotes, and offer recommendations.</w:t>
            </w:r>
          </w:p>
        </w:tc>
      </w:tr>
    </w:tbl>
    <w:p w14:paraId="590DDA32" w14:textId="77777777" w:rsidR="00C6554A" w:rsidRPr="00514122" w:rsidRDefault="00C6554A" w:rsidP="00A451DE">
      <w:pPr>
        <w:pStyle w:val="ListBullet"/>
        <w:numPr>
          <w:ilvl w:val="0"/>
          <w:numId w:val="0"/>
        </w:numPr>
      </w:pPr>
    </w:p>
    <w:sectPr w:rsidR="00C6554A" w:rsidRPr="00514122" w:rsidSect="00C8610B">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63A4A" w14:textId="77777777" w:rsidR="009B757D" w:rsidRDefault="009B757D" w:rsidP="00C6554A">
      <w:pPr>
        <w:spacing w:before="0" w:after="0" w:line="240" w:lineRule="auto"/>
      </w:pPr>
      <w:r>
        <w:separator/>
      </w:r>
    </w:p>
  </w:endnote>
  <w:endnote w:type="continuationSeparator" w:id="0">
    <w:p w14:paraId="01CB05C6" w14:textId="77777777" w:rsidR="009B757D" w:rsidRDefault="009B757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1D6D" w14:textId="77777777" w:rsidR="002163EE" w:rsidRDefault="00ED7C44">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sidR="00624D0B">
      <w:rPr>
        <w:noProof/>
        <w:lang w:val="en-GB" w:bidi="en-GB"/>
      </w:rPr>
      <w:t>1</w:t>
    </w:r>
    <w:r>
      <w:rPr>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2BB21" w14:textId="77777777" w:rsidR="009B757D" w:rsidRDefault="009B757D" w:rsidP="00C6554A">
      <w:pPr>
        <w:spacing w:before="0" w:after="0" w:line="240" w:lineRule="auto"/>
      </w:pPr>
      <w:r>
        <w:separator/>
      </w:r>
    </w:p>
  </w:footnote>
  <w:footnote w:type="continuationSeparator" w:id="0">
    <w:p w14:paraId="4048FF14" w14:textId="77777777" w:rsidR="009B757D" w:rsidRDefault="009B757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51ACF1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EC451C"/>
    <w:multiLevelType w:val="hybridMultilevel"/>
    <w:tmpl w:val="1C7AD54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09A2502"/>
    <w:multiLevelType w:val="hybridMultilevel"/>
    <w:tmpl w:val="4A0AE8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2917CEC"/>
    <w:multiLevelType w:val="hybridMultilevel"/>
    <w:tmpl w:val="4B5C5B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4971C92"/>
    <w:multiLevelType w:val="hybridMultilevel"/>
    <w:tmpl w:val="8AEE2D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990883"/>
    <w:multiLevelType w:val="hybridMultilevel"/>
    <w:tmpl w:val="BC327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F566165"/>
    <w:multiLevelType w:val="hybridMultilevel"/>
    <w:tmpl w:val="4596DB02"/>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299026D0"/>
    <w:multiLevelType w:val="hybridMultilevel"/>
    <w:tmpl w:val="4B5C5B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B801BD7"/>
    <w:multiLevelType w:val="hybridMultilevel"/>
    <w:tmpl w:val="56E278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6B46C7"/>
    <w:multiLevelType w:val="hybridMultilevel"/>
    <w:tmpl w:val="F48C348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455A41"/>
    <w:multiLevelType w:val="hybridMultilevel"/>
    <w:tmpl w:val="DD8CEC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6B0405"/>
    <w:multiLevelType w:val="hybridMultilevel"/>
    <w:tmpl w:val="CE947C4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CB7999"/>
    <w:multiLevelType w:val="hybridMultilevel"/>
    <w:tmpl w:val="4B5C5BD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212922"/>
    <w:multiLevelType w:val="hybridMultilevel"/>
    <w:tmpl w:val="4B5C5B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23529C"/>
    <w:multiLevelType w:val="hybridMultilevel"/>
    <w:tmpl w:val="4B5C5B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B1793F"/>
    <w:multiLevelType w:val="hybridMultilevel"/>
    <w:tmpl w:val="DD8CEC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E83DBA"/>
    <w:multiLevelType w:val="hybridMultilevel"/>
    <w:tmpl w:val="DD8CEC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1CE14F3"/>
    <w:multiLevelType w:val="hybridMultilevel"/>
    <w:tmpl w:val="DD8CEC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E16550"/>
    <w:multiLevelType w:val="hybridMultilevel"/>
    <w:tmpl w:val="DD8CEC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A832A2F"/>
    <w:multiLevelType w:val="hybridMultilevel"/>
    <w:tmpl w:val="16D2C3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6E7239"/>
    <w:multiLevelType w:val="hybridMultilevel"/>
    <w:tmpl w:val="AEE4DA6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D53B4D"/>
    <w:multiLevelType w:val="hybridMultilevel"/>
    <w:tmpl w:val="DD8CEC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5EA1218"/>
    <w:multiLevelType w:val="hybridMultilevel"/>
    <w:tmpl w:val="93EAF8F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C74FBE"/>
    <w:multiLevelType w:val="hybridMultilevel"/>
    <w:tmpl w:val="6E3E9F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B582CE7"/>
    <w:multiLevelType w:val="hybridMultilevel"/>
    <w:tmpl w:val="DD8CEC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AD700D"/>
    <w:multiLevelType w:val="hybridMultilevel"/>
    <w:tmpl w:val="4B5C5B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09632376">
    <w:abstractNumId w:val="9"/>
  </w:num>
  <w:num w:numId="2" w16cid:durableId="207830">
    <w:abstractNumId w:val="8"/>
  </w:num>
  <w:num w:numId="3" w16cid:durableId="1462722932">
    <w:abstractNumId w:val="8"/>
  </w:num>
  <w:num w:numId="4" w16cid:durableId="1765301302">
    <w:abstractNumId w:val="9"/>
  </w:num>
  <w:num w:numId="5" w16cid:durableId="2108304406">
    <w:abstractNumId w:val="25"/>
  </w:num>
  <w:num w:numId="6" w16cid:durableId="1174342456">
    <w:abstractNumId w:val="10"/>
  </w:num>
  <w:num w:numId="7" w16cid:durableId="132211671">
    <w:abstractNumId w:val="12"/>
  </w:num>
  <w:num w:numId="8" w16cid:durableId="1746755774">
    <w:abstractNumId w:val="7"/>
  </w:num>
  <w:num w:numId="9" w16cid:durableId="211383620">
    <w:abstractNumId w:val="6"/>
  </w:num>
  <w:num w:numId="10" w16cid:durableId="464006081">
    <w:abstractNumId w:val="5"/>
  </w:num>
  <w:num w:numId="11" w16cid:durableId="278529501">
    <w:abstractNumId w:val="4"/>
  </w:num>
  <w:num w:numId="12" w16cid:durableId="1987313972">
    <w:abstractNumId w:val="3"/>
  </w:num>
  <w:num w:numId="13" w16cid:durableId="1017654020">
    <w:abstractNumId w:val="2"/>
  </w:num>
  <w:num w:numId="14" w16cid:durableId="460075649">
    <w:abstractNumId w:val="1"/>
  </w:num>
  <w:num w:numId="15" w16cid:durableId="1888181048">
    <w:abstractNumId w:val="0"/>
  </w:num>
  <w:num w:numId="16" w16cid:durableId="574976105">
    <w:abstractNumId w:val="22"/>
  </w:num>
  <w:num w:numId="17" w16cid:durableId="1851722886">
    <w:abstractNumId w:val="15"/>
  </w:num>
  <w:num w:numId="18" w16cid:durableId="677195145">
    <w:abstractNumId w:val="17"/>
  </w:num>
  <w:num w:numId="19" w16cid:durableId="850411462">
    <w:abstractNumId w:val="16"/>
  </w:num>
  <w:num w:numId="20" w16cid:durableId="468325826">
    <w:abstractNumId w:val="34"/>
  </w:num>
  <w:num w:numId="21" w16cid:durableId="2100057338">
    <w:abstractNumId w:val="35"/>
  </w:num>
  <w:num w:numId="22" w16cid:durableId="1725366425">
    <w:abstractNumId w:val="13"/>
  </w:num>
  <w:num w:numId="23" w16cid:durableId="1866209532">
    <w:abstractNumId w:val="23"/>
  </w:num>
  <w:num w:numId="24" w16cid:durableId="989091378">
    <w:abstractNumId w:val="11"/>
  </w:num>
  <w:num w:numId="25" w16cid:durableId="911308528">
    <w:abstractNumId w:val="20"/>
  </w:num>
  <w:num w:numId="26" w16cid:durableId="1110470355">
    <w:abstractNumId w:val="29"/>
  </w:num>
  <w:num w:numId="27" w16cid:durableId="1307319411">
    <w:abstractNumId w:val="19"/>
  </w:num>
  <w:num w:numId="28" w16cid:durableId="988247213">
    <w:abstractNumId w:val="32"/>
  </w:num>
  <w:num w:numId="29" w16cid:durableId="759375941">
    <w:abstractNumId w:val="9"/>
  </w:num>
  <w:num w:numId="30" w16cid:durableId="57824650">
    <w:abstractNumId w:val="31"/>
  </w:num>
  <w:num w:numId="31" w16cid:durableId="1713532379">
    <w:abstractNumId w:val="26"/>
  </w:num>
  <w:num w:numId="32" w16cid:durableId="1026830816">
    <w:abstractNumId w:val="18"/>
  </w:num>
  <w:num w:numId="33" w16cid:durableId="43454948">
    <w:abstractNumId w:val="37"/>
  </w:num>
  <w:num w:numId="34" w16cid:durableId="769662803">
    <w:abstractNumId w:val="14"/>
  </w:num>
  <w:num w:numId="35" w16cid:durableId="735982100">
    <w:abstractNumId w:val="24"/>
  </w:num>
  <w:num w:numId="36" w16cid:durableId="1517696235">
    <w:abstractNumId w:val="36"/>
  </w:num>
  <w:num w:numId="37" w16cid:durableId="1144157715">
    <w:abstractNumId w:val="28"/>
  </w:num>
  <w:num w:numId="38" w16cid:durableId="936601972">
    <w:abstractNumId w:val="27"/>
  </w:num>
  <w:num w:numId="39" w16cid:durableId="851653348">
    <w:abstractNumId w:val="21"/>
  </w:num>
  <w:num w:numId="40" w16cid:durableId="1246692405">
    <w:abstractNumId w:val="33"/>
  </w:num>
  <w:num w:numId="41" w16cid:durableId="208479209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03"/>
    <w:rsid w:val="000328AD"/>
    <w:rsid w:val="00221DE9"/>
    <w:rsid w:val="00237FAA"/>
    <w:rsid w:val="002554CD"/>
    <w:rsid w:val="00293B83"/>
    <w:rsid w:val="002B4294"/>
    <w:rsid w:val="00330D03"/>
    <w:rsid w:val="00333D0D"/>
    <w:rsid w:val="003F4AA2"/>
    <w:rsid w:val="0047474F"/>
    <w:rsid w:val="004C049F"/>
    <w:rsid w:val="005000E2"/>
    <w:rsid w:val="00624D0B"/>
    <w:rsid w:val="006429E3"/>
    <w:rsid w:val="006542E9"/>
    <w:rsid w:val="006A3CE7"/>
    <w:rsid w:val="006D7F2A"/>
    <w:rsid w:val="00787229"/>
    <w:rsid w:val="0084431E"/>
    <w:rsid w:val="00857633"/>
    <w:rsid w:val="00887C64"/>
    <w:rsid w:val="008C7028"/>
    <w:rsid w:val="00924915"/>
    <w:rsid w:val="009B757D"/>
    <w:rsid w:val="00A06A5A"/>
    <w:rsid w:val="00A34B35"/>
    <w:rsid w:val="00A451DE"/>
    <w:rsid w:val="00AB53AA"/>
    <w:rsid w:val="00B86DEA"/>
    <w:rsid w:val="00C6554A"/>
    <w:rsid w:val="00C8610B"/>
    <w:rsid w:val="00D556FA"/>
    <w:rsid w:val="00E12E1F"/>
    <w:rsid w:val="00E421AD"/>
    <w:rsid w:val="00ED7C44"/>
    <w:rsid w:val="00F7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6BD88"/>
  <w15:chartTrackingRefBased/>
  <w15:docId w15:val="{04C68398-CE40-44D3-B2D0-56C3CED06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1"/>
      </w:numPr>
      <w:tabs>
        <w:tab w:val="clear" w:pos="360"/>
      </w:tabs>
      <w:ind w:left="720"/>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GridTable1Light-Accent6">
    <w:name w:val="Grid Table 1 Light Accent 6"/>
    <w:basedOn w:val="TableNormal"/>
    <w:uiPriority w:val="46"/>
    <w:rsid w:val="00330D03"/>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unhideWhenUsed/>
    <w:qFormat/>
    <w:rsid w:val="00A451DE"/>
    <w:pPr>
      <w:ind w:left="720"/>
      <w:contextualSpacing/>
    </w:pPr>
  </w:style>
  <w:style w:type="table" w:styleId="TableGrid">
    <w:name w:val="Table Grid"/>
    <w:basedOn w:val="TableNormal"/>
    <w:uiPriority w:val="39"/>
    <w:rsid w:val="006429E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4506">
      <w:bodyDiv w:val="1"/>
      <w:marLeft w:val="0"/>
      <w:marRight w:val="0"/>
      <w:marTop w:val="0"/>
      <w:marBottom w:val="0"/>
      <w:divBdr>
        <w:top w:val="none" w:sz="0" w:space="0" w:color="auto"/>
        <w:left w:val="none" w:sz="0" w:space="0" w:color="auto"/>
        <w:bottom w:val="none" w:sz="0" w:space="0" w:color="auto"/>
        <w:right w:val="none" w:sz="0" w:space="0" w:color="auto"/>
      </w:divBdr>
    </w:div>
    <w:div w:id="389809313">
      <w:bodyDiv w:val="1"/>
      <w:marLeft w:val="0"/>
      <w:marRight w:val="0"/>
      <w:marTop w:val="0"/>
      <w:marBottom w:val="0"/>
      <w:divBdr>
        <w:top w:val="none" w:sz="0" w:space="0" w:color="auto"/>
        <w:left w:val="none" w:sz="0" w:space="0" w:color="auto"/>
        <w:bottom w:val="none" w:sz="0" w:space="0" w:color="auto"/>
        <w:right w:val="none" w:sz="0" w:space="0" w:color="auto"/>
      </w:divBdr>
    </w:div>
    <w:div w:id="135923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mga\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133</TotalTime>
  <Pages>6</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Rimgaudas T</dc:creator>
  <cp:keywords/>
  <dc:description/>
  <cp:lastModifiedBy>Pronckutė,Edita E.</cp:lastModifiedBy>
  <cp:revision>16</cp:revision>
  <dcterms:created xsi:type="dcterms:W3CDTF">2023-05-29T19:33:00Z</dcterms:created>
  <dcterms:modified xsi:type="dcterms:W3CDTF">2023-05-30T15:22:00Z</dcterms:modified>
</cp:coreProperties>
</file>